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D8" w:rsidRDefault="00405EDA" w:rsidP="004614CC">
      <w:pPr>
        <w:jc w:val="center"/>
        <w:rPr>
          <w:rFonts w:ascii="Segoe UI" w:hAnsi="Segoe UI" w:cs="Segoe UI"/>
          <w:b/>
          <w:sz w:val="36"/>
          <w:szCs w:val="36"/>
        </w:rPr>
      </w:pPr>
      <w:r>
        <w:rPr>
          <w:rFonts w:ascii="Segoe UI" w:hAnsi="Segoe UI" w:cs="Segoe UI"/>
          <w:b/>
          <w:sz w:val="36"/>
          <w:szCs w:val="36"/>
        </w:rPr>
        <w:t>HOMEWORK</w:t>
      </w:r>
      <w:r w:rsidR="00CD3EB2">
        <w:rPr>
          <w:rFonts w:ascii="Segoe UI" w:hAnsi="Segoe UI" w:cs="Segoe UI"/>
          <w:b/>
          <w:sz w:val="36"/>
          <w:szCs w:val="36"/>
        </w:rPr>
        <w:t xml:space="preserve"> #4</w:t>
      </w:r>
    </w:p>
    <w:p w:rsidR="004614CC" w:rsidRPr="00795B20" w:rsidRDefault="00795B20" w:rsidP="004614CC">
      <w:pPr>
        <w:rPr>
          <w:rFonts w:ascii="Segoe UI" w:hAnsi="Segoe UI" w:cs="Segoe UI"/>
          <w:b/>
          <w:sz w:val="30"/>
          <w:szCs w:val="30"/>
          <w:u w:val="single"/>
        </w:rPr>
      </w:pPr>
      <w:r w:rsidRPr="00795B20">
        <w:rPr>
          <w:rFonts w:ascii="Segoe UI" w:hAnsi="Segoe UI" w:cs="Segoe UI"/>
          <w:b/>
          <w:sz w:val="30"/>
          <w:szCs w:val="30"/>
          <w:u w:val="single"/>
        </w:rPr>
        <w:t>Submitted by:</w:t>
      </w:r>
    </w:p>
    <w:p w:rsidR="009708D2" w:rsidRDefault="00795B20" w:rsidP="004614CC">
      <w:pPr>
        <w:rPr>
          <w:rFonts w:ascii="Segoe UI" w:hAnsi="Segoe UI" w:cs="Segoe UI"/>
          <w:b/>
          <w:sz w:val="30"/>
          <w:szCs w:val="30"/>
          <w:u w:val="single"/>
        </w:rPr>
      </w:pPr>
      <w:r w:rsidRPr="00795B20">
        <w:rPr>
          <w:rFonts w:ascii="Segoe UI" w:hAnsi="Segoe UI" w:cs="Segoe UI"/>
          <w:sz w:val="30"/>
          <w:szCs w:val="30"/>
        </w:rPr>
        <w:t xml:space="preserve">Sreekhar Ale, M.Eng CS, </w:t>
      </w:r>
      <w:r w:rsidRPr="00795B20">
        <w:rPr>
          <w:rFonts w:ascii="Segoe UI" w:hAnsi="Segoe UI" w:cs="Segoe UI"/>
          <w:sz w:val="30"/>
          <w:szCs w:val="30"/>
        </w:rPr>
        <w:br/>
      </w:r>
      <w:r w:rsidRPr="00DC5730">
        <w:rPr>
          <w:rFonts w:ascii="Segoe UI" w:hAnsi="Segoe UI" w:cs="Segoe UI"/>
          <w:sz w:val="30"/>
          <w:szCs w:val="30"/>
          <w:u w:val="single"/>
        </w:rPr>
        <w:t>Course:</w:t>
      </w:r>
      <w:r w:rsidRPr="00795B20">
        <w:rPr>
          <w:rFonts w:ascii="Segoe UI" w:hAnsi="Segoe UI" w:cs="Segoe UI"/>
          <w:sz w:val="30"/>
          <w:szCs w:val="30"/>
        </w:rPr>
        <w:t xml:space="preserve"> </w:t>
      </w:r>
      <w:r w:rsidR="00AE0F62">
        <w:rPr>
          <w:rFonts w:ascii="Segoe UI" w:hAnsi="Segoe UI" w:cs="Segoe UI"/>
          <w:sz w:val="30"/>
          <w:szCs w:val="30"/>
        </w:rPr>
        <w:t>Intelligent D</w:t>
      </w:r>
      <w:r w:rsidR="00405EDA">
        <w:rPr>
          <w:rFonts w:ascii="Segoe UI" w:hAnsi="Segoe UI" w:cs="Segoe UI"/>
          <w:sz w:val="30"/>
          <w:szCs w:val="30"/>
        </w:rPr>
        <w:t xml:space="preserve">ata </w:t>
      </w:r>
      <w:r w:rsidR="00B505BA">
        <w:rPr>
          <w:rFonts w:ascii="Segoe UI" w:hAnsi="Segoe UI" w:cs="Segoe UI"/>
          <w:sz w:val="30"/>
          <w:szCs w:val="30"/>
        </w:rPr>
        <w:t>A</w:t>
      </w:r>
      <w:r w:rsidR="00405EDA">
        <w:rPr>
          <w:rFonts w:ascii="Segoe UI" w:hAnsi="Segoe UI" w:cs="Segoe UI"/>
          <w:sz w:val="30"/>
          <w:szCs w:val="30"/>
        </w:rPr>
        <w:t>nalysis</w:t>
      </w:r>
      <w:r w:rsidR="00E21D22">
        <w:rPr>
          <w:rFonts w:ascii="Segoe UI" w:hAnsi="Segoe UI" w:cs="Segoe UI"/>
          <w:sz w:val="30"/>
          <w:szCs w:val="30"/>
        </w:rPr>
        <w:t xml:space="preserve"> – </w:t>
      </w:r>
      <w:r w:rsidR="00B859DF">
        <w:rPr>
          <w:rFonts w:ascii="Segoe UI" w:hAnsi="Segoe UI" w:cs="Segoe UI"/>
          <w:sz w:val="30"/>
          <w:szCs w:val="30"/>
        </w:rPr>
        <w:t>fall</w:t>
      </w:r>
      <w:r w:rsidR="00E21D22">
        <w:rPr>
          <w:rFonts w:ascii="Segoe UI" w:hAnsi="Segoe UI" w:cs="Segoe UI"/>
          <w:sz w:val="30"/>
          <w:szCs w:val="30"/>
        </w:rPr>
        <w:t xml:space="preserve"> 2015</w:t>
      </w:r>
      <w:r w:rsidRPr="00795B20">
        <w:rPr>
          <w:rFonts w:ascii="Segoe UI" w:hAnsi="Segoe UI" w:cs="Segoe UI"/>
          <w:sz w:val="30"/>
          <w:szCs w:val="30"/>
        </w:rPr>
        <w:br/>
      </w:r>
      <w:r w:rsidR="00D41F52" w:rsidRPr="00DC5730">
        <w:rPr>
          <w:rFonts w:ascii="Segoe UI" w:hAnsi="Segoe UI" w:cs="Segoe UI"/>
          <w:sz w:val="30"/>
          <w:szCs w:val="30"/>
          <w:u w:val="single"/>
        </w:rPr>
        <w:t>Language used:</w:t>
      </w:r>
      <w:r w:rsidR="00D41F52" w:rsidRPr="00D41F52">
        <w:rPr>
          <w:rFonts w:ascii="Segoe UI" w:hAnsi="Segoe UI" w:cs="Segoe UI"/>
          <w:sz w:val="30"/>
          <w:szCs w:val="30"/>
        </w:rPr>
        <w:t xml:space="preserve"> </w:t>
      </w:r>
      <w:r w:rsidR="00CD3EB2">
        <w:rPr>
          <w:rFonts w:ascii="Segoe UI" w:hAnsi="Segoe UI" w:cs="Segoe UI"/>
          <w:sz w:val="30"/>
          <w:szCs w:val="30"/>
        </w:rPr>
        <w:t>R</w:t>
      </w:r>
    </w:p>
    <w:p w:rsidR="00795B20" w:rsidRDefault="0056138B" w:rsidP="004614CC">
      <w:pPr>
        <w:rPr>
          <w:rFonts w:ascii="Segoe UI" w:hAnsi="Segoe UI" w:cs="Segoe UI"/>
          <w:b/>
          <w:sz w:val="30"/>
          <w:szCs w:val="30"/>
          <w:u w:val="single"/>
        </w:rPr>
      </w:pPr>
      <w:r>
        <w:rPr>
          <w:rFonts w:ascii="Segoe UI" w:hAnsi="Segoe UI" w:cs="Segoe UI"/>
          <w:b/>
          <w:sz w:val="30"/>
          <w:szCs w:val="30"/>
          <w:u w:val="single"/>
        </w:rPr>
        <w:t>ANSWER</w:t>
      </w:r>
      <w:r w:rsidR="005C1D25">
        <w:rPr>
          <w:rFonts w:ascii="Segoe UI" w:hAnsi="Segoe UI" w:cs="Segoe UI"/>
          <w:b/>
          <w:sz w:val="30"/>
          <w:szCs w:val="30"/>
          <w:u w:val="single"/>
        </w:rPr>
        <w:t xml:space="preserve"> 1</w:t>
      </w:r>
      <w:r w:rsidR="001E2A42">
        <w:rPr>
          <w:rFonts w:ascii="Segoe UI" w:hAnsi="Segoe UI" w:cs="Segoe UI"/>
          <w:b/>
          <w:sz w:val="30"/>
          <w:szCs w:val="30"/>
          <w:u w:val="single"/>
        </w:rPr>
        <w:t xml:space="preserve"> (a)</w:t>
      </w:r>
      <w:r w:rsidR="00795B20" w:rsidRPr="00795B20">
        <w:rPr>
          <w:rFonts w:ascii="Segoe UI" w:hAnsi="Segoe UI" w:cs="Segoe UI"/>
          <w:b/>
          <w:sz w:val="30"/>
          <w:szCs w:val="30"/>
          <w:u w:val="single"/>
        </w:rPr>
        <w:t>:</w:t>
      </w:r>
    </w:p>
    <w:p w:rsidR="00B42CE5" w:rsidRPr="00B42CE5" w:rsidRDefault="00B42CE5" w:rsidP="004614CC">
      <w:pPr>
        <w:rPr>
          <w:rFonts w:ascii="Segoe UI" w:hAnsi="Segoe UI" w:cs="Segoe UI"/>
          <w:i/>
          <w:sz w:val="30"/>
          <w:szCs w:val="30"/>
          <w:u w:val="single"/>
        </w:rPr>
      </w:pPr>
      <w:r w:rsidRPr="00B42CE5">
        <w:rPr>
          <w:rFonts w:ascii="Segoe UI" w:hAnsi="Segoe UI" w:cs="Segoe UI"/>
          <w:i/>
          <w:sz w:val="30"/>
          <w:szCs w:val="30"/>
          <w:u w:val="single"/>
        </w:rPr>
        <w:t>List of steps</w:t>
      </w:r>
    </w:p>
    <w:p w:rsidR="001E2A42" w:rsidRDefault="001E2A42" w:rsidP="001E2A42">
      <w:pPr>
        <w:pStyle w:val="ListParagraph"/>
        <w:numPr>
          <w:ilvl w:val="0"/>
          <w:numId w:val="2"/>
        </w:numPr>
        <w:jc w:val="both"/>
        <w:rPr>
          <w:rFonts w:ascii="Segoe UI" w:hAnsi="Segoe UI" w:cs="Segoe UI"/>
          <w:sz w:val="26"/>
          <w:szCs w:val="26"/>
        </w:rPr>
      </w:pPr>
      <w:r>
        <w:rPr>
          <w:rFonts w:ascii="Segoe UI" w:hAnsi="Segoe UI" w:cs="Segoe UI"/>
          <w:sz w:val="26"/>
          <w:szCs w:val="26"/>
        </w:rPr>
        <w:t>Enter the data as mentioned in the question</w:t>
      </w:r>
      <w:r w:rsidR="00C64FD7">
        <w:rPr>
          <w:rFonts w:ascii="Segoe UI" w:hAnsi="Segoe UI" w:cs="Segoe UI"/>
          <w:sz w:val="26"/>
          <w:szCs w:val="26"/>
        </w:rPr>
        <w:t xml:space="preserve"> </w:t>
      </w:r>
    </w:p>
    <w:p w:rsidR="00EA796D" w:rsidRDefault="001E2A42" w:rsidP="008206D6">
      <w:pPr>
        <w:pStyle w:val="ListParagraph"/>
        <w:numPr>
          <w:ilvl w:val="0"/>
          <w:numId w:val="2"/>
        </w:numPr>
        <w:jc w:val="both"/>
        <w:rPr>
          <w:rFonts w:ascii="Segoe UI" w:hAnsi="Segoe UI" w:cs="Segoe UI"/>
          <w:sz w:val="26"/>
          <w:szCs w:val="26"/>
        </w:rPr>
      </w:pPr>
      <w:r>
        <w:rPr>
          <w:rFonts w:ascii="Segoe UI" w:hAnsi="Segoe UI" w:cs="Segoe UI"/>
          <w:sz w:val="26"/>
          <w:szCs w:val="26"/>
        </w:rPr>
        <w:t>Enter the condition</w:t>
      </w:r>
      <w:r w:rsidR="00232D12">
        <w:rPr>
          <w:rFonts w:ascii="Segoe UI" w:hAnsi="Segoe UI" w:cs="Segoe UI"/>
          <w:sz w:val="26"/>
          <w:szCs w:val="26"/>
        </w:rPr>
        <w:t>s as described in the question i.e., Number of clusters and threshold theta</w:t>
      </w:r>
    </w:p>
    <w:p w:rsidR="00E72B5A" w:rsidRDefault="00E72B5A" w:rsidP="008206D6">
      <w:pPr>
        <w:pStyle w:val="ListParagraph"/>
        <w:numPr>
          <w:ilvl w:val="0"/>
          <w:numId w:val="2"/>
        </w:numPr>
        <w:jc w:val="both"/>
        <w:rPr>
          <w:rFonts w:ascii="Segoe UI" w:hAnsi="Segoe UI" w:cs="Segoe UI"/>
          <w:sz w:val="26"/>
          <w:szCs w:val="26"/>
        </w:rPr>
      </w:pPr>
      <w:r>
        <w:rPr>
          <w:rFonts w:ascii="Segoe UI" w:hAnsi="Segoe UI" w:cs="Segoe UI"/>
          <w:sz w:val="26"/>
          <w:szCs w:val="26"/>
        </w:rPr>
        <w:t>Create a function to calculate the minimum distance along with its center values</w:t>
      </w:r>
    </w:p>
    <w:p w:rsidR="00E72B5A" w:rsidRDefault="00E72B5A" w:rsidP="008206D6">
      <w:pPr>
        <w:pStyle w:val="ListParagraph"/>
        <w:numPr>
          <w:ilvl w:val="0"/>
          <w:numId w:val="2"/>
        </w:numPr>
        <w:jc w:val="both"/>
        <w:rPr>
          <w:rFonts w:ascii="Segoe UI" w:hAnsi="Segoe UI" w:cs="Segoe UI"/>
          <w:sz w:val="26"/>
          <w:szCs w:val="26"/>
        </w:rPr>
      </w:pPr>
      <w:r>
        <w:rPr>
          <w:rFonts w:ascii="Segoe UI" w:hAnsi="Segoe UI" w:cs="Segoe UI"/>
          <w:sz w:val="26"/>
          <w:szCs w:val="26"/>
        </w:rPr>
        <w:t>Calculate the clusters value (data frame) with centers and also with its original data points depending on the threshold values and the number of clusters</w:t>
      </w:r>
    </w:p>
    <w:p w:rsidR="00E72B5A" w:rsidRDefault="00E72B5A" w:rsidP="008206D6">
      <w:pPr>
        <w:pStyle w:val="ListParagraph"/>
        <w:numPr>
          <w:ilvl w:val="0"/>
          <w:numId w:val="2"/>
        </w:numPr>
        <w:jc w:val="both"/>
        <w:rPr>
          <w:rFonts w:ascii="Segoe UI" w:hAnsi="Segoe UI" w:cs="Segoe UI"/>
          <w:sz w:val="26"/>
          <w:szCs w:val="26"/>
        </w:rPr>
      </w:pPr>
      <w:r>
        <w:rPr>
          <w:rFonts w:ascii="Segoe UI" w:hAnsi="Segoe UI" w:cs="Segoe UI"/>
          <w:sz w:val="26"/>
          <w:szCs w:val="26"/>
        </w:rPr>
        <w:t>Create the clustered plot using the above obtained clustered values and the original data using the clusplot function in cluster library</w:t>
      </w:r>
    </w:p>
    <w:p w:rsidR="00E72B5A" w:rsidRDefault="00E72B5A" w:rsidP="008206D6">
      <w:pPr>
        <w:pStyle w:val="ListParagraph"/>
        <w:numPr>
          <w:ilvl w:val="0"/>
          <w:numId w:val="2"/>
        </w:numPr>
        <w:jc w:val="both"/>
        <w:rPr>
          <w:rFonts w:ascii="Segoe UI" w:hAnsi="Segoe UI" w:cs="Segoe UI"/>
          <w:sz w:val="26"/>
          <w:szCs w:val="26"/>
        </w:rPr>
      </w:pPr>
      <w:r>
        <w:rPr>
          <w:rFonts w:ascii="Segoe UI" w:hAnsi="Segoe UI" w:cs="Segoe UI"/>
          <w:sz w:val="26"/>
          <w:szCs w:val="26"/>
        </w:rPr>
        <w:t>Find below the source code</w:t>
      </w:r>
    </w:p>
    <w:p w:rsidR="00795B20" w:rsidRDefault="001E2A42" w:rsidP="004614CC">
      <w:pPr>
        <w:rPr>
          <w:rFonts w:ascii="Segoe UI" w:hAnsi="Segoe UI" w:cs="Segoe UI"/>
          <w:b/>
          <w:sz w:val="30"/>
          <w:szCs w:val="30"/>
        </w:rPr>
      </w:pPr>
      <w:r>
        <w:rPr>
          <w:rFonts w:ascii="Segoe UI" w:hAnsi="Segoe UI" w:cs="Segoe UI"/>
          <w:b/>
          <w:sz w:val="30"/>
          <w:szCs w:val="30"/>
          <w:u w:val="single"/>
        </w:rPr>
        <w:t>R</w:t>
      </w:r>
      <w:r w:rsidR="00635839">
        <w:rPr>
          <w:rFonts w:ascii="Segoe UI" w:hAnsi="Segoe UI" w:cs="Segoe UI"/>
          <w:b/>
          <w:sz w:val="30"/>
          <w:szCs w:val="30"/>
          <w:u w:val="single"/>
        </w:rPr>
        <w:t xml:space="preserve"> SOURCE </w:t>
      </w:r>
      <w:r w:rsidR="004271C6">
        <w:rPr>
          <w:rFonts w:ascii="Segoe UI" w:hAnsi="Segoe UI" w:cs="Segoe UI"/>
          <w:b/>
          <w:sz w:val="30"/>
          <w:szCs w:val="30"/>
          <w:u w:val="single"/>
        </w:rPr>
        <w:t>CODE</w:t>
      </w:r>
      <w:r w:rsidR="00795B20" w:rsidRPr="00795B20">
        <w:rPr>
          <w:rFonts w:ascii="Segoe UI" w:hAnsi="Segoe UI" w:cs="Segoe UI"/>
          <w:b/>
          <w:sz w:val="30"/>
          <w:szCs w:val="30"/>
          <w:u w:val="single"/>
        </w:rPr>
        <w:t>:</w:t>
      </w:r>
    </w:p>
    <w:p w:rsidR="00B347DF" w:rsidRPr="00D071E8" w:rsidRDefault="00B347DF" w:rsidP="00B347DF">
      <w:pPr>
        <w:spacing w:after="0"/>
        <w:rPr>
          <w:b/>
          <w:noProof/>
        </w:rPr>
      </w:pPr>
      <w:r w:rsidRPr="00D071E8">
        <w:rPr>
          <w:b/>
          <w:noProof/>
        </w:rPr>
        <w:t>#ENTERING THE GIVEN DATA AS MENTIONED IN THE QUESTION</w:t>
      </w:r>
    </w:p>
    <w:p w:rsidR="00B347DF" w:rsidRDefault="00B347DF" w:rsidP="00B347DF">
      <w:pPr>
        <w:spacing w:after="0"/>
        <w:rPr>
          <w:noProof/>
        </w:rPr>
      </w:pPr>
      <w:r>
        <w:rPr>
          <w:noProof/>
        </w:rPr>
        <w:t>XValues &lt;- c(6, 19, 15, 11, 18, 9, 19, 18, 5, 4, 7, 21, 1, 1, 0, 5)</w:t>
      </w:r>
    </w:p>
    <w:p w:rsidR="00B347DF" w:rsidRDefault="00B347DF" w:rsidP="00B347DF">
      <w:pPr>
        <w:spacing w:after="0"/>
        <w:rPr>
          <w:noProof/>
        </w:rPr>
      </w:pPr>
      <w:r>
        <w:rPr>
          <w:noProof/>
        </w:rPr>
        <w:t>YValues &lt;- c(12, 7, 4, 0, 12, 20, 22, 17, 11, 18, 15, 18, 19, 4, 9, 11)</w:t>
      </w:r>
    </w:p>
    <w:p w:rsidR="00B347DF" w:rsidRDefault="00B347DF" w:rsidP="00B347DF">
      <w:pPr>
        <w:spacing w:after="0"/>
        <w:rPr>
          <w:noProof/>
        </w:rPr>
      </w:pPr>
      <w:r>
        <w:rPr>
          <w:noProof/>
        </w:rPr>
        <w:t>TwoDdata &lt;- data.frame(XValues, YValues)</w:t>
      </w:r>
    </w:p>
    <w:p w:rsidR="00B347DF" w:rsidRDefault="00B347DF" w:rsidP="00B347DF">
      <w:pPr>
        <w:spacing w:after="0"/>
        <w:rPr>
          <w:noProof/>
        </w:rPr>
      </w:pPr>
    </w:p>
    <w:p w:rsidR="00B347DF" w:rsidRDefault="00B347DF" w:rsidP="00B347DF">
      <w:pPr>
        <w:spacing w:after="0"/>
        <w:rPr>
          <w:noProof/>
        </w:rPr>
      </w:pPr>
      <w:r>
        <w:rPr>
          <w:noProof/>
        </w:rPr>
        <w:t>Max_NumberOfClusters &lt;- 4</w:t>
      </w:r>
    </w:p>
    <w:p w:rsidR="00B347DF" w:rsidRDefault="00B347DF" w:rsidP="00B347DF">
      <w:pPr>
        <w:spacing w:after="0"/>
        <w:rPr>
          <w:noProof/>
        </w:rPr>
      </w:pPr>
      <w:r>
        <w:rPr>
          <w:noProof/>
        </w:rPr>
        <w:t>Threshold_Theta &lt;- 12</w:t>
      </w:r>
    </w:p>
    <w:p w:rsidR="00B347DF" w:rsidRDefault="00B347DF" w:rsidP="00B347DF">
      <w:pPr>
        <w:spacing w:after="0"/>
        <w:rPr>
          <w:noProof/>
        </w:rPr>
      </w:pPr>
    </w:p>
    <w:p w:rsidR="00B347DF" w:rsidRPr="00D071E8" w:rsidRDefault="00B347DF" w:rsidP="00B347DF">
      <w:pPr>
        <w:spacing w:after="0"/>
        <w:rPr>
          <w:b/>
          <w:noProof/>
        </w:rPr>
      </w:pPr>
      <w:r w:rsidRPr="00D071E8">
        <w:rPr>
          <w:b/>
          <w:noProof/>
        </w:rPr>
        <w:t>#CREATE A FUNCTION TO CALCULATE THE MINIMUM DISTANCE</w:t>
      </w:r>
    </w:p>
    <w:p w:rsidR="00B347DF" w:rsidRDefault="00B347DF" w:rsidP="00B347DF">
      <w:pPr>
        <w:spacing w:after="0"/>
        <w:rPr>
          <w:noProof/>
        </w:rPr>
      </w:pPr>
      <w:r>
        <w:rPr>
          <w:noProof/>
        </w:rPr>
        <w:t>MinDistance_WithCenter &lt;- function(datapoints,centers,tempcluster)</w:t>
      </w:r>
    </w:p>
    <w:p w:rsidR="00B347DF" w:rsidRDefault="00B347DF" w:rsidP="00B347DF">
      <w:pPr>
        <w:spacing w:after="0"/>
        <w:rPr>
          <w:noProof/>
        </w:rPr>
      </w:pPr>
      <w:r>
        <w:rPr>
          <w:noProof/>
        </w:rPr>
        <w:t xml:space="preserve">{  </w:t>
      </w:r>
    </w:p>
    <w:p w:rsidR="00B347DF" w:rsidRPr="00D071E8" w:rsidRDefault="00B347DF" w:rsidP="00B347DF">
      <w:pPr>
        <w:spacing w:after="0"/>
        <w:rPr>
          <w:b/>
          <w:noProof/>
        </w:rPr>
      </w:pPr>
      <w:r>
        <w:rPr>
          <w:noProof/>
        </w:rPr>
        <w:t xml:space="preserve">  </w:t>
      </w:r>
      <w:r w:rsidRPr="00D071E8">
        <w:rPr>
          <w:b/>
          <w:noProof/>
        </w:rPr>
        <w:t>#DECLARING THE VARIABLE WITH LENGTH 4 AS THE MAX NUMBER OF CLUSTERS IS 4</w:t>
      </w:r>
    </w:p>
    <w:p w:rsidR="00B347DF" w:rsidRPr="00D071E8" w:rsidRDefault="00B347DF" w:rsidP="00B347DF">
      <w:pPr>
        <w:spacing w:after="0"/>
        <w:rPr>
          <w:b/>
          <w:noProof/>
        </w:rPr>
      </w:pPr>
      <w:r w:rsidRPr="00D071E8">
        <w:rPr>
          <w:b/>
          <w:noProof/>
        </w:rPr>
        <w:t xml:space="preserve">  #FIRST ELEMENT INITIALIZED TO 0 AND REMAINING ELEMENTS ARE OF HIGHER VALUES</w:t>
      </w:r>
    </w:p>
    <w:p w:rsidR="00B347DF" w:rsidRDefault="00B347DF" w:rsidP="00B347DF">
      <w:pPr>
        <w:spacing w:after="0"/>
        <w:rPr>
          <w:noProof/>
        </w:rPr>
      </w:pPr>
      <w:r>
        <w:rPr>
          <w:noProof/>
        </w:rPr>
        <w:t xml:space="preserve">  distance &lt;- c(0,250,250,250)</w:t>
      </w:r>
    </w:p>
    <w:p w:rsidR="00B347DF" w:rsidRDefault="00B347DF" w:rsidP="00B347DF">
      <w:pPr>
        <w:spacing w:after="0"/>
        <w:rPr>
          <w:noProof/>
        </w:rPr>
      </w:pPr>
      <w:r>
        <w:rPr>
          <w:noProof/>
        </w:rPr>
        <w:lastRenderedPageBreak/>
        <w:t xml:space="preserve">  for(i in 1:tempcluster)</w:t>
      </w:r>
    </w:p>
    <w:p w:rsidR="00B347DF" w:rsidRDefault="00B347DF" w:rsidP="00B347DF">
      <w:pPr>
        <w:spacing w:after="0"/>
        <w:rPr>
          <w:noProof/>
        </w:rPr>
      </w:pPr>
      <w:r>
        <w:rPr>
          <w:noProof/>
        </w:rPr>
        <w:t xml:space="preserve">  {</w:t>
      </w:r>
    </w:p>
    <w:p w:rsidR="00B347DF" w:rsidRDefault="00B347DF" w:rsidP="00B347DF">
      <w:pPr>
        <w:spacing w:after="0"/>
        <w:rPr>
          <w:noProof/>
        </w:rPr>
      </w:pPr>
      <w:r>
        <w:rPr>
          <w:noProof/>
        </w:rPr>
        <w:t xml:space="preserve">    distance[i] &lt;- sqrt((datapoints[1,1]-centers[i,1])^2+(datapoints[1,2]-centers[i,2])^2)</w:t>
      </w:r>
    </w:p>
    <w:p w:rsidR="00B347DF" w:rsidRDefault="00B347DF" w:rsidP="00B347DF">
      <w:pPr>
        <w:spacing w:after="0"/>
        <w:rPr>
          <w:noProof/>
        </w:rPr>
      </w:pPr>
      <w:r>
        <w:rPr>
          <w:noProof/>
        </w:rPr>
        <w:t xml:space="preserve">  }</w:t>
      </w:r>
    </w:p>
    <w:p w:rsidR="00B347DF" w:rsidRDefault="00B347DF" w:rsidP="00B347DF">
      <w:pPr>
        <w:spacing w:after="0"/>
        <w:rPr>
          <w:noProof/>
        </w:rPr>
      </w:pPr>
    </w:p>
    <w:p w:rsidR="00B347DF" w:rsidRPr="00D071E8" w:rsidRDefault="00B347DF" w:rsidP="00B347DF">
      <w:pPr>
        <w:spacing w:after="0"/>
        <w:rPr>
          <w:b/>
          <w:noProof/>
        </w:rPr>
      </w:pPr>
      <w:r w:rsidRPr="00D071E8">
        <w:rPr>
          <w:b/>
          <w:noProof/>
        </w:rPr>
        <w:t xml:space="preserve">  #CALCULATING MINIMUM DISTANCE</w:t>
      </w:r>
    </w:p>
    <w:p w:rsidR="00B347DF" w:rsidRDefault="00B347DF" w:rsidP="00B347DF">
      <w:pPr>
        <w:spacing w:after="0"/>
        <w:rPr>
          <w:noProof/>
        </w:rPr>
      </w:pPr>
      <w:r>
        <w:rPr>
          <w:noProof/>
        </w:rPr>
        <w:t xml:space="preserve">  MinDistance &lt;- min(distance,na.rm = TRUE);</w:t>
      </w:r>
    </w:p>
    <w:p w:rsidR="00B347DF" w:rsidRDefault="00B347DF" w:rsidP="00B347DF">
      <w:pPr>
        <w:spacing w:after="0"/>
        <w:rPr>
          <w:noProof/>
        </w:rPr>
      </w:pPr>
      <w:r>
        <w:rPr>
          <w:noProof/>
        </w:rPr>
        <w:t xml:space="preserve">  Center_Element &lt;- which(distance == MinDistance)</w:t>
      </w:r>
    </w:p>
    <w:p w:rsidR="00B347DF" w:rsidRDefault="00B347DF" w:rsidP="00B347DF">
      <w:pPr>
        <w:spacing w:after="0"/>
        <w:rPr>
          <w:noProof/>
        </w:rPr>
      </w:pPr>
      <w:r>
        <w:rPr>
          <w:noProof/>
        </w:rPr>
        <w:t xml:space="preserve">  Center_Element_Value &lt;- centers[Center_Element,]</w:t>
      </w:r>
    </w:p>
    <w:p w:rsidR="00B347DF" w:rsidRDefault="00B347DF" w:rsidP="00B347DF">
      <w:pPr>
        <w:spacing w:after="0"/>
        <w:rPr>
          <w:noProof/>
        </w:rPr>
      </w:pPr>
      <w:r>
        <w:rPr>
          <w:noProof/>
        </w:rPr>
        <w:t xml:space="preserve">  MinDistance_WithCenter_Value &lt;- c(MinDistance,as.matrix(Center_Element_Value))</w:t>
      </w:r>
    </w:p>
    <w:p w:rsidR="00B347DF" w:rsidRDefault="00B347DF" w:rsidP="00B347DF">
      <w:pPr>
        <w:spacing w:after="0"/>
        <w:rPr>
          <w:noProof/>
        </w:rPr>
      </w:pPr>
      <w:r>
        <w:rPr>
          <w:noProof/>
        </w:rPr>
        <w:t xml:space="preserve">  return(MinDistance_WithCenter_Value) </w:t>
      </w:r>
    </w:p>
    <w:p w:rsidR="00B347DF" w:rsidRDefault="00B347DF" w:rsidP="00B347DF">
      <w:pPr>
        <w:spacing w:after="0"/>
        <w:rPr>
          <w:noProof/>
        </w:rPr>
      </w:pPr>
      <w:r>
        <w:rPr>
          <w:noProof/>
        </w:rPr>
        <w:t>}</w:t>
      </w:r>
    </w:p>
    <w:p w:rsidR="00B347DF" w:rsidRDefault="00B347DF" w:rsidP="00B347DF">
      <w:pPr>
        <w:spacing w:after="0"/>
        <w:rPr>
          <w:noProof/>
        </w:rPr>
      </w:pPr>
    </w:p>
    <w:p w:rsidR="00B347DF" w:rsidRPr="009A1F41" w:rsidRDefault="00B347DF" w:rsidP="00B347DF">
      <w:pPr>
        <w:spacing w:after="0"/>
        <w:rPr>
          <w:b/>
          <w:noProof/>
        </w:rPr>
      </w:pPr>
      <w:r w:rsidRPr="009A1F41">
        <w:rPr>
          <w:b/>
          <w:noProof/>
        </w:rPr>
        <w:t>#DECLARE THE VARIABLE FOR STORING CLUSTERS ALONG WITH THEIR CENTERS</w:t>
      </w:r>
    </w:p>
    <w:p w:rsidR="00B347DF" w:rsidRDefault="00B347DF" w:rsidP="00B347DF">
      <w:pPr>
        <w:spacing w:after="0"/>
        <w:rPr>
          <w:noProof/>
        </w:rPr>
      </w:pPr>
      <w:r>
        <w:rPr>
          <w:noProof/>
        </w:rPr>
        <w:t>Clusters_with_center &lt;- data.frame(matrix(NA, nrow = 16, ncol = 5))</w:t>
      </w:r>
    </w:p>
    <w:p w:rsidR="00B347DF" w:rsidRDefault="00B347DF" w:rsidP="00B347DF">
      <w:pPr>
        <w:spacing w:after="0"/>
        <w:rPr>
          <w:noProof/>
        </w:rPr>
      </w:pPr>
    </w:p>
    <w:p w:rsidR="00B347DF" w:rsidRPr="009A1F41" w:rsidRDefault="00B347DF" w:rsidP="00B347DF">
      <w:pPr>
        <w:spacing w:after="0"/>
        <w:rPr>
          <w:b/>
          <w:noProof/>
        </w:rPr>
      </w:pPr>
      <w:r w:rsidRPr="009A1F41">
        <w:rPr>
          <w:b/>
          <w:noProof/>
        </w:rPr>
        <w:t>#START FROM THE FIRST DATA POINT TO THE LAST</w:t>
      </w:r>
    </w:p>
    <w:p w:rsidR="00B347DF" w:rsidRPr="009A1F41" w:rsidRDefault="00B347DF" w:rsidP="00B347DF">
      <w:pPr>
        <w:spacing w:after="0"/>
        <w:rPr>
          <w:b/>
          <w:noProof/>
        </w:rPr>
      </w:pPr>
    </w:p>
    <w:p w:rsidR="00B347DF" w:rsidRPr="009A1F41" w:rsidRDefault="00B347DF" w:rsidP="00B347DF">
      <w:pPr>
        <w:spacing w:after="0"/>
        <w:rPr>
          <w:b/>
          <w:noProof/>
        </w:rPr>
      </w:pPr>
      <w:r w:rsidRPr="009A1F41">
        <w:rPr>
          <w:b/>
          <w:noProof/>
        </w:rPr>
        <w:t>#AS THE FIRST DATA POINT IS (6,12)</w:t>
      </w:r>
    </w:p>
    <w:p w:rsidR="00B347DF" w:rsidRDefault="00B347DF" w:rsidP="00B347DF">
      <w:pPr>
        <w:spacing w:after="0"/>
        <w:rPr>
          <w:noProof/>
        </w:rPr>
      </w:pPr>
      <w:r>
        <w:rPr>
          <w:noProof/>
        </w:rPr>
        <w:t>Clusters_with_center[1,] &lt;- c(6,12,6,12,1)</w:t>
      </w:r>
    </w:p>
    <w:p w:rsidR="00B347DF" w:rsidRDefault="00B347DF" w:rsidP="00B347DF">
      <w:pPr>
        <w:spacing w:after="0"/>
        <w:rPr>
          <w:noProof/>
        </w:rPr>
      </w:pPr>
    </w:p>
    <w:p w:rsidR="00B347DF" w:rsidRDefault="00B347DF" w:rsidP="00B347DF">
      <w:pPr>
        <w:spacing w:after="0"/>
        <w:rPr>
          <w:noProof/>
        </w:rPr>
      </w:pPr>
      <w:r>
        <w:rPr>
          <w:noProof/>
        </w:rPr>
        <w:t xml:space="preserve">Cluster_Center &lt;- TwoDdata[1,] </w:t>
      </w:r>
    </w:p>
    <w:p w:rsidR="00B347DF" w:rsidRDefault="00B347DF" w:rsidP="00B347DF">
      <w:pPr>
        <w:spacing w:after="0"/>
        <w:rPr>
          <w:noProof/>
        </w:rPr>
      </w:pPr>
      <w:r>
        <w:rPr>
          <w:noProof/>
        </w:rPr>
        <w:t>centers &lt;- TwoDdata[1,]</w:t>
      </w:r>
    </w:p>
    <w:p w:rsidR="00B347DF" w:rsidRDefault="00B347DF" w:rsidP="00B347DF">
      <w:pPr>
        <w:spacing w:after="0"/>
        <w:rPr>
          <w:noProof/>
        </w:rPr>
      </w:pPr>
    </w:p>
    <w:p w:rsidR="00B347DF" w:rsidRDefault="00B347DF" w:rsidP="00B347DF">
      <w:pPr>
        <w:spacing w:after="0"/>
        <w:rPr>
          <w:noProof/>
        </w:rPr>
      </w:pPr>
      <w:r>
        <w:rPr>
          <w:noProof/>
        </w:rPr>
        <w:t>tempcluster &lt;- 1</w:t>
      </w:r>
    </w:p>
    <w:p w:rsidR="00B347DF" w:rsidRDefault="00B347DF" w:rsidP="00B347DF">
      <w:pPr>
        <w:spacing w:after="0"/>
        <w:rPr>
          <w:noProof/>
        </w:rPr>
      </w:pPr>
    </w:p>
    <w:p w:rsidR="00B347DF" w:rsidRDefault="00B347DF" w:rsidP="00B347DF">
      <w:pPr>
        <w:spacing w:after="0"/>
        <w:rPr>
          <w:noProof/>
        </w:rPr>
      </w:pPr>
      <w:r>
        <w:rPr>
          <w:noProof/>
        </w:rPr>
        <w:t xml:space="preserve">for(i in  2 : nrow(TwoDdata)) </w:t>
      </w:r>
    </w:p>
    <w:p w:rsidR="00B347DF" w:rsidRDefault="00B347DF" w:rsidP="00B347DF">
      <w:pPr>
        <w:spacing w:after="0"/>
        <w:rPr>
          <w:noProof/>
        </w:rPr>
      </w:pPr>
      <w:r>
        <w:rPr>
          <w:noProof/>
        </w:rPr>
        <w:t xml:space="preserve">{  </w:t>
      </w:r>
    </w:p>
    <w:p w:rsidR="00B347DF" w:rsidRDefault="00B347DF" w:rsidP="00B347DF">
      <w:pPr>
        <w:spacing w:after="0"/>
        <w:rPr>
          <w:noProof/>
        </w:rPr>
      </w:pPr>
      <w:r>
        <w:rPr>
          <w:noProof/>
        </w:rPr>
        <w:t xml:space="preserve">  datapoints &lt;- TwoDdata[i,]</w:t>
      </w:r>
    </w:p>
    <w:p w:rsidR="00B347DF" w:rsidRDefault="00B347DF" w:rsidP="00B347DF">
      <w:pPr>
        <w:spacing w:after="0"/>
        <w:rPr>
          <w:noProof/>
        </w:rPr>
      </w:pPr>
      <w:r>
        <w:rPr>
          <w:noProof/>
        </w:rPr>
        <w:t xml:space="preserve">  </w:t>
      </w:r>
    </w:p>
    <w:p w:rsidR="00B347DF" w:rsidRDefault="00B347DF" w:rsidP="00B347DF">
      <w:pPr>
        <w:spacing w:after="0"/>
        <w:rPr>
          <w:noProof/>
        </w:rPr>
      </w:pPr>
      <w:r>
        <w:rPr>
          <w:noProof/>
        </w:rPr>
        <w:t xml:space="preserve">  MinDistance_WithCenter_Value &lt;- MinDistance_WithCenter(datapoints,centers,tempcluster)</w:t>
      </w:r>
    </w:p>
    <w:p w:rsidR="00B347DF" w:rsidRDefault="00B347DF" w:rsidP="00B347DF">
      <w:pPr>
        <w:spacing w:after="0"/>
        <w:rPr>
          <w:noProof/>
        </w:rPr>
      </w:pPr>
      <w:r>
        <w:rPr>
          <w:noProof/>
        </w:rPr>
        <w:t xml:space="preserve">  if(MinDistance_WithCenter_Value[1]&gt;Threshold_Theta &amp;&amp; tempcluster &lt; Max_NumberOfClusters)</w:t>
      </w:r>
    </w:p>
    <w:p w:rsidR="00B347DF" w:rsidRDefault="00B347DF" w:rsidP="00B347DF">
      <w:pPr>
        <w:spacing w:after="0"/>
        <w:rPr>
          <w:noProof/>
        </w:rPr>
      </w:pPr>
      <w:r>
        <w:rPr>
          <w:noProof/>
        </w:rPr>
        <w:t xml:space="preserve">  {</w:t>
      </w:r>
    </w:p>
    <w:p w:rsidR="00B347DF" w:rsidRDefault="00B347DF" w:rsidP="00B347DF">
      <w:pPr>
        <w:spacing w:after="0"/>
        <w:rPr>
          <w:noProof/>
        </w:rPr>
      </w:pPr>
      <w:r>
        <w:rPr>
          <w:noProof/>
        </w:rPr>
        <w:t xml:space="preserve">    tempcluster &lt;- tempcluster + 1</w:t>
      </w:r>
    </w:p>
    <w:p w:rsidR="00B347DF" w:rsidRDefault="00B347DF" w:rsidP="00B347DF">
      <w:pPr>
        <w:spacing w:after="0"/>
        <w:rPr>
          <w:noProof/>
        </w:rPr>
      </w:pPr>
      <w:r>
        <w:rPr>
          <w:noProof/>
        </w:rPr>
        <w:t xml:space="preserve">    centers[tempcluster,] = datapoints </w:t>
      </w:r>
    </w:p>
    <w:p w:rsidR="00B347DF" w:rsidRDefault="00B347DF" w:rsidP="00B347DF">
      <w:pPr>
        <w:spacing w:after="0"/>
        <w:rPr>
          <w:noProof/>
        </w:rPr>
      </w:pPr>
      <w:r>
        <w:rPr>
          <w:noProof/>
        </w:rPr>
        <w:t xml:space="preserve">    </w:t>
      </w:r>
    </w:p>
    <w:p w:rsidR="00B347DF" w:rsidRDefault="00B347DF" w:rsidP="00B347DF">
      <w:pPr>
        <w:spacing w:after="0"/>
        <w:rPr>
          <w:noProof/>
        </w:rPr>
      </w:pPr>
      <w:r>
        <w:rPr>
          <w:noProof/>
        </w:rPr>
        <w:t xml:space="preserve">    Cluster_Center[tempcluster]= 1</w:t>
      </w:r>
    </w:p>
    <w:p w:rsidR="00B347DF" w:rsidRDefault="00B347DF" w:rsidP="00B347DF">
      <w:pPr>
        <w:spacing w:after="0"/>
        <w:rPr>
          <w:noProof/>
        </w:rPr>
      </w:pPr>
      <w:r>
        <w:rPr>
          <w:noProof/>
        </w:rPr>
        <w:t xml:space="preserve">    Clusters_with_center[i,1] &lt;- datapoints[1,1]</w:t>
      </w:r>
    </w:p>
    <w:p w:rsidR="00B347DF" w:rsidRDefault="00B347DF" w:rsidP="00B347DF">
      <w:pPr>
        <w:spacing w:after="0"/>
        <w:rPr>
          <w:noProof/>
        </w:rPr>
      </w:pPr>
      <w:r>
        <w:rPr>
          <w:noProof/>
        </w:rPr>
        <w:t xml:space="preserve">    Clusters_with_center[i,2] &lt;- datapoints[1,2]</w:t>
      </w:r>
    </w:p>
    <w:p w:rsidR="00B347DF" w:rsidRDefault="00B347DF" w:rsidP="00B347DF">
      <w:pPr>
        <w:spacing w:after="0"/>
        <w:rPr>
          <w:noProof/>
        </w:rPr>
      </w:pPr>
      <w:r>
        <w:rPr>
          <w:noProof/>
        </w:rPr>
        <w:t xml:space="preserve">    Clusters_with_center[i,3] &lt;- centers[tempcluster,1]</w:t>
      </w:r>
    </w:p>
    <w:p w:rsidR="00B347DF" w:rsidRDefault="00B347DF" w:rsidP="00B347DF">
      <w:pPr>
        <w:spacing w:after="0"/>
        <w:rPr>
          <w:noProof/>
        </w:rPr>
      </w:pPr>
      <w:r>
        <w:rPr>
          <w:noProof/>
        </w:rPr>
        <w:t xml:space="preserve">    Clusters_with_center[i,4] &lt;- centers[tempcluster,2]</w:t>
      </w:r>
    </w:p>
    <w:p w:rsidR="00B347DF" w:rsidRDefault="00B347DF" w:rsidP="00B347DF">
      <w:pPr>
        <w:spacing w:after="0"/>
        <w:rPr>
          <w:noProof/>
        </w:rPr>
      </w:pPr>
      <w:r>
        <w:rPr>
          <w:noProof/>
        </w:rPr>
        <w:t xml:space="preserve">    Clusters_with_center[i,5] &lt;- tempcluster</w:t>
      </w:r>
    </w:p>
    <w:p w:rsidR="00B347DF" w:rsidRDefault="00B347DF" w:rsidP="00B347DF">
      <w:pPr>
        <w:spacing w:after="0"/>
        <w:rPr>
          <w:noProof/>
        </w:rPr>
      </w:pPr>
      <w:r>
        <w:rPr>
          <w:noProof/>
        </w:rPr>
        <w:t xml:space="preserve">  } </w:t>
      </w:r>
    </w:p>
    <w:p w:rsidR="009A1F41" w:rsidRDefault="009A1F41" w:rsidP="00B347DF">
      <w:pPr>
        <w:spacing w:after="0"/>
        <w:rPr>
          <w:noProof/>
        </w:rPr>
      </w:pPr>
    </w:p>
    <w:p w:rsidR="00B347DF" w:rsidRDefault="00B347DF" w:rsidP="00B347DF">
      <w:pPr>
        <w:spacing w:after="0"/>
        <w:rPr>
          <w:noProof/>
        </w:rPr>
      </w:pPr>
      <w:r>
        <w:rPr>
          <w:noProof/>
        </w:rPr>
        <w:lastRenderedPageBreak/>
        <w:t xml:space="preserve">  else</w:t>
      </w:r>
    </w:p>
    <w:p w:rsidR="00B347DF" w:rsidRDefault="00B347DF" w:rsidP="00B347DF">
      <w:pPr>
        <w:spacing w:after="0"/>
        <w:rPr>
          <w:noProof/>
        </w:rPr>
      </w:pPr>
      <w:r>
        <w:rPr>
          <w:noProof/>
        </w:rPr>
        <w:t xml:space="preserve">  { </w:t>
      </w:r>
    </w:p>
    <w:p w:rsidR="00B347DF" w:rsidRDefault="00B347DF" w:rsidP="00B347DF">
      <w:pPr>
        <w:spacing w:after="0"/>
        <w:rPr>
          <w:noProof/>
        </w:rPr>
      </w:pPr>
      <w:r>
        <w:rPr>
          <w:noProof/>
        </w:rPr>
        <w:t xml:space="preserve">    Clusters_with_center[i,1] &lt;- datapoints[1,1]</w:t>
      </w:r>
    </w:p>
    <w:p w:rsidR="00B347DF" w:rsidRDefault="00B347DF" w:rsidP="00B347DF">
      <w:pPr>
        <w:spacing w:after="0"/>
        <w:rPr>
          <w:noProof/>
        </w:rPr>
      </w:pPr>
      <w:r>
        <w:rPr>
          <w:noProof/>
        </w:rPr>
        <w:t xml:space="preserve">    Clusters_with_center[i,2] &lt;- datapoints[1,2]</w:t>
      </w:r>
    </w:p>
    <w:p w:rsidR="00B347DF" w:rsidRDefault="00B347DF" w:rsidP="00B347DF">
      <w:pPr>
        <w:spacing w:after="0"/>
        <w:rPr>
          <w:noProof/>
        </w:rPr>
      </w:pPr>
      <w:r>
        <w:rPr>
          <w:noProof/>
        </w:rPr>
        <w:t xml:space="preserve">    Clusters_with_center[i,3] &lt;- MinDistance_WithCenter_Value[2]</w:t>
      </w:r>
    </w:p>
    <w:p w:rsidR="00B347DF" w:rsidRDefault="00B347DF" w:rsidP="00B347DF">
      <w:pPr>
        <w:spacing w:after="0"/>
        <w:rPr>
          <w:noProof/>
        </w:rPr>
      </w:pPr>
      <w:r>
        <w:rPr>
          <w:noProof/>
        </w:rPr>
        <w:t xml:space="preserve">    Clusters_with_center[i,4] &lt;- MinDistance_WithCenter_Value[3]</w:t>
      </w:r>
    </w:p>
    <w:p w:rsidR="005022F2" w:rsidRDefault="005022F2" w:rsidP="005022F2">
      <w:pPr>
        <w:spacing w:after="0"/>
        <w:rPr>
          <w:noProof/>
        </w:rPr>
      </w:pPr>
      <w:r>
        <w:rPr>
          <w:noProof/>
        </w:rPr>
        <w:t xml:space="preserve">    for(j in 1:tempcluster)</w:t>
      </w:r>
    </w:p>
    <w:p w:rsidR="005022F2" w:rsidRDefault="005022F2" w:rsidP="005022F2">
      <w:pPr>
        <w:spacing w:after="0"/>
        <w:rPr>
          <w:noProof/>
        </w:rPr>
      </w:pPr>
      <w:r>
        <w:rPr>
          <w:noProof/>
        </w:rPr>
        <w:t xml:space="preserve">    {</w:t>
      </w:r>
    </w:p>
    <w:p w:rsidR="005022F2" w:rsidRDefault="005022F2" w:rsidP="005022F2">
      <w:pPr>
        <w:spacing w:after="0"/>
        <w:rPr>
          <w:noProof/>
        </w:rPr>
      </w:pPr>
      <w:r>
        <w:rPr>
          <w:noProof/>
        </w:rPr>
        <w:t xml:space="preserve">      if(centers[j,1]==MinDistance_WithCenter_Value[2] &amp;&amp; centers[j,2]== MinDistance_WithCenter_Value[3])</w:t>
      </w:r>
    </w:p>
    <w:p w:rsidR="005022F2" w:rsidRDefault="005022F2" w:rsidP="005022F2">
      <w:pPr>
        <w:spacing w:after="0"/>
        <w:rPr>
          <w:noProof/>
        </w:rPr>
      </w:pPr>
      <w:r>
        <w:rPr>
          <w:noProof/>
        </w:rPr>
        <w:t xml:space="preserve">      {</w:t>
      </w:r>
    </w:p>
    <w:p w:rsidR="005022F2" w:rsidRDefault="005022F2" w:rsidP="005022F2">
      <w:pPr>
        <w:spacing w:after="0"/>
        <w:rPr>
          <w:noProof/>
        </w:rPr>
      </w:pPr>
      <w:r>
        <w:rPr>
          <w:noProof/>
        </w:rPr>
        <w:t xml:space="preserve">        Clusters_with_center[i,5]=j</w:t>
      </w:r>
    </w:p>
    <w:p w:rsidR="005022F2" w:rsidRDefault="005022F2" w:rsidP="005022F2">
      <w:pPr>
        <w:spacing w:after="0"/>
        <w:rPr>
          <w:noProof/>
        </w:rPr>
      </w:pPr>
      <w:r>
        <w:rPr>
          <w:noProof/>
        </w:rPr>
        <w:t xml:space="preserve">        a1=which(Clusters_with_center[,5]==j)</w:t>
      </w:r>
    </w:p>
    <w:p w:rsidR="005022F2" w:rsidRDefault="005022F2" w:rsidP="005022F2">
      <w:pPr>
        <w:spacing w:after="0"/>
        <w:rPr>
          <w:noProof/>
        </w:rPr>
      </w:pPr>
      <w:r>
        <w:rPr>
          <w:noProof/>
        </w:rPr>
        <w:t xml:space="preserve">        temp_x=0</w:t>
      </w:r>
    </w:p>
    <w:p w:rsidR="005022F2" w:rsidRDefault="005022F2" w:rsidP="005022F2">
      <w:pPr>
        <w:spacing w:after="0"/>
        <w:rPr>
          <w:noProof/>
        </w:rPr>
      </w:pPr>
      <w:r>
        <w:rPr>
          <w:noProof/>
        </w:rPr>
        <w:t xml:space="preserve">        temp_y=0</w:t>
      </w:r>
    </w:p>
    <w:p w:rsidR="005022F2" w:rsidRDefault="005022F2" w:rsidP="005022F2">
      <w:pPr>
        <w:spacing w:after="0"/>
        <w:rPr>
          <w:noProof/>
        </w:rPr>
      </w:pPr>
      <w:r>
        <w:rPr>
          <w:noProof/>
        </w:rPr>
        <w:t xml:space="preserve">        for(temp_ce in a1)</w:t>
      </w:r>
    </w:p>
    <w:p w:rsidR="005022F2" w:rsidRDefault="005022F2" w:rsidP="005022F2">
      <w:pPr>
        <w:spacing w:after="0"/>
        <w:rPr>
          <w:noProof/>
        </w:rPr>
      </w:pPr>
      <w:r>
        <w:rPr>
          <w:noProof/>
        </w:rPr>
        <w:t xml:space="preserve">        {</w:t>
      </w:r>
    </w:p>
    <w:p w:rsidR="005022F2" w:rsidRDefault="005022F2" w:rsidP="005022F2">
      <w:pPr>
        <w:spacing w:after="0"/>
        <w:rPr>
          <w:noProof/>
        </w:rPr>
      </w:pPr>
      <w:r>
        <w:rPr>
          <w:noProof/>
        </w:rPr>
        <w:t xml:space="preserve">          temp_x =temp_x + Clusters_with_center[temp_ce,1]</w:t>
      </w:r>
    </w:p>
    <w:p w:rsidR="005022F2" w:rsidRDefault="005022F2" w:rsidP="005022F2">
      <w:pPr>
        <w:spacing w:after="0"/>
        <w:rPr>
          <w:noProof/>
        </w:rPr>
      </w:pPr>
      <w:r>
        <w:rPr>
          <w:noProof/>
        </w:rPr>
        <w:t xml:space="preserve">          temp_y =temp_y + Clusters_with_center[temp_ce,2]</w:t>
      </w:r>
    </w:p>
    <w:p w:rsidR="005022F2" w:rsidRDefault="005022F2" w:rsidP="005022F2">
      <w:pPr>
        <w:spacing w:after="0"/>
        <w:rPr>
          <w:noProof/>
        </w:rPr>
      </w:pPr>
      <w:r>
        <w:rPr>
          <w:noProof/>
        </w:rPr>
        <w:t xml:space="preserve">        }</w:t>
      </w:r>
    </w:p>
    <w:p w:rsidR="005022F2" w:rsidRDefault="005022F2" w:rsidP="005022F2">
      <w:pPr>
        <w:spacing w:after="0"/>
        <w:rPr>
          <w:noProof/>
        </w:rPr>
      </w:pPr>
      <w:r>
        <w:rPr>
          <w:noProof/>
        </w:rPr>
        <w:t xml:space="preserve">        centers[j,1]=temp_x/length(a1)</w:t>
      </w:r>
    </w:p>
    <w:p w:rsidR="005022F2" w:rsidRDefault="005022F2" w:rsidP="005022F2">
      <w:pPr>
        <w:spacing w:after="0"/>
        <w:rPr>
          <w:noProof/>
        </w:rPr>
      </w:pPr>
      <w:r>
        <w:rPr>
          <w:noProof/>
        </w:rPr>
        <w:t xml:space="preserve">        centers[j,2]=temp_y/length(a1)</w:t>
      </w:r>
    </w:p>
    <w:p w:rsidR="005022F2" w:rsidRDefault="005022F2" w:rsidP="005022F2">
      <w:pPr>
        <w:spacing w:after="0"/>
        <w:rPr>
          <w:noProof/>
        </w:rPr>
      </w:pPr>
      <w:r>
        <w:rPr>
          <w:noProof/>
        </w:rPr>
        <w:t xml:space="preserve">      }</w:t>
      </w:r>
    </w:p>
    <w:p w:rsidR="005022F2" w:rsidRDefault="005022F2" w:rsidP="005022F2">
      <w:pPr>
        <w:spacing w:after="0"/>
        <w:rPr>
          <w:noProof/>
        </w:rPr>
      </w:pPr>
      <w:r>
        <w:rPr>
          <w:noProof/>
        </w:rPr>
        <w:t xml:space="preserve">    }</w:t>
      </w:r>
    </w:p>
    <w:p w:rsidR="00B347DF" w:rsidRDefault="00B347DF" w:rsidP="005022F2">
      <w:pPr>
        <w:spacing w:after="0"/>
        <w:rPr>
          <w:noProof/>
        </w:rPr>
      </w:pPr>
      <w:r>
        <w:rPr>
          <w:noProof/>
        </w:rPr>
        <w:t xml:space="preserve">  }</w:t>
      </w:r>
    </w:p>
    <w:p w:rsidR="00B347DF" w:rsidRDefault="00B347DF" w:rsidP="00B347DF">
      <w:pPr>
        <w:spacing w:after="0"/>
        <w:rPr>
          <w:noProof/>
        </w:rPr>
      </w:pPr>
      <w:r>
        <w:rPr>
          <w:noProof/>
        </w:rPr>
        <w:t>}</w:t>
      </w:r>
    </w:p>
    <w:p w:rsidR="00663091" w:rsidRDefault="00663091" w:rsidP="00B347DF">
      <w:pPr>
        <w:spacing w:after="0"/>
        <w:rPr>
          <w:noProof/>
        </w:rPr>
      </w:pPr>
    </w:p>
    <w:p w:rsidR="00663091" w:rsidRPr="00A24831" w:rsidRDefault="00663091" w:rsidP="00B347DF">
      <w:pPr>
        <w:spacing w:after="0"/>
        <w:rPr>
          <w:b/>
          <w:noProof/>
        </w:rPr>
      </w:pPr>
      <w:r w:rsidRPr="00A24831">
        <w:rPr>
          <w:b/>
          <w:noProof/>
        </w:rPr>
        <w:t># CREATE A CLUSTERED PLOT USING CLUSPLOT FUNCTION IN CLUSTER PACKAGE</w:t>
      </w:r>
    </w:p>
    <w:p w:rsidR="00B347DF" w:rsidRDefault="00B347DF" w:rsidP="00B347DF">
      <w:pPr>
        <w:spacing w:after="0"/>
        <w:rPr>
          <w:noProof/>
        </w:rPr>
      </w:pPr>
      <w:r>
        <w:rPr>
          <w:noProof/>
        </w:rPr>
        <w:t>library(cluster)</w:t>
      </w:r>
    </w:p>
    <w:p w:rsidR="00B347DF" w:rsidRDefault="00B347DF" w:rsidP="00B347DF">
      <w:pPr>
        <w:spacing w:after="0"/>
        <w:rPr>
          <w:noProof/>
        </w:rPr>
      </w:pPr>
      <w:r>
        <w:rPr>
          <w:noProof/>
        </w:rPr>
        <w:t>ScaledData &lt;- scale(TwoDdata)</w:t>
      </w:r>
    </w:p>
    <w:p w:rsidR="00B347DF" w:rsidRDefault="00B347DF" w:rsidP="00B347DF">
      <w:pPr>
        <w:spacing w:after="0"/>
        <w:rPr>
          <w:noProof/>
        </w:rPr>
      </w:pPr>
      <w:r>
        <w:rPr>
          <w:noProof/>
        </w:rPr>
        <w:t>clusplot(ScaledData, Clusters_with_center[,5], color=TRUE, shade=TRUE, labels=2, lines = 0,</w:t>
      </w:r>
    </w:p>
    <w:p w:rsidR="00B347DF" w:rsidRDefault="00B347DF" w:rsidP="00B347DF">
      <w:pPr>
        <w:spacing w:after="0"/>
        <w:rPr>
          <w:noProof/>
        </w:rPr>
      </w:pPr>
      <w:r>
        <w:rPr>
          <w:noProof/>
        </w:rPr>
        <w:t xml:space="preserve">         main = "Clustered plot")</w:t>
      </w:r>
    </w:p>
    <w:p w:rsidR="00B347DF" w:rsidRDefault="00B347DF" w:rsidP="00B347DF">
      <w:pPr>
        <w:spacing w:after="0"/>
        <w:rPr>
          <w:noProof/>
        </w:rPr>
      </w:pPr>
    </w:p>
    <w:p w:rsidR="00D06C3E" w:rsidRDefault="007B6FF3" w:rsidP="00B347DF">
      <w:pPr>
        <w:spacing w:after="0"/>
        <w:rPr>
          <w:rFonts w:ascii="Segoe UI" w:hAnsi="Segoe UI" w:cs="Segoe UI"/>
          <w:b/>
          <w:sz w:val="30"/>
          <w:szCs w:val="30"/>
        </w:rPr>
      </w:pPr>
      <w:r>
        <w:rPr>
          <w:rFonts w:ascii="Segoe UI" w:hAnsi="Segoe UI" w:cs="Segoe UI"/>
          <w:b/>
          <w:sz w:val="30"/>
          <w:szCs w:val="30"/>
          <w:u w:val="single"/>
        </w:rPr>
        <w:t>RESULTS</w:t>
      </w:r>
      <w:r w:rsidR="00D06C3E" w:rsidRPr="00795B20">
        <w:rPr>
          <w:rFonts w:ascii="Segoe UI" w:hAnsi="Segoe UI" w:cs="Segoe UI"/>
          <w:b/>
          <w:sz w:val="30"/>
          <w:szCs w:val="30"/>
          <w:u w:val="single"/>
        </w:rPr>
        <w:t>:</w:t>
      </w:r>
      <w:r w:rsidR="00D06C3E" w:rsidRPr="00D06C3E">
        <w:rPr>
          <w:rFonts w:ascii="Segoe UI" w:hAnsi="Segoe UI" w:cs="Segoe UI"/>
          <w:b/>
          <w:sz w:val="30"/>
          <w:szCs w:val="30"/>
        </w:rPr>
        <w:t xml:space="preserve"> </w:t>
      </w:r>
    </w:p>
    <w:p w:rsidR="005A185C" w:rsidRDefault="00101C5A" w:rsidP="00101C5A">
      <w:pPr>
        <w:rPr>
          <w:noProof/>
        </w:rPr>
      </w:pPr>
      <w:r>
        <w:rPr>
          <w:noProof/>
        </w:rPr>
        <w:t>Clusters_with_center[,5]</w:t>
      </w:r>
      <w:r>
        <w:rPr>
          <w:noProof/>
        </w:rPr>
        <w:t xml:space="preserve"> =</w:t>
      </w:r>
      <w:r>
        <w:rPr>
          <w:noProof/>
        </w:rPr>
        <w:t xml:space="preserve"> [1] </w:t>
      </w:r>
      <w:r w:rsidR="005A185C" w:rsidRPr="005A185C">
        <w:rPr>
          <w:noProof/>
        </w:rPr>
        <w:t>1 2 2 2 2 1 3 3 1 1 1 3 1 4 4 1</w:t>
      </w:r>
    </w:p>
    <w:p w:rsidR="006B52F5" w:rsidRDefault="006B52F5" w:rsidP="00101C5A">
      <w:pPr>
        <w:rPr>
          <w:noProof/>
        </w:rPr>
      </w:pPr>
    </w:p>
    <w:p w:rsidR="006B52F5" w:rsidRDefault="006B52F5" w:rsidP="00101C5A">
      <w:pPr>
        <w:rPr>
          <w:noProof/>
        </w:rPr>
      </w:pPr>
    </w:p>
    <w:p w:rsidR="006B52F5" w:rsidRDefault="006B52F5" w:rsidP="00101C5A">
      <w:pPr>
        <w:rPr>
          <w:noProof/>
        </w:rPr>
      </w:pPr>
    </w:p>
    <w:p w:rsidR="006B52F5" w:rsidRDefault="006B52F5" w:rsidP="00101C5A">
      <w:pPr>
        <w:rPr>
          <w:noProof/>
        </w:rPr>
      </w:pPr>
    </w:p>
    <w:p w:rsidR="006B52F5" w:rsidRDefault="006B52F5" w:rsidP="00101C5A">
      <w:pPr>
        <w:rPr>
          <w:noProof/>
        </w:rPr>
      </w:pPr>
    </w:p>
    <w:p w:rsidR="00A92300" w:rsidRDefault="00A92300" w:rsidP="00101C5A">
      <w:pPr>
        <w:rPr>
          <w:rFonts w:ascii="Segoe UI" w:hAnsi="Segoe UI" w:cs="Segoe UI"/>
          <w:b/>
          <w:sz w:val="30"/>
          <w:szCs w:val="30"/>
        </w:rPr>
      </w:pPr>
      <w:r>
        <w:rPr>
          <w:rFonts w:ascii="Segoe UI" w:hAnsi="Segoe UI" w:cs="Segoe UI"/>
          <w:b/>
          <w:sz w:val="30"/>
          <w:szCs w:val="30"/>
          <w:u w:val="single"/>
        </w:rPr>
        <w:lastRenderedPageBreak/>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044384" w:rsidRDefault="006B52F5" w:rsidP="00A92300">
      <w:pPr>
        <w:rPr>
          <w:noProof/>
        </w:rPr>
      </w:pPr>
      <w:r>
        <w:rPr>
          <w:noProof/>
        </w:rPr>
        <w:drawing>
          <wp:inline distT="0" distB="0" distL="0" distR="0" wp14:anchorId="7EC9EF5C" wp14:editId="6E958A83">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165"/>
                    </a:xfrm>
                    <a:prstGeom prst="rect">
                      <a:avLst/>
                    </a:prstGeom>
                  </pic:spPr>
                </pic:pic>
              </a:graphicData>
            </a:graphic>
          </wp:inline>
        </w:drawing>
      </w:r>
    </w:p>
    <w:p w:rsidR="004D611D" w:rsidRDefault="004D611D" w:rsidP="004D611D">
      <w:pPr>
        <w:rPr>
          <w:rFonts w:ascii="Segoe UI" w:hAnsi="Segoe UI" w:cs="Segoe UI"/>
          <w:b/>
          <w:sz w:val="30"/>
          <w:szCs w:val="30"/>
          <w:u w:val="single"/>
        </w:rPr>
      </w:pPr>
      <w:r>
        <w:rPr>
          <w:rFonts w:ascii="Segoe UI" w:hAnsi="Segoe UI" w:cs="Segoe UI"/>
          <w:b/>
          <w:sz w:val="30"/>
          <w:szCs w:val="30"/>
          <w:u w:val="single"/>
        </w:rPr>
        <w:t>ANSWER 1 (</w:t>
      </w:r>
      <w:r w:rsidR="00B97057">
        <w:rPr>
          <w:rFonts w:ascii="Segoe UI" w:hAnsi="Segoe UI" w:cs="Segoe UI"/>
          <w:b/>
          <w:sz w:val="30"/>
          <w:szCs w:val="30"/>
          <w:u w:val="single"/>
        </w:rPr>
        <w:t>b</w:t>
      </w:r>
      <w:r>
        <w:rPr>
          <w:rFonts w:ascii="Segoe UI" w:hAnsi="Segoe UI" w:cs="Segoe UI"/>
          <w:b/>
          <w:sz w:val="30"/>
          <w:szCs w:val="30"/>
          <w:u w:val="single"/>
        </w:rPr>
        <w:t>)</w:t>
      </w:r>
      <w:r w:rsidRPr="00795B20">
        <w:rPr>
          <w:rFonts w:ascii="Segoe UI" w:hAnsi="Segoe UI" w:cs="Segoe UI"/>
          <w:b/>
          <w:sz w:val="30"/>
          <w:szCs w:val="30"/>
          <w:u w:val="single"/>
        </w:rPr>
        <w:t>:</w:t>
      </w:r>
    </w:p>
    <w:p w:rsidR="004D611D" w:rsidRPr="00B42CE5" w:rsidRDefault="004D611D" w:rsidP="004D611D">
      <w:pPr>
        <w:rPr>
          <w:rFonts w:ascii="Segoe UI" w:hAnsi="Segoe UI" w:cs="Segoe UI"/>
          <w:i/>
          <w:sz w:val="30"/>
          <w:szCs w:val="30"/>
          <w:u w:val="single"/>
        </w:rPr>
      </w:pPr>
      <w:r w:rsidRPr="00B42CE5">
        <w:rPr>
          <w:rFonts w:ascii="Segoe UI" w:hAnsi="Segoe UI" w:cs="Segoe UI"/>
          <w:i/>
          <w:sz w:val="30"/>
          <w:szCs w:val="30"/>
          <w:u w:val="single"/>
        </w:rPr>
        <w:t>List of steps</w:t>
      </w:r>
    </w:p>
    <w:p w:rsidR="004D611D" w:rsidRDefault="00C37349" w:rsidP="004D611D">
      <w:pPr>
        <w:pStyle w:val="ListParagraph"/>
        <w:numPr>
          <w:ilvl w:val="0"/>
          <w:numId w:val="24"/>
        </w:numPr>
        <w:jc w:val="both"/>
        <w:rPr>
          <w:rFonts w:ascii="Segoe UI" w:hAnsi="Segoe UI" w:cs="Segoe UI"/>
          <w:sz w:val="26"/>
          <w:szCs w:val="26"/>
        </w:rPr>
      </w:pPr>
      <w:r>
        <w:rPr>
          <w:rFonts w:ascii="Segoe UI" w:hAnsi="Segoe UI" w:cs="Segoe UI"/>
          <w:sz w:val="26"/>
          <w:szCs w:val="26"/>
        </w:rPr>
        <w:t>Data points should be reversed as mentioned in the question, hence e</w:t>
      </w:r>
      <w:r w:rsidR="004D611D">
        <w:rPr>
          <w:rFonts w:ascii="Segoe UI" w:hAnsi="Segoe UI" w:cs="Segoe UI"/>
          <w:sz w:val="26"/>
          <w:szCs w:val="26"/>
        </w:rPr>
        <w:t xml:space="preserve">nter the data </w:t>
      </w:r>
      <w:r>
        <w:rPr>
          <w:rFonts w:ascii="Segoe UI" w:hAnsi="Segoe UI" w:cs="Segoe UI"/>
          <w:sz w:val="26"/>
          <w:szCs w:val="26"/>
        </w:rPr>
        <w:t>in a reversed fashion.</w:t>
      </w:r>
      <w:r w:rsidR="004D611D">
        <w:rPr>
          <w:rFonts w:ascii="Segoe UI" w:hAnsi="Segoe UI" w:cs="Segoe UI"/>
          <w:sz w:val="26"/>
          <w:szCs w:val="26"/>
        </w:rPr>
        <w:t xml:space="preserve"> </w:t>
      </w:r>
    </w:p>
    <w:p w:rsidR="004D611D" w:rsidRDefault="00A11253" w:rsidP="00A11253">
      <w:pPr>
        <w:pStyle w:val="ListParagraph"/>
        <w:numPr>
          <w:ilvl w:val="0"/>
          <w:numId w:val="24"/>
        </w:numPr>
        <w:jc w:val="both"/>
        <w:rPr>
          <w:rFonts w:ascii="Segoe UI" w:hAnsi="Segoe UI" w:cs="Segoe UI"/>
          <w:sz w:val="26"/>
          <w:szCs w:val="26"/>
        </w:rPr>
      </w:pPr>
      <w:r>
        <w:rPr>
          <w:rFonts w:ascii="Segoe UI" w:hAnsi="Segoe UI" w:cs="Segoe UI"/>
          <w:sz w:val="26"/>
          <w:szCs w:val="26"/>
        </w:rPr>
        <w:t xml:space="preserve">Use the function created in the previous question </w:t>
      </w:r>
      <w:r w:rsidR="0071381D">
        <w:rPr>
          <w:rFonts w:ascii="Segoe UI" w:hAnsi="Segoe UI" w:cs="Segoe UI"/>
          <w:sz w:val="26"/>
          <w:szCs w:val="26"/>
        </w:rPr>
        <w:t>to calculate the minimum distance along with the data points.</w:t>
      </w:r>
    </w:p>
    <w:p w:rsidR="0071381D" w:rsidRDefault="0071381D" w:rsidP="00A11253">
      <w:pPr>
        <w:pStyle w:val="ListParagraph"/>
        <w:numPr>
          <w:ilvl w:val="0"/>
          <w:numId w:val="24"/>
        </w:numPr>
        <w:jc w:val="both"/>
        <w:rPr>
          <w:rFonts w:ascii="Segoe UI" w:hAnsi="Segoe UI" w:cs="Segoe UI"/>
          <w:sz w:val="26"/>
          <w:szCs w:val="26"/>
        </w:rPr>
      </w:pPr>
      <w:r>
        <w:rPr>
          <w:rFonts w:ascii="Segoe UI" w:hAnsi="Segoe UI" w:cs="Segoe UI"/>
          <w:sz w:val="26"/>
          <w:szCs w:val="26"/>
        </w:rPr>
        <w:t>Conditions remain the same and hence the previous problems conditions can be repeated.</w:t>
      </w:r>
    </w:p>
    <w:p w:rsidR="004D611D" w:rsidRDefault="004D611D" w:rsidP="004D611D">
      <w:pPr>
        <w:pStyle w:val="ListParagraph"/>
        <w:numPr>
          <w:ilvl w:val="0"/>
          <w:numId w:val="24"/>
        </w:numPr>
        <w:jc w:val="both"/>
        <w:rPr>
          <w:rFonts w:ascii="Segoe UI" w:hAnsi="Segoe UI" w:cs="Segoe UI"/>
          <w:sz w:val="26"/>
          <w:szCs w:val="26"/>
        </w:rPr>
      </w:pPr>
      <w:r>
        <w:rPr>
          <w:rFonts w:ascii="Segoe UI" w:hAnsi="Segoe UI" w:cs="Segoe UI"/>
          <w:sz w:val="26"/>
          <w:szCs w:val="26"/>
        </w:rPr>
        <w:t>Calculate the clusters value (data frame) with centers and also with its original data points depending on the threshold values and the number of clusters</w:t>
      </w:r>
    </w:p>
    <w:p w:rsidR="004D611D" w:rsidRDefault="004D611D" w:rsidP="004D611D">
      <w:pPr>
        <w:pStyle w:val="ListParagraph"/>
        <w:numPr>
          <w:ilvl w:val="0"/>
          <w:numId w:val="24"/>
        </w:numPr>
        <w:jc w:val="both"/>
        <w:rPr>
          <w:rFonts w:ascii="Segoe UI" w:hAnsi="Segoe UI" w:cs="Segoe UI"/>
          <w:sz w:val="26"/>
          <w:szCs w:val="26"/>
        </w:rPr>
      </w:pPr>
      <w:r>
        <w:rPr>
          <w:rFonts w:ascii="Segoe UI" w:hAnsi="Segoe UI" w:cs="Segoe UI"/>
          <w:sz w:val="26"/>
          <w:szCs w:val="26"/>
        </w:rPr>
        <w:t>Create the clustered plot using the above obtained clustered values and the original data using the clusplot function in cluster library</w:t>
      </w:r>
    </w:p>
    <w:p w:rsidR="004D611D" w:rsidRDefault="004D611D" w:rsidP="004D611D">
      <w:pPr>
        <w:pStyle w:val="ListParagraph"/>
        <w:numPr>
          <w:ilvl w:val="0"/>
          <w:numId w:val="24"/>
        </w:numPr>
        <w:jc w:val="both"/>
        <w:rPr>
          <w:rFonts w:ascii="Segoe UI" w:hAnsi="Segoe UI" w:cs="Segoe UI"/>
          <w:sz w:val="26"/>
          <w:szCs w:val="26"/>
        </w:rPr>
      </w:pPr>
      <w:r>
        <w:rPr>
          <w:rFonts w:ascii="Segoe UI" w:hAnsi="Segoe UI" w:cs="Segoe UI"/>
          <w:sz w:val="26"/>
          <w:szCs w:val="26"/>
        </w:rPr>
        <w:t>Find below the source code</w:t>
      </w:r>
    </w:p>
    <w:p w:rsidR="004D611D" w:rsidRDefault="004D611D" w:rsidP="004D611D">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F91628" w:rsidRPr="00F91628" w:rsidRDefault="00F91628" w:rsidP="00F91628">
      <w:pPr>
        <w:spacing w:after="0"/>
        <w:rPr>
          <w:b/>
          <w:noProof/>
        </w:rPr>
      </w:pPr>
      <w:r w:rsidRPr="00F91628">
        <w:rPr>
          <w:b/>
          <w:noProof/>
        </w:rPr>
        <w:t>#REVERSING THE DATA AS MENTIONED IN THE QUESTION</w:t>
      </w:r>
    </w:p>
    <w:p w:rsidR="00F91628" w:rsidRDefault="00F91628" w:rsidP="00F91628">
      <w:pPr>
        <w:spacing w:after="0"/>
        <w:rPr>
          <w:noProof/>
        </w:rPr>
      </w:pPr>
      <w:r>
        <w:rPr>
          <w:noProof/>
        </w:rPr>
        <w:t>XValues_Rev &lt;- rev(XValues)</w:t>
      </w:r>
    </w:p>
    <w:p w:rsidR="00F91628" w:rsidRDefault="00F91628" w:rsidP="00F91628">
      <w:pPr>
        <w:spacing w:after="0"/>
        <w:rPr>
          <w:noProof/>
        </w:rPr>
      </w:pPr>
      <w:r>
        <w:rPr>
          <w:noProof/>
        </w:rPr>
        <w:t>YValues_Rev &lt;- rev(YValues)</w:t>
      </w:r>
    </w:p>
    <w:p w:rsidR="00F91628" w:rsidRDefault="00F91628" w:rsidP="00F91628">
      <w:pPr>
        <w:spacing w:after="0"/>
        <w:rPr>
          <w:noProof/>
        </w:rPr>
      </w:pPr>
      <w:r>
        <w:rPr>
          <w:noProof/>
        </w:rPr>
        <w:lastRenderedPageBreak/>
        <w:t>TwoDdata_Rev = data.frame(XValues_Rev, YValues_Rev)</w:t>
      </w:r>
    </w:p>
    <w:p w:rsidR="00F91628" w:rsidRDefault="00F91628" w:rsidP="00F91628">
      <w:pPr>
        <w:spacing w:after="0"/>
        <w:rPr>
          <w:noProof/>
        </w:rPr>
      </w:pPr>
    </w:p>
    <w:p w:rsidR="00F91628" w:rsidRPr="00F91628" w:rsidRDefault="00F91628" w:rsidP="00F91628">
      <w:pPr>
        <w:spacing w:after="0"/>
        <w:rPr>
          <w:b/>
          <w:noProof/>
        </w:rPr>
      </w:pPr>
      <w:r w:rsidRPr="00F91628">
        <w:rPr>
          <w:b/>
          <w:noProof/>
        </w:rPr>
        <w:t>#DECLARE THE VARIABLE FOR STORING CLUSTERS ALONG WITH THEIR CENTERS</w:t>
      </w:r>
    </w:p>
    <w:p w:rsidR="00F91628" w:rsidRDefault="00F91628" w:rsidP="00F91628">
      <w:pPr>
        <w:spacing w:after="0"/>
        <w:rPr>
          <w:noProof/>
        </w:rPr>
      </w:pPr>
      <w:r>
        <w:rPr>
          <w:noProof/>
        </w:rPr>
        <w:t>Clusters_with_center_Rev &lt;- data.frame(matrix(NA, nrow = 16, ncol = 5))</w:t>
      </w:r>
    </w:p>
    <w:p w:rsidR="00F91628" w:rsidRDefault="00F91628" w:rsidP="00F91628">
      <w:pPr>
        <w:spacing w:after="0"/>
        <w:rPr>
          <w:noProof/>
        </w:rPr>
      </w:pPr>
    </w:p>
    <w:p w:rsidR="00F91628" w:rsidRPr="00F91628" w:rsidRDefault="00F91628" w:rsidP="00F91628">
      <w:pPr>
        <w:spacing w:after="0"/>
        <w:rPr>
          <w:b/>
          <w:noProof/>
        </w:rPr>
      </w:pPr>
      <w:r w:rsidRPr="00F91628">
        <w:rPr>
          <w:b/>
          <w:noProof/>
        </w:rPr>
        <w:t>#START FROM THE FIRST DATA POINT TO THE LAST (INITIAL VALUES ARE REVERSED)</w:t>
      </w:r>
    </w:p>
    <w:p w:rsidR="00F91628" w:rsidRPr="00F91628" w:rsidRDefault="00F91628" w:rsidP="00F91628">
      <w:pPr>
        <w:spacing w:after="0"/>
        <w:rPr>
          <w:b/>
          <w:noProof/>
        </w:rPr>
      </w:pPr>
    </w:p>
    <w:p w:rsidR="00F91628" w:rsidRPr="00F91628" w:rsidRDefault="00F91628" w:rsidP="00F91628">
      <w:pPr>
        <w:spacing w:after="0"/>
        <w:rPr>
          <w:b/>
          <w:noProof/>
        </w:rPr>
      </w:pPr>
      <w:r w:rsidRPr="00F91628">
        <w:rPr>
          <w:b/>
          <w:noProof/>
        </w:rPr>
        <w:t>#AS THE FIRST DATA POINT IS (5,11)</w:t>
      </w:r>
    </w:p>
    <w:p w:rsidR="00F91628" w:rsidRDefault="00F91628" w:rsidP="00F91628">
      <w:pPr>
        <w:spacing w:after="0"/>
        <w:rPr>
          <w:noProof/>
        </w:rPr>
      </w:pPr>
      <w:r>
        <w:rPr>
          <w:noProof/>
        </w:rPr>
        <w:t>Clusters_with_center_Rev[1,] &lt;- c(5,11,5,11,1)</w:t>
      </w:r>
    </w:p>
    <w:p w:rsidR="00F91628" w:rsidRDefault="00F91628" w:rsidP="00F91628">
      <w:pPr>
        <w:spacing w:after="0"/>
        <w:rPr>
          <w:noProof/>
        </w:rPr>
      </w:pPr>
    </w:p>
    <w:p w:rsidR="00F91628" w:rsidRDefault="00F91628" w:rsidP="00F91628">
      <w:pPr>
        <w:spacing w:after="0"/>
        <w:rPr>
          <w:noProof/>
        </w:rPr>
      </w:pPr>
      <w:r>
        <w:rPr>
          <w:noProof/>
        </w:rPr>
        <w:t xml:space="preserve">Cluster_Center &lt;- TwoDdata_Rev[1,] </w:t>
      </w:r>
    </w:p>
    <w:p w:rsidR="00F91628" w:rsidRDefault="00F91628" w:rsidP="00F91628">
      <w:pPr>
        <w:spacing w:after="0"/>
        <w:rPr>
          <w:noProof/>
        </w:rPr>
      </w:pPr>
      <w:r>
        <w:rPr>
          <w:noProof/>
        </w:rPr>
        <w:t>centers &lt;- TwoDdata_Rev[1,]</w:t>
      </w:r>
    </w:p>
    <w:p w:rsidR="00F91628" w:rsidRDefault="00F91628" w:rsidP="00F91628">
      <w:pPr>
        <w:spacing w:after="0"/>
        <w:rPr>
          <w:noProof/>
        </w:rPr>
      </w:pPr>
    </w:p>
    <w:p w:rsidR="00F91628" w:rsidRDefault="00F91628" w:rsidP="00F91628">
      <w:pPr>
        <w:spacing w:after="0"/>
        <w:rPr>
          <w:noProof/>
        </w:rPr>
      </w:pPr>
      <w:r>
        <w:rPr>
          <w:noProof/>
        </w:rPr>
        <w:t>tempcluster &lt;- 1</w:t>
      </w:r>
    </w:p>
    <w:p w:rsidR="00F91628" w:rsidRDefault="00F91628" w:rsidP="00F91628">
      <w:pPr>
        <w:spacing w:after="0"/>
        <w:rPr>
          <w:noProof/>
        </w:rPr>
      </w:pPr>
    </w:p>
    <w:p w:rsidR="00F91628" w:rsidRDefault="00F91628" w:rsidP="00F91628">
      <w:pPr>
        <w:spacing w:after="0"/>
        <w:rPr>
          <w:noProof/>
        </w:rPr>
      </w:pPr>
      <w:r>
        <w:rPr>
          <w:noProof/>
        </w:rPr>
        <w:t xml:space="preserve">for(i in  2 : nrow(TwoDdata_Rev)) </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t xml:space="preserve">  datapoints &lt;- TwoDdata_Rev[i,]</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t xml:space="preserve">  MinDistance_WithCenter_Value &lt;- MinDistance_WithCenter(datapoints,centers,tempcluster)</w:t>
      </w:r>
    </w:p>
    <w:p w:rsidR="00F91628" w:rsidRDefault="00F91628" w:rsidP="00F91628">
      <w:pPr>
        <w:spacing w:after="0"/>
        <w:rPr>
          <w:noProof/>
        </w:rPr>
      </w:pPr>
      <w:r>
        <w:rPr>
          <w:noProof/>
        </w:rPr>
        <w:t xml:space="preserve">  if(MinDistance_WithCenter_Value[1]&gt;Threshold_Theta &amp;&amp; tempcluster &lt; Max_NumberOfClusters)</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t xml:space="preserve">    tempcluster &lt;- tempcluster + 1</w:t>
      </w:r>
    </w:p>
    <w:p w:rsidR="00F91628" w:rsidRDefault="00F91628" w:rsidP="00F91628">
      <w:pPr>
        <w:spacing w:after="0"/>
        <w:rPr>
          <w:noProof/>
        </w:rPr>
      </w:pPr>
      <w:r>
        <w:rPr>
          <w:noProof/>
        </w:rPr>
        <w:t xml:space="preserve">    centers[tempcluster,] = datapoints </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t xml:space="preserve">    Cluster_Center[tempcluster]= 1</w:t>
      </w:r>
    </w:p>
    <w:p w:rsidR="00F91628" w:rsidRDefault="00F91628" w:rsidP="00F91628">
      <w:pPr>
        <w:spacing w:after="0"/>
        <w:rPr>
          <w:noProof/>
        </w:rPr>
      </w:pPr>
      <w:r>
        <w:rPr>
          <w:noProof/>
        </w:rPr>
        <w:t xml:space="preserve">    Clusters_with_center_Rev[i,1] &lt;- datapoints[1,1]</w:t>
      </w:r>
    </w:p>
    <w:p w:rsidR="00F91628" w:rsidRDefault="00F91628" w:rsidP="00F91628">
      <w:pPr>
        <w:spacing w:after="0"/>
        <w:rPr>
          <w:noProof/>
        </w:rPr>
      </w:pPr>
      <w:r>
        <w:rPr>
          <w:noProof/>
        </w:rPr>
        <w:t xml:space="preserve">    Clusters_with_center_Rev[i,2] &lt;- datapoints[1,2]</w:t>
      </w:r>
    </w:p>
    <w:p w:rsidR="00F91628" w:rsidRDefault="00F91628" w:rsidP="00F91628">
      <w:pPr>
        <w:spacing w:after="0"/>
        <w:rPr>
          <w:noProof/>
        </w:rPr>
      </w:pPr>
      <w:r>
        <w:rPr>
          <w:noProof/>
        </w:rPr>
        <w:t xml:space="preserve">    Clusters_with_center_Rev[i,3] &lt;- centers[tempcluster,1]</w:t>
      </w:r>
    </w:p>
    <w:p w:rsidR="00F91628" w:rsidRDefault="00F91628" w:rsidP="00F91628">
      <w:pPr>
        <w:spacing w:after="0"/>
        <w:rPr>
          <w:noProof/>
        </w:rPr>
      </w:pPr>
      <w:r>
        <w:rPr>
          <w:noProof/>
        </w:rPr>
        <w:t xml:space="preserve">    Clusters_with_center_Rev[i,4] &lt;- centers[tempcluster,2]</w:t>
      </w:r>
    </w:p>
    <w:p w:rsidR="00F91628" w:rsidRDefault="00F91628" w:rsidP="00F91628">
      <w:pPr>
        <w:spacing w:after="0"/>
        <w:rPr>
          <w:noProof/>
        </w:rPr>
      </w:pPr>
      <w:r>
        <w:rPr>
          <w:noProof/>
        </w:rPr>
        <w:t xml:space="preserve">    Clusters_with_center_Rev[i,5] &lt;- tempcluster</w:t>
      </w:r>
    </w:p>
    <w:p w:rsidR="00F91628" w:rsidRDefault="00F91628" w:rsidP="00F91628">
      <w:pPr>
        <w:spacing w:after="0"/>
        <w:rPr>
          <w:noProof/>
        </w:rPr>
      </w:pPr>
      <w:r>
        <w:rPr>
          <w:noProof/>
        </w:rPr>
        <w:t xml:space="preserve">  } </w:t>
      </w:r>
    </w:p>
    <w:p w:rsidR="00F91628" w:rsidRDefault="00F91628" w:rsidP="00F91628">
      <w:pPr>
        <w:spacing w:after="0"/>
        <w:rPr>
          <w:noProof/>
        </w:rPr>
      </w:pPr>
      <w:r>
        <w:rPr>
          <w:noProof/>
        </w:rPr>
        <w:t xml:space="preserve">  else</w:t>
      </w:r>
    </w:p>
    <w:p w:rsidR="00F91628" w:rsidRDefault="00F91628" w:rsidP="00F91628">
      <w:pPr>
        <w:spacing w:after="0"/>
        <w:rPr>
          <w:noProof/>
        </w:rPr>
      </w:pPr>
      <w:r>
        <w:rPr>
          <w:noProof/>
        </w:rPr>
        <w:t xml:space="preserve">  { </w:t>
      </w:r>
    </w:p>
    <w:p w:rsidR="00F91628" w:rsidRDefault="00F91628" w:rsidP="00F91628">
      <w:pPr>
        <w:spacing w:after="0"/>
        <w:rPr>
          <w:noProof/>
        </w:rPr>
      </w:pPr>
      <w:r>
        <w:rPr>
          <w:noProof/>
        </w:rPr>
        <w:t xml:space="preserve">    Clusters_with_center_Rev[i,1] &lt;- datapoints[1,1]</w:t>
      </w:r>
    </w:p>
    <w:p w:rsidR="00F91628" w:rsidRDefault="00F91628" w:rsidP="00F91628">
      <w:pPr>
        <w:spacing w:after="0"/>
        <w:rPr>
          <w:noProof/>
        </w:rPr>
      </w:pPr>
      <w:r>
        <w:rPr>
          <w:noProof/>
        </w:rPr>
        <w:t xml:space="preserve">    Clusters_with_center_Rev[i,2] &lt;- datapoints[1,2]</w:t>
      </w:r>
    </w:p>
    <w:p w:rsidR="00F91628" w:rsidRDefault="00F91628" w:rsidP="00F91628">
      <w:pPr>
        <w:spacing w:after="0"/>
        <w:rPr>
          <w:noProof/>
        </w:rPr>
      </w:pPr>
      <w:r>
        <w:rPr>
          <w:noProof/>
        </w:rPr>
        <w:t xml:space="preserve">    Clusters_with_center_Rev[i,3] &lt;- MinDistance_WithCenter_Value[2]</w:t>
      </w:r>
    </w:p>
    <w:p w:rsidR="00F91628" w:rsidRDefault="00F91628" w:rsidP="00F91628">
      <w:pPr>
        <w:spacing w:after="0"/>
        <w:rPr>
          <w:noProof/>
        </w:rPr>
      </w:pPr>
      <w:r>
        <w:rPr>
          <w:noProof/>
        </w:rPr>
        <w:t xml:space="preserve">    Clusters_with_center_Rev[i,4] &lt;- MinDistance_WithCenter_Value[3]</w:t>
      </w:r>
    </w:p>
    <w:p w:rsidR="00F91628" w:rsidRDefault="00F91628" w:rsidP="00F91628">
      <w:pPr>
        <w:spacing w:after="0"/>
        <w:rPr>
          <w:noProof/>
        </w:rPr>
      </w:pPr>
      <w:r>
        <w:rPr>
          <w:noProof/>
        </w:rPr>
        <w:t xml:space="preserve">    for(k in 1:tempcluster)</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t xml:space="preserve">      if(centers[k,1]==MinDistance_WithCenter_Value[2] &amp;&amp; centers[k,2]==MinDistance_WithCenter_Value[3])</w:t>
      </w:r>
    </w:p>
    <w:p w:rsidR="00F91628" w:rsidRDefault="00F91628" w:rsidP="00F91628">
      <w:pPr>
        <w:spacing w:after="0"/>
        <w:rPr>
          <w:noProof/>
        </w:rPr>
      </w:pPr>
      <w:r>
        <w:rPr>
          <w:noProof/>
        </w:rPr>
        <w:t xml:space="preserve">        Clusters_with_center_Rev[i,5]=k</w:t>
      </w:r>
    </w:p>
    <w:p w:rsidR="00F91628" w:rsidRDefault="00F91628" w:rsidP="00F91628">
      <w:pPr>
        <w:spacing w:after="0"/>
        <w:rPr>
          <w:noProof/>
        </w:rPr>
      </w:pPr>
      <w:r>
        <w:rPr>
          <w:noProof/>
        </w:rPr>
        <w:t xml:space="preserve">    }</w:t>
      </w:r>
    </w:p>
    <w:p w:rsidR="00F91628" w:rsidRDefault="00F91628" w:rsidP="00F91628">
      <w:pPr>
        <w:spacing w:after="0"/>
        <w:rPr>
          <w:noProof/>
        </w:rPr>
      </w:pPr>
      <w:r>
        <w:rPr>
          <w:noProof/>
        </w:rPr>
        <w:lastRenderedPageBreak/>
        <w:t xml:space="preserve">  }</w:t>
      </w:r>
    </w:p>
    <w:p w:rsidR="00F91628" w:rsidRDefault="00F91628" w:rsidP="00F91628">
      <w:pPr>
        <w:spacing w:after="0"/>
        <w:rPr>
          <w:noProof/>
        </w:rPr>
      </w:pPr>
      <w:r>
        <w:rPr>
          <w:noProof/>
        </w:rPr>
        <w:t>}</w:t>
      </w:r>
    </w:p>
    <w:p w:rsidR="00F91628" w:rsidRDefault="00F91628" w:rsidP="00F91628">
      <w:pPr>
        <w:spacing w:after="0"/>
        <w:rPr>
          <w:noProof/>
        </w:rPr>
      </w:pPr>
    </w:p>
    <w:p w:rsidR="00A24831" w:rsidRPr="00A24831" w:rsidRDefault="00A24831" w:rsidP="00A24831">
      <w:pPr>
        <w:spacing w:after="0"/>
        <w:rPr>
          <w:b/>
          <w:noProof/>
        </w:rPr>
      </w:pPr>
      <w:r w:rsidRPr="00A24831">
        <w:rPr>
          <w:b/>
          <w:noProof/>
        </w:rPr>
        <w:t># CREATE A CLUSTERED PLOT USING CLUSPLOT FUNCTION IN CLUSTER PACKAGE</w:t>
      </w:r>
    </w:p>
    <w:p w:rsidR="00F91628" w:rsidRDefault="00F91628" w:rsidP="00F91628">
      <w:pPr>
        <w:spacing w:after="0"/>
        <w:rPr>
          <w:noProof/>
        </w:rPr>
      </w:pPr>
      <w:r>
        <w:rPr>
          <w:noProof/>
        </w:rPr>
        <w:t>library(cluster)</w:t>
      </w:r>
    </w:p>
    <w:p w:rsidR="00F91628" w:rsidRDefault="00F91628" w:rsidP="00F91628">
      <w:pPr>
        <w:spacing w:after="0"/>
        <w:rPr>
          <w:noProof/>
        </w:rPr>
      </w:pPr>
      <w:r>
        <w:rPr>
          <w:noProof/>
        </w:rPr>
        <w:t>ScaledData_Rev &lt;- scale(TwoDdata_Rev)</w:t>
      </w:r>
    </w:p>
    <w:p w:rsidR="00F91628" w:rsidRDefault="00F91628" w:rsidP="00F91628">
      <w:pPr>
        <w:spacing w:after="0"/>
        <w:rPr>
          <w:noProof/>
        </w:rPr>
      </w:pPr>
      <w:r>
        <w:rPr>
          <w:noProof/>
        </w:rPr>
        <w:t>clusplot(ScaledData_Rev, Clusters_with_center_Rev[,5], color=TRUE, shade=TRUE, labels=2, lines = 0,</w:t>
      </w:r>
    </w:p>
    <w:p w:rsidR="004D611D" w:rsidRDefault="00F91628" w:rsidP="00F91628">
      <w:pPr>
        <w:spacing w:after="0"/>
        <w:rPr>
          <w:noProof/>
        </w:rPr>
      </w:pPr>
      <w:r>
        <w:rPr>
          <w:noProof/>
        </w:rPr>
        <w:t xml:space="preserve">         main = "Clustered plot with data points in reversed order")</w:t>
      </w:r>
    </w:p>
    <w:p w:rsidR="00F91628" w:rsidRDefault="00F91628" w:rsidP="00F91628">
      <w:pPr>
        <w:spacing w:after="0"/>
        <w:rPr>
          <w:noProof/>
        </w:rPr>
      </w:pPr>
    </w:p>
    <w:p w:rsidR="004D611D" w:rsidRDefault="004D611D" w:rsidP="004D611D">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4D611D" w:rsidRDefault="00CE0778" w:rsidP="004D611D">
      <w:pPr>
        <w:rPr>
          <w:noProof/>
        </w:rPr>
      </w:pPr>
      <w:r w:rsidRPr="00CE0778">
        <w:rPr>
          <w:noProof/>
        </w:rPr>
        <w:t xml:space="preserve">Clusters_with_center_Rev </w:t>
      </w:r>
      <w:r w:rsidR="004D611D">
        <w:rPr>
          <w:noProof/>
        </w:rPr>
        <w:t xml:space="preserve">[,5] = [1] </w:t>
      </w:r>
      <w:r w:rsidR="008A240A" w:rsidRPr="008A240A">
        <w:rPr>
          <w:noProof/>
        </w:rPr>
        <w:t>1 1 1 1 2 1 1 1 2 2 1 2 3 3 3 1</w:t>
      </w:r>
    </w:p>
    <w:p w:rsidR="004D611D" w:rsidRDefault="004D611D" w:rsidP="004D611D">
      <w:pPr>
        <w:rPr>
          <w:rFonts w:ascii="Segoe UI" w:hAnsi="Segoe UI" w:cs="Segoe UI"/>
          <w:b/>
          <w:sz w:val="30"/>
          <w:szCs w:val="30"/>
        </w:rPr>
      </w:pPr>
      <w:r>
        <w:rPr>
          <w:rFonts w:ascii="Segoe UI" w:hAnsi="Segoe UI" w:cs="Segoe UI"/>
          <w:b/>
          <w:sz w:val="30"/>
          <w:szCs w:val="30"/>
          <w:u w:val="single"/>
        </w:rPr>
        <w:t>SCREEN SHOT</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4D611D" w:rsidRDefault="007B581B" w:rsidP="004D611D">
      <w:pPr>
        <w:rPr>
          <w:noProof/>
        </w:rPr>
      </w:pPr>
      <w:r>
        <w:rPr>
          <w:noProof/>
        </w:rPr>
        <w:drawing>
          <wp:inline distT="0" distB="0" distL="0" distR="0" wp14:anchorId="2E02EDC2" wp14:editId="4A337B40">
            <wp:extent cx="5943600" cy="368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3000"/>
                    </a:xfrm>
                    <a:prstGeom prst="rect">
                      <a:avLst/>
                    </a:prstGeom>
                  </pic:spPr>
                </pic:pic>
              </a:graphicData>
            </a:graphic>
          </wp:inline>
        </w:drawing>
      </w:r>
    </w:p>
    <w:p w:rsidR="007B581B" w:rsidRDefault="007B581B" w:rsidP="004D611D">
      <w:pPr>
        <w:rPr>
          <w:noProof/>
        </w:rPr>
      </w:pPr>
    </w:p>
    <w:p w:rsidR="00B05721" w:rsidRDefault="00B05721" w:rsidP="00B05721">
      <w:pPr>
        <w:rPr>
          <w:rFonts w:ascii="Segoe UI" w:hAnsi="Segoe UI" w:cs="Segoe UI"/>
          <w:b/>
          <w:sz w:val="30"/>
          <w:szCs w:val="30"/>
          <w:u w:val="single"/>
        </w:rPr>
      </w:pPr>
      <w:r>
        <w:rPr>
          <w:rFonts w:ascii="Segoe UI" w:hAnsi="Segoe UI" w:cs="Segoe UI"/>
          <w:b/>
          <w:sz w:val="30"/>
          <w:szCs w:val="30"/>
          <w:u w:val="single"/>
        </w:rPr>
        <w:t>ANSWER 1 (</w:t>
      </w:r>
      <w:r>
        <w:rPr>
          <w:rFonts w:ascii="Segoe UI" w:hAnsi="Segoe UI" w:cs="Segoe UI"/>
          <w:b/>
          <w:sz w:val="30"/>
          <w:szCs w:val="30"/>
          <w:u w:val="single"/>
        </w:rPr>
        <w:t>c</w:t>
      </w:r>
      <w:r>
        <w:rPr>
          <w:rFonts w:ascii="Segoe UI" w:hAnsi="Segoe UI" w:cs="Segoe UI"/>
          <w:b/>
          <w:sz w:val="30"/>
          <w:szCs w:val="30"/>
          <w:u w:val="single"/>
        </w:rPr>
        <w:t>)</w:t>
      </w:r>
      <w:r w:rsidRPr="00795B20">
        <w:rPr>
          <w:rFonts w:ascii="Segoe UI" w:hAnsi="Segoe UI" w:cs="Segoe UI"/>
          <w:b/>
          <w:sz w:val="30"/>
          <w:szCs w:val="30"/>
          <w:u w:val="single"/>
        </w:rPr>
        <w:t>:</w:t>
      </w:r>
    </w:p>
    <w:p w:rsidR="00B05721" w:rsidRPr="00B42CE5" w:rsidRDefault="00B05721" w:rsidP="00B05721">
      <w:pPr>
        <w:rPr>
          <w:rFonts w:ascii="Segoe UI" w:hAnsi="Segoe UI" w:cs="Segoe UI"/>
          <w:i/>
          <w:sz w:val="30"/>
          <w:szCs w:val="30"/>
          <w:u w:val="single"/>
        </w:rPr>
      </w:pPr>
      <w:r w:rsidRPr="00B42CE5">
        <w:rPr>
          <w:rFonts w:ascii="Segoe UI" w:hAnsi="Segoe UI" w:cs="Segoe UI"/>
          <w:i/>
          <w:sz w:val="30"/>
          <w:szCs w:val="30"/>
          <w:u w:val="single"/>
        </w:rPr>
        <w:t>List of steps</w:t>
      </w:r>
    </w:p>
    <w:p w:rsidR="00B05721" w:rsidRDefault="005C6ABD" w:rsidP="00B05721">
      <w:pPr>
        <w:pStyle w:val="ListParagraph"/>
        <w:numPr>
          <w:ilvl w:val="0"/>
          <w:numId w:val="25"/>
        </w:numPr>
        <w:jc w:val="both"/>
        <w:rPr>
          <w:rFonts w:ascii="Segoe UI" w:hAnsi="Segoe UI" w:cs="Segoe UI"/>
          <w:sz w:val="26"/>
          <w:szCs w:val="26"/>
        </w:rPr>
      </w:pPr>
      <w:r>
        <w:rPr>
          <w:rFonts w:ascii="Segoe UI" w:hAnsi="Segoe UI" w:cs="Segoe UI"/>
          <w:sz w:val="26"/>
          <w:szCs w:val="26"/>
        </w:rPr>
        <w:t>Using the fossil package in R to get the rand.index function.</w:t>
      </w:r>
    </w:p>
    <w:p w:rsidR="00B05721" w:rsidRDefault="000C0907" w:rsidP="00B05721">
      <w:pPr>
        <w:pStyle w:val="ListParagraph"/>
        <w:numPr>
          <w:ilvl w:val="0"/>
          <w:numId w:val="25"/>
        </w:numPr>
        <w:jc w:val="both"/>
        <w:rPr>
          <w:rFonts w:ascii="Segoe UI" w:hAnsi="Segoe UI" w:cs="Segoe UI"/>
          <w:sz w:val="26"/>
          <w:szCs w:val="26"/>
        </w:rPr>
      </w:pPr>
      <w:r>
        <w:rPr>
          <w:rFonts w:ascii="Segoe UI" w:hAnsi="Segoe UI" w:cs="Segoe UI"/>
          <w:sz w:val="26"/>
          <w:szCs w:val="26"/>
        </w:rPr>
        <w:t>Using ran</w:t>
      </w:r>
      <w:r w:rsidR="008638C9">
        <w:rPr>
          <w:rFonts w:ascii="Segoe UI" w:hAnsi="Segoe UI" w:cs="Segoe UI"/>
          <w:sz w:val="26"/>
          <w:szCs w:val="26"/>
        </w:rPr>
        <w:t>d</w:t>
      </w:r>
      <w:r>
        <w:rPr>
          <w:rFonts w:ascii="Segoe UI" w:hAnsi="Segoe UI" w:cs="Segoe UI"/>
          <w:sz w:val="26"/>
          <w:szCs w:val="26"/>
        </w:rPr>
        <w:t xml:space="preserve">.index function and finding the difference </w:t>
      </w:r>
      <w:r w:rsidR="008638C9">
        <w:rPr>
          <w:rFonts w:ascii="Segoe UI" w:hAnsi="Segoe UI" w:cs="Segoe UI"/>
          <w:sz w:val="26"/>
          <w:szCs w:val="26"/>
        </w:rPr>
        <w:t>between the two clustering</w:t>
      </w:r>
      <w:r w:rsidR="000D1BF5">
        <w:rPr>
          <w:rFonts w:ascii="Segoe UI" w:hAnsi="Segoe UI" w:cs="Segoe UI"/>
          <w:sz w:val="26"/>
          <w:szCs w:val="26"/>
        </w:rPr>
        <w:t xml:space="preserve"> by using the cluster values from previous questions.</w:t>
      </w:r>
    </w:p>
    <w:p w:rsidR="00B05721" w:rsidRDefault="00B05721" w:rsidP="00B05721">
      <w:pPr>
        <w:pStyle w:val="ListParagraph"/>
        <w:numPr>
          <w:ilvl w:val="0"/>
          <w:numId w:val="25"/>
        </w:numPr>
        <w:jc w:val="both"/>
        <w:rPr>
          <w:rFonts w:ascii="Segoe UI" w:hAnsi="Segoe UI" w:cs="Segoe UI"/>
          <w:sz w:val="26"/>
          <w:szCs w:val="26"/>
        </w:rPr>
      </w:pPr>
      <w:r>
        <w:rPr>
          <w:rFonts w:ascii="Segoe UI" w:hAnsi="Segoe UI" w:cs="Segoe UI"/>
          <w:sz w:val="26"/>
          <w:szCs w:val="26"/>
        </w:rPr>
        <w:lastRenderedPageBreak/>
        <w:t>Find below the source code</w:t>
      </w:r>
    </w:p>
    <w:p w:rsidR="00B05721" w:rsidRDefault="00B05721" w:rsidP="00B05721">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B05721" w:rsidRPr="00D071E8" w:rsidRDefault="00B05721" w:rsidP="00B05721">
      <w:pPr>
        <w:spacing w:after="0"/>
        <w:rPr>
          <w:b/>
          <w:noProof/>
        </w:rPr>
      </w:pPr>
      <w:r w:rsidRPr="00D071E8">
        <w:rPr>
          <w:b/>
          <w:noProof/>
        </w:rPr>
        <w:t>#</w:t>
      </w:r>
      <w:r w:rsidR="00E97DB8">
        <w:rPr>
          <w:b/>
          <w:noProof/>
        </w:rPr>
        <w:t>USING THE CLUSTER VALUES FROM THE PREVIOUS QUESTIONS WE GET</w:t>
      </w:r>
    </w:p>
    <w:p w:rsidR="00D81486" w:rsidRDefault="00D81486" w:rsidP="00D81486">
      <w:pPr>
        <w:spacing w:after="0"/>
        <w:rPr>
          <w:noProof/>
        </w:rPr>
      </w:pPr>
      <w:r>
        <w:rPr>
          <w:noProof/>
        </w:rPr>
        <w:t>libray(fossil)</w:t>
      </w:r>
    </w:p>
    <w:p w:rsidR="00B05721" w:rsidRDefault="00D81486" w:rsidP="00D81486">
      <w:pPr>
        <w:spacing w:after="0"/>
        <w:rPr>
          <w:noProof/>
        </w:rPr>
      </w:pPr>
      <w:r>
        <w:rPr>
          <w:noProof/>
        </w:rPr>
        <w:t>rand.index(Clusters_with_center[,5],Clusters_with_center_Rev[,5])</w:t>
      </w:r>
    </w:p>
    <w:p w:rsidR="00D81486" w:rsidRDefault="00D81486" w:rsidP="00D81486">
      <w:pPr>
        <w:spacing w:after="0"/>
        <w:rPr>
          <w:noProof/>
        </w:rPr>
      </w:pPr>
    </w:p>
    <w:p w:rsidR="00B05721" w:rsidRDefault="00B05721" w:rsidP="00B05721">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D81486" w:rsidRDefault="00D81486" w:rsidP="00D81486">
      <w:pPr>
        <w:rPr>
          <w:noProof/>
        </w:rPr>
      </w:pPr>
      <w:r>
        <w:rPr>
          <w:noProof/>
        </w:rPr>
        <w:t>rand.index(Clusters_with_center[,5</w:t>
      </w:r>
      <w:r>
        <w:rPr>
          <w:noProof/>
        </w:rPr>
        <w:t xml:space="preserve">],Clusters_with_center_Rev[,5]) = </w:t>
      </w:r>
      <w:r>
        <w:rPr>
          <w:noProof/>
        </w:rPr>
        <w:t xml:space="preserve">[1] </w:t>
      </w:r>
      <w:r w:rsidR="00714E0A" w:rsidRPr="00714E0A">
        <w:rPr>
          <w:noProof/>
        </w:rPr>
        <w:t>0.5666667</w:t>
      </w:r>
    </w:p>
    <w:p w:rsidR="008039E9" w:rsidRDefault="008039E9" w:rsidP="00D81486">
      <w:pPr>
        <w:rPr>
          <w:rFonts w:ascii="Segoe UI" w:hAnsi="Segoe UI" w:cs="Segoe UI"/>
          <w:b/>
          <w:sz w:val="30"/>
          <w:szCs w:val="30"/>
          <w:u w:val="single"/>
        </w:rPr>
      </w:pPr>
      <w:r>
        <w:rPr>
          <w:rFonts w:ascii="Segoe UI" w:hAnsi="Segoe UI" w:cs="Segoe UI"/>
          <w:b/>
          <w:sz w:val="30"/>
          <w:szCs w:val="30"/>
          <w:u w:val="single"/>
        </w:rPr>
        <w:t>IDENTIFICATION AND EXPLANATION</w:t>
      </w:r>
      <w:r w:rsidR="00B05721" w:rsidRPr="00795B20">
        <w:rPr>
          <w:rFonts w:ascii="Segoe UI" w:hAnsi="Segoe UI" w:cs="Segoe UI"/>
          <w:b/>
          <w:sz w:val="30"/>
          <w:szCs w:val="30"/>
          <w:u w:val="single"/>
        </w:rPr>
        <w:t>:</w:t>
      </w:r>
    </w:p>
    <w:p w:rsidR="00044384" w:rsidRDefault="00B05721" w:rsidP="00A92300">
      <w:pPr>
        <w:rPr>
          <w:rFonts w:ascii="Segoe UI" w:hAnsi="Segoe UI" w:cs="Segoe UI"/>
          <w:b/>
          <w:sz w:val="30"/>
          <w:szCs w:val="30"/>
        </w:rPr>
      </w:pPr>
      <w:r w:rsidRPr="00D06C3E">
        <w:rPr>
          <w:rFonts w:ascii="Segoe UI" w:hAnsi="Segoe UI" w:cs="Segoe UI"/>
          <w:b/>
          <w:sz w:val="30"/>
          <w:szCs w:val="30"/>
        </w:rPr>
        <w:t xml:space="preserve"> </w:t>
      </w:r>
      <w:r w:rsidR="00577A6F">
        <w:rPr>
          <w:noProof/>
        </w:rPr>
        <w:drawing>
          <wp:inline distT="0" distB="0" distL="0" distR="0" wp14:anchorId="341B713A" wp14:editId="1BD38EB2">
            <wp:extent cx="2819400" cy="3663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3663315"/>
                    </a:xfrm>
                    <a:prstGeom prst="rect">
                      <a:avLst/>
                    </a:prstGeom>
                  </pic:spPr>
                </pic:pic>
              </a:graphicData>
            </a:graphic>
          </wp:inline>
        </w:drawing>
      </w:r>
      <w:r w:rsidR="008039E9">
        <w:rPr>
          <w:noProof/>
        </w:rPr>
        <w:drawing>
          <wp:inline distT="0" distB="0" distL="0" distR="0" wp14:anchorId="1DCD7615" wp14:editId="6E37D752">
            <wp:extent cx="3028950" cy="368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3683000"/>
                    </a:xfrm>
                    <a:prstGeom prst="rect">
                      <a:avLst/>
                    </a:prstGeom>
                  </pic:spPr>
                </pic:pic>
              </a:graphicData>
            </a:graphic>
          </wp:inline>
        </w:drawing>
      </w:r>
    </w:p>
    <w:p w:rsidR="008039E9" w:rsidRDefault="0005134D" w:rsidP="00A92300">
      <w:pPr>
        <w:rPr>
          <w:rFonts w:ascii="Segoe UI" w:hAnsi="Segoe UI" w:cs="Segoe UI"/>
          <w:sz w:val="26"/>
          <w:szCs w:val="26"/>
        </w:rPr>
      </w:pPr>
      <w:r>
        <w:rPr>
          <w:rFonts w:ascii="Segoe UI" w:hAnsi="Segoe UI" w:cs="Segoe UI"/>
          <w:sz w:val="26"/>
          <w:szCs w:val="26"/>
        </w:rPr>
        <w:t>In bit (a), we get a plot with sequenced data, whereas in the second bit (b) the data is reversed and hence we can tell that the cluster is broken.</w:t>
      </w:r>
    </w:p>
    <w:p w:rsidR="00EA12C0" w:rsidRDefault="00EA12C0" w:rsidP="00EA12C0">
      <w:pPr>
        <w:rPr>
          <w:rFonts w:ascii="Segoe UI" w:hAnsi="Segoe UI" w:cs="Segoe UI"/>
          <w:b/>
          <w:sz w:val="30"/>
          <w:szCs w:val="30"/>
          <w:u w:val="single"/>
        </w:rPr>
      </w:pPr>
      <w:r>
        <w:rPr>
          <w:rFonts w:ascii="Segoe UI" w:hAnsi="Segoe UI" w:cs="Segoe UI"/>
          <w:b/>
          <w:sz w:val="30"/>
          <w:szCs w:val="30"/>
          <w:u w:val="single"/>
        </w:rPr>
        <w:t>ANSWER</w:t>
      </w:r>
      <w:r>
        <w:rPr>
          <w:rFonts w:ascii="Segoe UI" w:hAnsi="Segoe UI" w:cs="Segoe UI"/>
          <w:b/>
          <w:sz w:val="30"/>
          <w:szCs w:val="30"/>
          <w:u w:val="single"/>
        </w:rPr>
        <w:t xml:space="preserve"> 2</w:t>
      </w:r>
      <w:r>
        <w:rPr>
          <w:rFonts w:ascii="Segoe UI" w:hAnsi="Segoe UI" w:cs="Segoe UI"/>
          <w:b/>
          <w:sz w:val="30"/>
          <w:szCs w:val="30"/>
          <w:u w:val="single"/>
        </w:rPr>
        <w:t xml:space="preserve"> (</w:t>
      </w:r>
      <w:r>
        <w:rPr>
          <w:rFonts w:ascii="Segoe UI" w:hAnsi="Segoe UI" w:cs="Segoe UI"/>
          <w:b/>
          <w:sz w:val="30"/>
          <w:szCs w:val="30"/>
          <w:u w:val="single"/>
        </w:rPr>
        <w:t>a</w:t>
      </w:r>
      <w:r>
        <w:rPr>
          <w:rFonts w:ascii="Segoe UI" w:hAnsi="Segoe UI" w:cs="Segoe UI"/>
          <w:b/>
          <w:sz w:val="30"/>
          <w:szCs w:val="30"/>
          <w:u w:val="single"/>
        </w:rPr>
        <w:t>)</w:t>
      </w:r>
      <w:r w:rsidRPr="00795B20">
        <w:rPr>
          <w:rFonts w:ascii="Segoe UI" w:hAnsi="Segoe UI" w:cs="Segoe UI"/>
          <w:b/>
          <w:sz w:val="30"/>
          <w:szCs w:val="30"/>
          <w:u w:val="single"/>
        </w:rPr>
        <w:t>:</w:t>
      </w:r>
    </w:p>
    <w:p w:rsidR="00EA12C0" w:rsidRPr="00B42CE5" w:rsidRDefault="00EA12C0" w:rsidP="00EA12C0">
      <w:pPr>
        <w:rPr>
          <w:rFonts w:ascii="Segoe UI" w:hAnsi="Segoe UI" w:cs="Segoe UI"/>
          <w:i/>
          <w:sz w:val="30"/>
          <w:szCs w:val="30"/>
          <w:u w:val="single"/>
        </w:rPr>
      </w:pPr>
      <w:r w:rsidRPr="00B42CE5">
        <w:rPr>
          <w:rFonts w:ascii="Segoe UI" w:hAnsi="Segoe UI" w:cs="Segoe UI"/>
          <w:i/>
          <w:sz w:val="30"/>
          <w:szCs w:val="30"/>
          <w:u w:val="single"/>
        </w:rPr>
        <w:t>List of steps</w:t>
      </w:r>
    </w:p>
    <w:p w:rsidR="00EA12C0" w:rsidRDefault="005F14F5" w:rsidP="00EA12C0">
      <w:pPr>
        <w:pStyle w:val="ListParagraph"/>
        <w:numPr>
          <w:ilvl w:val="0"/>
          <w:numId w:val="26"/>
        </w:numPr>
        <w:jc w:val="both"/>
        <w:rPr>
          <w:rFonts w:ascii="Segoe UI" w:hAnsi="Segoe UI" w:cs="Segoe UI"/>
          <w:sz w:val="26"/>
          <w:szCs w:val="26"/>
        </w:rPr>
      </w:pPr>
      <w:r>
        <w:rPr>
          <w:rFonts w:ascii="Segoe UI" w:hAnsi="Segoe UI" w:cs="Segoe UI"/>
          <w:sz w:val="26"/>
          <w:szCs w:val="26"/>
        </w:rPr>
        <w:t>Calculate the distance data frame using dist function of the given 2 dimensional data set</w:t>
      </w:r>
    </w:p>
    <w:p w:rsidR="00E20BCB" w:rsidRDefault="00E20BCB" w:rsidP="00EA12C0">
      <w:pPr>
        <w:pStyle w:val="ListParagraph"/>
        <w:numPr>
          <w:ilvl w:val="0"/>
          <w:numId w:val="26"/>
        </w:numPr>
        <w:jc w:val="both"/>
        <w:rPr>
          <w:rFonts w:ascii="Segoe UI" w:hAnsi="Segoe UI" w:cs="Segoe UI"/>
          <w:sz w:val="26"/>
          <w:szCs w:val="26"/>
        </w:rPr>
      </w:pPr>
      <w:r>
        <w:rPr>
          <w:rFonts w:ascii="Segoe UI" w:hAnsi="Segoe UI" w:cs="Segoe UI"/>
          <w:sz w:val="26"/>
          <w:szCs w:val="26"/>
        </w:rPr>
        <w:t xml:space="preserve">Using hclust function and method = single, find the hierarchical clustering </w:t>
      </w:r>
    </w:p>
    <w:p w:rsidR="00E20BCB" w:rsidRDefault="00E20BCB" w:rsidP="00EA12C0">
      <w:pPr>
        <w:pStyle w:val="ListParagraph"/>
        <w:numPr>
          <w:ilvl w:val="0"/>
          <w:numId w:val="26"/>
        </w:numPr>
        <w:jc w:val="both"/>
        <w:rPr>
          <w:rFonts w:ascii="Segoe UI" w:hAnsi="Segoe UI" w:cs="Segoe UI"/>
          <w:sz w:val="26"/>
          <w:szCs w:val="26"/>
        </w:rPr>
      </w:pPr>
      <w:r>
        <w:rPr>
          <w:rFonts w:ascii="Segoe UI" w:hAnsi="Segoe UI" w:cs="Segoe UI"/>
          <w:sz w:val="26"/>
          <w:szCs w:val="26"/>
        </w:rPr>
        <w:lastRenderedPageBreak/>
        <w:t>Later plot the clustering using plot function and find the dendrogram</w:t>
      </w:r>
    </w:p>
    <w:p w:rsidR="00E20BCB" w:rsidRDefault="00E20BCB" w:rsidP="00EA12C0">
      <w:pPr>
        <w:pStyle w:val="ListParagraph"/>
        <w:numPr>
          <w:ilvl w:val="0"/>
          <w:numId w:val="26"/>
        </w:numPr>
        <w:jc w:val="both"/>
        <w:rPr>
          <w:rFonts w:ascii="Segoe UI" w:hAnsi="Segoe UI" w:cs="Segoe UI"/>
          <w:sz w:val="26"/>
          <w:szCs w:val="26"/>
        </w:rPr>
      </w:pPr>
      <w:r>
        <w:rPr>
          <w:rFonts w:ascii="Segoe UI" w:hAnsi="Segoe UI" w:cs="Segoe UI"/>
          <w:sz w:val="26"/>
          <w:szCs w:val="26"/>
        </w:rPr>
        <w:t>Find the clusters for single linkage clustering using cutree function with number of clusters which is given in the question as 3</w:t>
      </w:r>
    </w:p>
    <w:p w:rsidR="00E20BCB" w:rsidRDefault="00E20BCB" w:rsidP="00EA12C0">
      <w:pPr>
        <w:pStyle w:val="ListParagraph"/>
        <w:numPr>
          <w:ilvl w:val="0"/>
          <w:numId w:val="26"/>
        </w:numPr>
        <w:jc w:val="both"/>
        <w:rPr>
          <w:rFonts w:ascii="Segoe UI" w:hAnsi="Segoe UI" w:cs="Segoe UI"/>
          <w:sz w:val="26"/>
          <w:szCs w:val="26"/>
        </w:rPr>
      </w:pPr>
      <w:r>
        <w:rPr>
          <w:rFonts w:ascii="Segoe UI" w:hAnsi="Segoe UI" w:cs="Segoe UI"/>
          <w:sz w:val="26"/>
          <w:szCs w:val="26"/>
        </w:rPr>
        <w:t>Plot the resulting clusters on a 2 dimensional space with boundaries around the clusters.</w:t>
      </w:r>
    </w:p>
    <w:p w:rsidR="00EA12C0" w:rsidRDefault="00EA12C0" w:rsidP="00EA12C0">
      <w:pPr>
        <w:pStyle w:val="ListParagraph"/>
        <w:numPr>
          <w:ilvl w:val="0"/>
          <w:numId w:val="26"/>
        </w:numPr>
        <w:jc w:val="both"/>
        <w:rPr>
          <w:rFonts w:ascii="Segoe UI" w:hAnsi="Segoe UI" w:cs="Segoe UI"/>
          <w:sz w:val="26"/>
          <w:szCs w:val="26"/>
        </w:rPr>
      </w:pPr>
      <w:r>
        <w:rPr>
          <w:rFonts w:ascii="Segoe UI" w:hAnsi="Segoe UI" w:cs="Segoe UI"/>
          <w:sz w:val="26"/>
          <w:szCs w:val="26"/>
        </w:rPr>
        <w:t>Find below the source code</w:t>
      </w:r>
    </w:p>
    <w:p w:rsidR="00EA12C0" w:rsidRDefault="00EA12C0" w:rsidP="00EA12C0">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AF023D" w:rsidRDefault="00AF023D" w:rsidP="00AF023D">
      <w:pPr>
        <w:spacing w:after="0"/>
        <w:rPr>
          <w:noProof/>
        </w:rPr>
      </w:pPr>
      <w:r>
        <w:rPr>
          <w:noProof/>
        </w:rPr>
        <w:t>distance &lt;- dist(TwoDdata)</w:t>
      </w:r>
    </w:p>
    <w:p w:rsidR="00AF023D" w:rsidRDefault="00AF023D" w:rsidP="00AF023D">
      <w:pPr>
        <w:spacing w:after="0"/>
        <w:rPr>
          <w:noProof/>
        </w:rPr>
      </w:pPr>
      <w:r>
        <w:rPr>
          <w:noProof/>
        </w:rPr>
        <w:t>Hierarchical_clust_single &lt;- hclust(distance,method="single")</w:t>
      </w:r>
    </w:p>
    <w:p w:rsidR="00AF023D" w:rsidRDefault="00AF023D" w:rsidP="00AF023D">
      <w:pPr>
        <w:spacing w:after="0"/>
        <w:rPr>
          <w:noProof/>
        </w:rPr>
      </w:pPr>
      <w:r>
        <w:rPr>
          <w:noProof/>
        </w:rPr>
        <w:t>plot(Hierarchical_clust_single, main = "Hierarchical Clustering Dendrogram using single method")</w:t>
      </w:r>
    </w:p>
    <w:p w:rsidR="00AF023D" w:rsidRDefault="00AF023D" w:rsidP="00AF023D">
      <w:pPr>
        <w:spacing w:after="0"/>
        <w:rPr>
          <w:noProof/>
        </w:rPr>
      </w:pPr>
    </w:p>
    <w:p w:rsidR="00AF023D" w:rsidRDefault="00AF023D" w:rsidP="00AF023D">
      <w:pPr>
        <w:spacing w:after="0"/>
        <w:rPr>
          <w:noProof/>
        </w:rPr>
      </w:pPr>
      <w:r>
        <w:rPr>
          <w:noProof/>
        </w:rPr>
        <w:t>clusters_single &lt;- cutree(Hierarchical_clust_single, k = 3)</w:t>
      </w:r>
    </w:p>
    <w:p w:rsidR="00AF023D" w:rsidRDefault="00AF023D" w:rsidP="00AF023D">
      <w:pPr>
        <w:spacing w:after="0"/>
        <w:rPr>
          <w:noProof/>
        </w:rPr>
      </w:pPr>
      <w:r>
        <w:rPr>
          <w:noProof/>
        </w:rPr>
        <w:t>rect.hclust(Hierarchical_clust_single, k = 3, border = "green")</w:t>
      </w:r>
    </w:p>
    <w:p w:rsidR="00AF023D" w:rsidRDefault="00AF023D" w:rsidP="00AF023D">
      <w:pPr>
        <w:spacing w:after="0"/>
        <w:rPr>
          <w:noProof/>
        </w:rPr>
      </w:pPr>
    </w:p>
    <w:p w:rsidR="00AF023D" w:rsidRDefault="00AF023D" w:rsidP="00AF023D">
      <w:pPr>
        <w:spacing w:after="0"/>
        <w:rPr>
          <w:noProof/>
        </w:rPr>
      </w:pPr>
      <w:r>
        <w:rPr>
          <w:noProof/>
        </w:rPr>
        <w:t>library(cluster)</w:t>
      </w:r>
    </w:p>
    <w:p w:rsidR="00AF023D" w:rsidRDefault="00AF023D" w:rsidP="00AF023D">
      <w:pPr>
        <w:spacing w:after="0"/>
        <w:rPr>
          <w:noProof/>
        </w:rPr>
      </w:pPr>
      <w:r>
        <w:rPr>
          <w:noProof/>
        </w:rPr>
        <w:t>clusplot(TwoDdata, clusters_single, main='2D representation of the Hierarchical Clustering',</w:t>
      </w:r>
    </w:p>
    <w:p w:rsidR="00EA12C0" w:rsidRDefault="00AF023D" w:rsidP="00AF023D">
      <w:pPr>
        <w:spacing w:after="0"/>
        <w:rPr>
          <w:noProof/>
        </w:rPr>
      </w:pPr>
      <w:r>
        <w:rPr>
          <w:noProof/>
        </w:rPr>
        <w:t xml:space="preserve">         color=TRUE, shade=TRUE, lines=0, labels=2)</w:t>
      </w:r>
    </w:p>
    <w:p w:rsidR="00AF023D" w:rsidRDefault="00AF023D" w:rsidP="00AF023D">
      <w:pPr>
        <w:spacing w:after="0"/>
        <w:rPr>
          <w:noProof/>
        </w:rPr>
      </w:pPr>
    </w:p>
    <w:p w:rsidR="00EA12C0" w:rsidRDefault="00EA12C0" w:rsidP="00EA12C0">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EA12C0" w:rsidRDefault="00AB77DA" w:rsidP="00AB77DA">
      <w:pPr>
        <w:rPr>
          <w:noProof/>
        </w:rPr>
      </w:pPr>
      <w:r>
        <w:rPr>
          <w:noProof/>
        </w:rPr>
        <w:t>clusters_single =</w:t>
      </w:r>
      <w:r>
        <w:rPr>
          <w:noProof/>
        </w:rPr>
        <w:t xml:space="preserve"> [1] </w:t>
      </w:r>
      <w:r>
        <w:rPr>
          <w:noProof/>
        </w:rPr>
        <w:t>1 2 2 3 2 1 2 2 1 1 1 2 1 1 1 1</w:t>
      </w:r>
    </w:p>
    <w:p w:rsidR="00F7116F" w:rsidRPr="0085422E" w:rsidRDefault="0041339B" w:rsidP="00A92300">
      <w:pPr>
        <w:rPr>
          <w:rFonts w:ascii="Segoe UI" w:hAnsi="Segoe UI" w:cs="Segoe UI"/>
          <w:b/>
          <w:sz w:val="30"/>
          <w:szCs w:val="30"/>
          <w:u w:val="single"/>
        </w:rPr>
      </w:pPr>
      <w:r>
        <w:rPr>
          <w:rFonts w:ascii="Segoe UI" w:hAnsi="Segoe UI" w:cs="Segoe UI"/>
          <w:b/>
          <w:sz w:val="30"/>
          <w:szCs w:val="30"/>
          <w:u w:val="single"/>
        </w:rPr>
        <w:lastRenderedPageBreak/>
        <w:t>SCREEN SHOT</w:t>
      </w:r>
      <w:r w:rsidR="00EA12C0" w:rsidRPr="00795B20">
        <w:rPr>
          <w:rFonts w:ascii="Segoe UI" w:hAnsi="Segoe UI" w:cs="Segoe UI"/>
          <w:b/>
          <w:sz w:val="30"/>
          <w:szCs w:val="30"/>
          <w:u w:val="single"/>
        </w:rPr>
        <w:t>:</w:t>
      </w:r>
      <w:r w:rsidR="00F7116F">
        <w:rPr>
          <w:noProof/>
        </w:rPr>
        <w:drawing>
          <wp:inline distT="0" distB="0" distL="0" distR="0" wp14:anchorId="434A0FDA" wp14:editId="1788946C">
            <wp:extent cx="594360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r w:rsidR="00EA12C0" w:rsidRPr="00D06C3E">
        <w:rPr>
          <w:rFonts w:ascii="Segoe UI" w:hAnsi="Segoe UI" w:cs="Segoe UI"/>
          <w:b/>
          <w:sz w:val="30"/>
          <w:szCs w:val="30"/>
        </w:rPr>
        <w:t xml:space="preserve"> </w:t>
      </w:r>
    </w:p>
    <w:p w:rsidR="00EA12C0" w:rsidRDefault="00AB77DA" w:rsidP="00A92300">
      <w:pPr>
        <w:rPr>
          <w:rFonts w:ascii="Segoe UI" w:hAnsi="Segoe UI" w:cs="Segoe UI"/>
          <w:b/>
          <w:sz w:val="30"/>
          <w:szCs w:val="30"/>
        </w:rPr>
      </w:pPr>
      <w:r>
        <w:rPr>
          <w:noProof/>
        </w:rPr>
        <w:drawing>
          <wp:inline distT="0" distB="0" distL="0" distR="0" wp14:anchorId="7F2EF0AB" wp14:editId="5D930219">
            <wp:extent cx="5943600" cy="370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2050"/>
                    </a:xfrm>
                    <a:prstGeom prst="rect">
                      <a:avLst/>
                    </a:prstGeom>
                  </pic:spPr>
                </pic:pic>
              </a:graphicData>
            </a:graphic>
          </wp:inline>
        </w:drawing>
      </w:r>
    </w:p>
    <w:p w:rsidR="003D0688" w:rsidRDefault="003D0688" w:rsidP="003D0688">
      <w:pPr>
        <w:rPr>
          <w:rFonts w:ascii="Segoe UI" w:hAnsi="Segoe UI" w:cs="Segoe UI"/>
          <w:b/>
          <w:sz w:val="30"/>
          <w:szCs w:val="30"/>
          <w:u w:val="single"/>
        </w:rPr>
      </w:pPr>
      <w:r>
        <w:rPr>
          <w:rFonts w:ascii="Segoe UI" w:hAnsi="Segoe UI" w:cs="Segoe UI"/>
          <w:b/>
          <w:sz w:val="30"/>
          <w:szCs w:val="30"/>
          <w:u w:val="single"/>
        </w:rPr>
        <w:lastRenderedPageBreak/>
        <w:t>ANSWER 2 (</w:t>
      </w:r>
      <w:r>
        <w:rPr>
          <w:rFonts w:ascii="Segoe UI" w:hAnsi="Segoe UI" w:cs="Segoe UI"/>
          <w:b/>
          <w:sz w:val="30"/>
          <w:szCs w:val="30"/>
          <w:u w:val="single"/>
        </w:rPr>
        <w:t>b</w:t>
      </w:r>
      <w:r>
        <w:rPr>
          <w:rFonts w:ascii="Segoe UI" w:hAnsi="Segoe UI" w:cs="Segoe UI"/>
          <w:b/>
          <w:sz w:val="30"/>
          <w:szCs w:val="30"/>
          <w:u w:val="single"/>
        </w:rPr>
        <w:t>)</w:t>
      </w:r>
      <w:r w:rsidRPr="00795B20">
        <w:rPr>
          <w:rFonts w:ascii="Segoe UI" w:hAnsi="Segoe UI" w:cs="Segoe UI"/>
          <w:b/>
          <w:sz w:val="30"/>
          <w:szCs w:val="30"/>
          <w:u w:val="single"/>
        </w:rPr>
        <w:t>:</w:t>
      </w:r>
    </w:p>
    <w:p w:rsidR="003D0688" w:rsidRPr="00B42CE5" w:rsidRDefault="003D0688" w:rsidP="003D0688">
      <w:pPr>
        <w:rPr>
          <w:rFonts w:ascii="Segoe UI" w:hAnsi="Segoe UI" w:cs="Segoe UI"/>
          <w:i/>
          <w:sz w:val="30"/>
          <w:szCs w:val="30"/>
          <w:u w:val="single"/>
        </w:rPr>
      </w:pPr>
      <w:r w:rsidRPr="00B42CE5">
        <w:rPr>
          <w:rFonts w:ascii="Segoe UI" w:hAnsi="Segoe UI" w:cs="Segoe UI"/>
          <w:i/>
          <w:sz w:val="30"/>
          <w:szCs w:val="30"/>
          <w:u w:val="single"/>
        </w:rPr>
        <w:t>List of steps</w:t>
      </w:r>
    </w:p>
    <w:p w:rsidR="00DB5E25" w:rsidRDefault="00DB5E25" w:rsidP="00DB5E25">
      <w:pPr>
        <w:pStyle w:val="ListParagraph"/>
        <w:numPr>
          <w:ilvl w:val="0"/>
          <w:numId w:val="27"/>
        </w:numPr>
        <w:jc w:val="both"/>
        <w:rPr>
          <w:rFonts w:ascii="Segoe UI" w:hAnsi="Segoe UI" w:cs="Segoe UI"/>
          <w:sz w:val="26"/>
          <w:szCs w:val="26"/>
        </w:rPr>
      </w:pPr>
      <w:r>
        <w:rPr>
          <w:rFonts w:ascii="Segoe UI" w:hAnsi="Segoe UI" w:cs="Segoe UI"/>
          <w:sz w:val="26"/>
          <w:szCs w:val="26"/>
        </w:rPr>
        <w:t xml:space="preserve">Perform the same above steps as mentioned in Problem 2.a </w:t>
      </w:r>
    </w:p>
    <w:p w:rsidR="00DB5E25" w:rsidRDefault="00DB5E25" w:rsidP="00DB5E25">
      <w:pPr>
        <w:pStyle w:val="ListParagraph"/>
        <w:numPr>
          <w:ilvl w:val="0"/>
          <w:numId w:val="27"/>
        </w:numPr>
        <w:jc w:val="both"/>
        <w:rPr>
          <w:rFonts w:ascii="Segoe UI" w:hAnsi="Segoe UI" w:cs="Segoe UI"/>
          <w:sz w:val="26"/>
          <w:szCs w:val="26"/>
        </w:rPr>
      </w:pPr>
      <w:r>
        <w:rPr>
          <w:rFonts w:ascii="Segoe UI" w:hAnsi="Segoe UI" w:cs="Segoe UI"/>
          <w:sz w:val="26"/>
          <w:szCs w:val="26"/>
        </w:rPr>
        <w:t xml:space="preserve">Instead of method = single, use method = complete and </w:t>
      </w:r>
      <w:r>
        <w:rPr>
          <w:rFonts w:ascii="Segoe UI" w:hAnsi="Segoe UI" w:cs="Segoe UI"/>
          <w:sz w:val="26"/>
          <w:szCs w:val="26"/>
        </w:rPr>
        <w:t xml:space="preserve">find the hierarchical clustering </w:t>
      </w:r>
    </w:p>
    <w:p w:rsidR="00DB5E25" w:rsidRDefault="00DB5E25" w:rsidP="00DB5E25">
      <w:pPr>
        <w:pStyle w:val="ListParagraph"/>
        <w:numPr>
          <w:ilvl w:val="0"/>
          <w:numId w:val="27"/>
        </w:numPr>
        <w:jc w:val="both"/>
        <w:rPr>
          <w:rFonts w:ascii="Segoe UI" w:hAnsi="Segoe UI" w:cs="Segoe UI"/>
          <w:sz w:val="26"/>
          <w:szCs w:val="26"/>
        </w:rPr>
      </w:pPr>
      <w:r>
        <w:rPr>
          <w:rFonts w:ascii="Segoe UI" w:hAnsi="Segoe UI" w:cs="Segoe UI"/>
          <w:sz w:val="26"/>
          <w:szCs w:val="26"/>
        </w:rPr>
        <w:t>Repeat the steps in the previous problem</w:t>
      </w:r>
    </w:p>
    <w:p w:rsidR="003D0688" w:rsidRDefault="003D0688" w:rsidP="003D0688">
      <w:pPr>
        <w:pStyle w:val="ListParagraph"/>
        <w:numPr>
          <w:ilvl w:val="0"/>
          <w:numId w:val="27"/>
        </w:numPr>
        <w:jc w:val="both"/>
        <w:rPr>
          <w:rFonts w:ascii="Segoe UI" w:hAnsi="Segoe UI" w:cs="Segoe UI"/>
          <w:sz w:val="26"/>
          <w:szCs w:val="26"/>
        </w:rPr>
      </w:pPr>
      <w:r>
        <w:rPr>
          <w:rFonts w:ascii="Segoe UI" w:hAnsi="Segoe UI" w:cs="Segoe UI"/>
          <w:sz w:val="26"/>
          <w:szCs w:val="26"/>
        </w:rPr>
        <w:t>Find below the source code</w:t>
      </w:r>
    </w:p>
    <w:p w:rsidR="003D0688" w:rsidRDefault="003D0688" w:rsidP="003D0688">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055853" w:rsidRDefault="00055853" w:rsidP="00055853">
      <w:pPr>
        <w:spacing w:after="0"/>
        <w:rPr>
          <w:noProof/>
        </w:rPr>
      </w:pPr>
      <w:r>
        <w:rPr>
          <w:noProof/>
        </w:rPr>
        <w:t>distance &lt;- dist(TwoDdata)</w:t>
      </w:r>
    </w:p>
    <w:p w:rsidR="00055853" w:rsidRDefault="00055853" w:rsidP="00055853">
      <w:pPr>
        <w:spacing w:after="0"/>
        <w:rPr>
          <w:noProof/>
        </w:rPr>
      </w:pPr>
      <w:r>
        <w:rPr>
          <w:noProof/>
        </w:rPr>
        <w:t>Hierarchical_clust_complete &lt;- hclust(distance,method="complete")</w:t>
      </w:r>
    </w:p>
    <w:p w:rsidR="00055853" w:rsidRDefault="00055853" w:rsidP="00055853">
      <w:pPr>
        <w:spacing w:after="0"/>
        <w:rPr>
          <w:noProof/>
        </w:rPr>
      </w:pPr>
      <w:r>
        <w:rPr>
          <w:noProof/>
        </w:rPr>
        <w:t>plot(Hierarchical_clust_complete, main = "Hierarchical Clustering Dendrogram using complete method")</w:t>
      </w:r>
    </w:p>
    <w:p w:rsidR="00055853" w:rsidRDefault="00055853" w:rsidP="00055853">
      <w:pPr>
        <w:spacing w:after="0"/>
        <w:rPr>
          <w:noProof/>
        </w:rPr>
      </w:pPr>
    </w:p>
    <w:p w:rsidR="00055853" w:rsidRDefault="00055853" w:rsidP="00055853">
      <w:pPr>
        <w:spacing w:after="0"/>
        <w:rPr>
          <w:noProof/>
        </w:rPr>
      </w:pPr>
      <w:r>
        <w:rPr>
          <w:noProof/>
        </w:rPr>
        <w:t>clusters_complete &lt;- cutree(Hierarchical_clust_complete, k = 3)</w:t>
      </w:r>
    </w:p>
    <w:p w:rsidR="00055853" w:rsidRDefault="00055853" w:rsidP="00055853">
      <w:pPr>
        <w:spacing w:after="0"/>
        <w:rPr>
          <w:noProof/>
        </w:rPr>
      </w:pPr>
      <w:r>
        <w:rPr>
          <w:noProof/>
        </w:rPr>
        <w:t>rect.hclust(Hierarchical_clust_complete, k = 3, border = "red")</w:t>
      </w:r>
    </w:p>
    <w:p w:rsidR="00055853" w:rsidRDefault="00055853" w:rsidP="00055853">
      <w:pPr>
        <w:spacing w:after="0"/>
        <w:rPr>
          <w:noProof/>
        </w:rPr>
      </w:pPr>
    </w:p>
    <w:p w:rsidR="00055853" w:rsidRDefault="00055853" w:rsidP="00055853">
      <w:pPr>
        <w:spacing w:after="0"/>
        <w:rPr>
          <w:noProof/>
        </w:rPr>
      </w:pPr>
      <w:r>
        <w:rPr>
          <w:noProof/>
        </w:rPr>
        <w:t>library(cluster)</w:t>
      </w:r>
    </w:p>
    <w:p w:rsidR="00055853" w:rsidRDefault="00055853" w:rsidP="00055853">
      <w:pPr>
        <w:spacing w:after="0"/>
        <w:rPr>
          <w:noProof/>
        </w:rPr>
      </w:pPr>
      <w:r>
        <w:rPr>
          <w:noProof/>
        </w:rPr>
        <w:t>clusplot(TwoDdata, clusters_complete, main='2D representation of the Hierarchical Clustering',</w:t>
      </w:r>
    </w:p>
    <w:p w:rsidR="003D0688" w:rsidRDefault="00055853" w:rsidP="00055853">
      <w:pPr>
        <w:spacing w:after="0"/>
        <w:rPr>
          <w:noProof/>
        </w:rPr>
      </w:pPr>
      <w:r>
        <w:rPr>
          <w:noProof/>
        </w:rPr>
        <w:t xml:space="preserve">         color=TRUE, shade=TRUE, lines=0, labels=2)</w:t>
      </w:r>
    </w:p>
    <w:p w:rsidR="003D0688" w:rsidRDefault="003D0688" w:rsidP="003D0688">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B17DAD" w:rsidRDefault="00B17DAD" w:rsidP="00B17DAD">
      <w:pPr>
        <w:rPr>
          <w:noProof/>
        </w:rPr>
      </w:pPr>
      <w:r>
        <w:rPr>
          <w:noProof/>
        </w:rPr>
        <w:t xml:space="preserve">clusters_complete = </w:t>
      </w:r>
      <w:r>
        <w:rPr>
          <w:noProof/>
        </w:rPr>
        <w:t>[1] 1 2 2 2 2 1 3 3 1 1 1 3 1 1 1 1</w:t>
      </w: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noProof/>
        </w:rPr>
      </w:pPr>
    </w:p>
    <w:p w:rsidR="0095430E" w:rsidRDefault="0095430E" w:rsidP="00B17DAD">
      <w:pPr>
        <w:rPr>
          <w:rFonts w:ascii="Segoe UI" w:hAnsi="Segoe UI" w:cs="Segoe UI"/>
          <w:b/>
          <w:sz w:val="30"/>
          <w:szCs w:val="30"/>
          <w:u w:val="single"/>
        </w:rPr>
      </w:pPr>
    </w:p>
    <w:p w:rsidR="003D0688" w:rsidRDefault="003D0688" w:rsidP="00B17DAD">
      <w:pPr>
        <w:rPr>
          <w:rFonts w:ascii="Segoe UI" w:hAnsi="Segoe UI" w:cs="Segoe UI"/>
          <w:b/>
          <w:sz w:val="30"/>
          <w:szCs w:val="30"/>
          <w:u w:val="single"/>
        </w:rPr>
      </w:pPr>
      <w:r>
        <w:rPr>
          <w:rFonts w:ascii="Segoe UI" w:hAnsi="Segoe UI" w:cs="Segoe UI"/>
          <w:b/>
          <w:sz w:val="30"/>
          <w:szCs w:val="30"/>
          <w:u w:val="single"/>
        </w:rPr>
        <w:lastRenderedPageBreak/>
        <w:t>SCREEN SHOT</w:t>
      </w:r>
      <w:r w:rsidRPr="00795B20">
        <w:rPr>
          <w:rFonts w:ascii="Segoe UI" w:hAnsi="Segoe UI" w:cs="Segoe UI"/>
          <w:b/>
          <w:sz w:val="30"/>
          <w:szCs w:val="30"/>
          <w:u w:val="single"/>
        </w:rPr>
        <w:t>:</w:t>
      </w:r>
    </w:p>
    <w:p w:rsidR="003D0688" w:rsidRDefault="00B17DAD" w:rsidP="003D0688">
      <w:pPr>
        <w:rPr>
          <w:rFonts w:ascii="Segoe UI" w:hAnsi="Segoe UI" w:cs="Segoe UI"/>
          <w:b/>
          <w:sz w:val="30"/>
          <w:szCs w:val="30"/>
        </w:rPr>
      </w:pPr>
      <w:r>
        <w:rPr>
          <w:noProof/>
        </w:rPr>
        <w:drawing>
          <wp:inline distT="0" distB="0" distL="0" distR="0" wp14:anchorId="7B437560" wp14:editId="7B2B7F7B">
            <wp:extent cx="59436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0850"/>
                    </a:xfrm>
                    <a:prstGeom prst="rect">
                      <a:avLst/>
                    </a:prstGeom>
                  </pic:spPr>
                </pic:pic>
              </a:graphicData>
            </a:graphic>
          </wp:inline>
        </w:drawing>
      </w:r>
      <w:r w:rsidR="003D0688" w:rsidRPr="00D06C3E">
        <w:rPr>
          <w:rFonts w:ascii="Segoe UI" w:hAnsi="Segoe UI" w:cs="Segoe UI"/>
          <w:b/>
          <w:sz w:val="30"/>
          <w:szCs w:val="30"/>
        </w:rPr>
        <w:t xml:space="preserve"> </w:t>
      </w:r>
      <w:r>
        <w:rPr>
          <w:noProof/>
        </w:rPr>
        <w:drawing>
          <wp:inline distT="0" distB="0" distL="0" distR="0" wp14:anchorId="6B594558" wp14:editId="6941E3E0">
            <wp:extent cx="5943600" cy="3441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1700"/>
                    </a:xfrm>
                    <a:prstGeom prst="rect">
                      <a:avLst/>
                    </a:prstGeom>
                  </pic:spPr>
                </pic:pic>
              </a:graphicData>
            </a:graphic>
          </wp:inline>
        </w:drawing>
      </w:r>
    </w:p>
    <w:p w:rsidR="003D0688" w:rsidRDefault="003D0688" w:rsidP="00A92300">
      <w:pPr>
        <w:rPr>
          <w:rFonts w:ascii="Segoe UI" w:hAnsi="Segoe UI" w:cs="Segoe UI"/>
          <w:b/>
          <w:sz w:val="30"/>
          <w:szCs w:val="30"/>
        </w:rPr>
      </w:pPr>
    </w:p>
    <w:p w:rsidR="003F6C1A" w:rsidRDefault="003F6C1A" w:rsidP="00A92300">
      <w:pPr>
        <w:rPr>
          <w:rFonts w:ascii="Segoe UI" w:hAnsi="Segoe UI" w:cs="Segoe UI"/>
          <w:b/>
          <w:sz w:val="30"/>
          <w:szCs w:val="30"/>
        </w:rPr>
      </w:pPr>
    </w:p>
    <w:p w:rsidR="003F6C1A" w:rsidRDefault="003F6C1A" w:rsidP="00A92300">
      <w:pPr>
        <w:rPr>
          <w:rFonts w:ascii="Segoe UI" w:hAnsi="Segoe UI" w:cs="Segoe UI"/>
          <w:b/>
          <w:sz w:val="30"/>
          <w:szCs w:val="30"/>
        </w:rPr>
      </w:pPr>
    </w:p>
    <w:p w:rsidR="000D19B5" w:rsidRDefault="000D19B5" w:rsidP="000D19B5">
      <w:pPr>
        <w:rPr>
          <w:rFonts w:ascii="Segoe UI" w:hAnsi="Segoe UI" w:cs="Segoe UI"/>
          <w:b/>
          <w:sz w:val="30"/>
          <w:szCs w:val="30"/>
          <w:u w:val="single"/>
        </w:rPr>
      </w:pPr>
      <w:r>
        <w:rPr>
          <w:rFonts w:ascii="Segoe UI" w:hAnsi="Segoe UI" w:cs="Segoe UI"/>
          <w:b/>
          <w:sz w:val="30"/>
          <w:szCs w:val="30"/>
          <w:u w:val="single"/>
        </w:rPr>
        <w:lastRenderedPageBreak/>
        <w:t>ANSWER 2 (</w:t>
      </w:r>
      <w:r>
        <w:rPr>
          <w:rFonts w:ascii="Segoe UI" w:hAnsi="Segoe UI" w:cs="Segoe UI"/>
          <w:b/>
          <w:sz w:val="30"/>
          <w:szCs w:val="30"/>
          <w:u w:val="single"/>
        </w:rPr>
        <w:t>c</w:t>
      </w:r>
      <w:r>
        <w:rPr>
          <w:rFonts w:ascii="Segoe UI" w:hAnsi="Segoe UI" w:cs="Segoe UI"/>
          <w:b/>
          <w:sz w:val="30"/>
          <w:szCs w:val="30"/>
          <w:u w:val="single"/>
        </w:rPr>
        <w:t>)</w:t>
      </w:r>
      <w:r w:rsidRPr="00795B20">
        <w:rPr>
          <w:rFonts w:ascii="Segoe UI" w:hAnsi="Segoe UI" w:cs="Segoe UI"/>
          <w:b/>
          <w:sz w:val="30"/>
          <w:szCs w:val="30"/>
          <w:u w:val="single"/>
        </w:rPr>
        <w:t>:</w:t>
      </w:r>
    </w:p>
    <w:p w:rsidR="000D19B5" w:rsidRPr="00B42CE5" w:rsidRDefault="000D19B5" w:rsidP="000D19B5">
      <w:pPr>
        <w:rPr>
          <w:rFonts w:ascii="Segoe UI" w:hAnsi="Segoe UI" w:cs="Segoe UI"/>
          <w:i/>
          <w:sz w:val="30"/>
          <w:szCs w:val="30"/>
          <w:u w:val="single"/>
        </w:rPr>
      </w:pPr>
      <w:r w:rsidRPr="00B42CE5">
        <w:rPr>
          <w:rFonts w:ascii="Segoe UI" w:hAnsi="Segoe UI" w:cs="Segoe UI"/>
          <w:i/>
          <w:sz w:val="30"/>
          <w:szCs w:val="30"/>
          <w:u w:val="single"/>
        </w:rPr>
        <w:t>List of steps</w:t>
      </w:r>
    </w:p>
    <w:p w:rsidR="000D19B5" w:rsidRDefault="00C61C7F" w:rsidP="000D19B5">
      <w:pPr>
        <w:pStyle w:val="ListParagraph"/>
        <w:numPr>
          <w:ilvl w:val="0"/>
          <w:numId w:val="28"/>
        </w:numPr>
        <w:jc w:val="both"/>
        <w:rPr>
          <w:rFonts w:ascii="Segoe UI" w:hAnsi="Segoe UI" w:cs="Segoe UI"/>
          <w:sz w:val="26"/>
          <w:szCs w:val="26"/>
        </w:rPr>
      </w:pPr>
      <w:r>
        <w:rPr>
          <w:rFonts w:ascii="Segoe UI" w:hAnsi="Segoe UI" w:cs="Segoe UI"/>
          <w:sz w:val="26"/>
          <w:szCs w:val="26"/>
        </w:rPr>
        <w:t>To calculate the sum of square errors, we have to consider both the clusters that are obtained in above two questions</w:t>
      </w:r>
    </w:p>
    <w:p w:rsidR="00C61C7F" w:rsidRDefault="00C61C7F" w:rsidP="000D19B5">
      <w:pPr>
        <w:pStyle w:val="ListParagraph"/>
        <w:numPr>
          <w:ilvl w:val="0"/>
          <w:numId w:val="28"/>
        </w:numPr>
        <w:jc w:val="both"/>
        <w:rPr>
          <w:rFonts w:ascii="Segoe UI" w:hAnsi="Segoe UI" w:cs="Segoe UI"/>
          <w:sz w:val="26"/>
          <w:szCs w:val="26"/>
        </w:rPr>
      </w:pPr>
      <w:r>
        <w:rPr>
          <w:rFonts w:ascii="Segoe UI" w:hAnsi="Segoe UI" w:cs="Segoe UI"/>
          <w:sz w:val="26"/>
          <w:szCs w:val="26"/>
        </w:rPr>
        <w:t>We have to initially consider X coordinates of the 2d data given and Y coordinates of the data given.</w:t>
      </w:r>
    </w:p>
    <w:p w:rsidR="00C61C7F" w:rsidRDefault="00C61C7F" w:rsidP="00C61C7F">
      <w:pPr>
        <w:pStyle w:val="ListParagraph"/>
        <w:numPr>
          <w:ilvl w:val="0"/>
          <w:numId w:val="28"/>
        </w:numPr>
        <w:jc w:val="both"/>
        <w:rPr>
          <w:rFonts w:ascii="Segoe UI" w:hAnsi="Segoe UI" w:cs="Segoe UI"/>
          <w:sz w:val="26"/>
          <w:szCs w:val="26"/>
        </w:rPr>
      </w:pPr>
      <w:r>
        <w:rPr>
          <w:rFonts w:ascii="Segoe UI" w:hAnsi="Segoe UI" w:cs="Segoe UI"/>
          <w:sz w:val="26"/>
          <w:szCs w:val="26"/>
        </w:rPr>
        <w:t>Finding the centroid of the whole data and then finding the distance between each cluster point to the centroid. Later the sum of distance between the centroid to the clusters is nothing but the sum of squared errors.</w:t>
      </w:r>
    </w:p>
    <w:p w:rsidR="00C61C7F" w:rsidRDefault="00C61C7F" w:rsidP="00C61C7F">
      <w:pPr>
        <w:pStyle w:val="ListParagraph"/>
        <w:numPr>
          <w:ilvl w:val="0"/>
          <w:numId w:val="28"/>
        </w:numPr>
        <w:jc w:val="both"/>
        <w:rPr>
          <w:rFonts w:ascii="Segoe UI" w:hAnsi="Segoe UI" w:cs="Segoe UI"/>
          <w:sz w:val="26"/>
          <w:szCs w:val="26"/>
        </w:rPr>
      </w:pPr>
      <w:r>
        <w:rPr>
          <w:rFonts w:ascii="Segoe UI" w:hAnsi="Segoe UI" w:cs="Segoe UI"/>
          <w:sz w:val="26"/>
          <w:szCs w:val="26"/>
        </w:rPr>
        <w:t>Finding the centroid can be done simply by adding the X and Y values and dividing it by the number of values.</w:t>
      </w:r>
    </w:p>
    <w:p w:rsidR="001109E5" w:rsidRDefault="001109E5" w:rsidP="00C61C7F">
      <w:pPr>
        <w:pStyle w:val="ListParagraph"/>
        <w:numPr>
          <w:ilvl w:val="0"/>
          <w:numId w:val="28"/>
        </w:numPr>
        <w:jc w:val="both"/>
        <w:rPr>
          <w:rFonts w:ascii="Segoe UI" w:hAnsi="Segoe UI" w:cs="Segoe UI"/>
          <w:sz w:val="26"/>
          <w:szCs w:val="26"/>
        </w:rPr>
      </w:pPr>
      <w:r>
        <w:rPr>
          <w:rFonts w:ascii="Segoe UI" w:hAnsi="Segoe UI" w:cs="Segoe UI"/>
          <w:sz w:val="26"/>
          <w:szCs w:val="26"/>
        </w:rPr>
        <w:t>Create a function for finding the distance between the centroid and the clusters</w:t>
      </w:r>
    </w:p>
    <w:p w:rsidR="001109E5" w:rsidRDefault="001109E5" w:rsidP="00C61C7F">
      <w:pPr>
        <w:pStyle w:val="ListParagraph"/>
        <w:numPr>
          <w:ilvl w:val="0"/>
          <w:numId w:val="28"/>
        </w:numPr>
        <w:jc w:val="both"/>
        <w:rPr>
          <w:rFonts w:ascii="Segoe UI" w:hAnsi="Segoe UI" w:cs="Segoe UI"/>
          <w:sz w:val="26"/>
          <w:szCs w:val="26"/>
        </w:rPr>
      </w:pPr>
      <w:r>
        <w:rPr>
          <w:rFonts w:ascii="Segoe UI" w:hAnsi="Segoe UI" w:cs="Segoe UI"/>
          <w:sz w:val="26"/>
          <w:szCs w:val="26"/>
        </w:rPr>
        <w:t>Find the total sum of the distance which is nothing but the Sum of squared errors.</w:t>
      </w:r>
    </w:p>
    <w:p w:rsidR="001109E5" w:rsidRPr="00C61C7F" w:rsidRDefault="001109E5" w:rsidP="00C61C7F">
      <w:pPr>
        <w:pStyle w:val="ListParagraph"/>
        <w:numPr>
          <w:ilvl w:val="0"/>
          <w:numId w:val="28"/>
        </w:numPr>
        <w:jc w:val="both"/>
        <w:rPr>
          <w:rFonts w:ascii="Segoe UI" w:hAnsi="Segoe UI" w:cs="Segoe UI"/>
          <w:sz w:val="26"/>
          <w:szCs w:val="26"/>
        </w:rPr>
      </w:pPr>
      <w:r>
        <w:rPr>
          <w:rFonts w:ascii="Segoe UI" w:hAnsi="Segoe UI" w:cs="Segoe UI"/>
          <w:sz w:val="26"/>
          <w:szCs w:val="26"/>
        </w:rPr>
        <w:t>Repeat the above steps for Single linkage as well as Complete linkage clusters.</w:t>
      </w:r>
    </w:p>
    <w:p w:rsidR="000D19B5" w:rsidRDefault="000D19B5" w:rsidP="000D19B5">
      <w:pPr>
        <w:pStyle w:val="ListParagraph"/>
        <w:numPr>
          <w:ilvl w:val="0"/>
          <w:numId w:val="28"/>
        </w:numPr>
        <w:jc w:val="both"/>
        <w:rPr>
          <w:rFonts w:ascii="Segoe UI" w:hAnsi="Segoe UI" w:cs="Segoe UI"/>
          <w:sz w:val="26"/>
          <w:szCs w:val="26"/>
        </w:rPr>
      </w:pPr>
      <w:r>
        <w:rPr>
          <w:rFonts w:ascii="Segoe UI" w:hAnsi="Segoe UI" w:cs="Segoe UI"/>
          <w:sz w:val="26"/>
          <w:szCs w:val="26"/>
        </w:rPr>
        <w:t>Find below the source code</w:t>
      </w:r>
    </w:p>
    <w:p w:rsidR="000D19B5" w:rsidRDefault="000D19B5" w:rsidP="000D19B5">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447B81" w:rsidRDefault="00447B81" w:rsidP="00447B81">
      <w:pPr>
        <w:spacing w:after="0"/>
        <w:rPr>
          <w:noProof/>
        </w:rPr>
      </w:pPr>
      <w:r>
        <w:rPr>
          <w:noProof/>
        </w:rPr>
        <w:t>#Single linkage clustering</w:t>
      </w:r>
    </w:p>
    <w:p w:rsidR="00447B81" w:rsidRDefault="00447B81" w:rsidP="00447B81">
      <w:pPr>
        <w:spacing w:after="0"/>
        <w:rPr>
          <w:noProof/>
        </w:rPr>
      </w:pPr>
      <w:r>
        <w:rPr>
          <w:noProof/>
        </w:rPr>
        <w:t>CentroidXValues_single &lt;- array()</w:t>
      </w:r>
    </w:p>
    <w:p w:rsidR="00447B81" w:rsidRDefault="00447B81" w:rsidP="00447B81">
      <w:pPr>
        <w:spacing w:after="0"/>
        <w:rPr>
          <w:noProof/>
        </w:rPr>
      </w:pPr>
      <w:r>
        <w:rPr>
          <w:noProof/>
        </w:rPr>
        <w:t>CentroidYValues_single &lt;- array()</w:t>
      </w:r>
    </w:p>
    <w:p w:rsidR="00447B81" w:rsidRDefault="00447B81" w:rsidP="00447B81">
      <w:pPr>
        <w:spacing w:after="0"/>
        <w:rPr>
          <w:noProof/>
        </w:rPr>
      </w:pPr>
    </w:p>
    <w:p w:rsidR="00447B81" w:rsidRDefault="00447B81" w:rsidP="00447B81">
      <w:pPr>
        <w:spacing w:after="0"/>
        <w:rPr>
          <w:noProof/>
        </w:rPr>
      </w:pPr>
      <w:r>
        <w:rPr>
          <w:noProof/>
        </w:rPr>
        <w:t>for(i in 1:3)</w:t>
      </w:r>
    </w:p>
    <w:p w:rsidR="00447B81" w:rsidRDefault="00447B81" w:rsidP="00447B81">
      <w:pPr>
        <w:spacing w:after="0"/>
        <w:rPr>
          <w:noProof/>
        </w:rPr>
      </w:pPr>
      <w:r>
        <w:rPr>
          <w:noProof/>
        </w:rPr>
        <w:t>{</w:t>
      </w:r>
    </w:p>
    <w:p w:rsidR="00447B81" w:rsidRDefault="00447B81" w:rsidP="00447B81">
      <w:pPr>
        <w:spacing w:after="0"/>
        <w:rPr>
          <w:noProof/>
        </w:rPr>
      </w:pPr>
      <w:r>
        <w:rPr>
          <w:noProof/>
        </w:rPr>
        <w:t xml:space="preserve">  CentroidXValues_single[i] &lt;- sum(XValues[which(clusters_single==i)])/table(clusters_single)[i]</w:t>
      </w:r>
    </w:p>
    <w:p w:rsidR="00447B81" w:rsidRDefault="00447B81" w:rsidP="00447B81">
      <w:pPr>
        <w:spacing w:after="0"/>
        <w:rPr>
          <w:noProof/>
        </w:rPr>
      </w:pPr>
      <w:r>
        <w:rPr>
          <w:noProof/>
        </w:rPr>
        <w:t xml:space="preserve">  CentroidYValues_single[i] &lt;- sum(YValues[which(clusters_single==i)])/table(clusters_single)[i]</w:t>
      </w:r>
    </w:p>
    <w:p w:rsidR="00447B81" w:rsidRDefault="00447B81" w:rsidP="00447B81">
      <w:pPr>
        <w:spacing w:after="0"/>
        <w:rPr>
          <w:noProof/>
        </w:rPr>
      </w:pPr>
      <w:r>
        <w:rPr>
          <w:noProof/>
        </w:rPr>
        <w:t>}</w:t>
      </w:r>
    </w:p>
    <w:p w:rsidR="00447B81" w:rsidRDefault="00447B81" w:rsidP="00447B81">
      <w:pPr>
        <w:spacing w:after="0"/>
        <w:rPr>
          <w:noProof/>
        </w:rPr>
      </w:pPr>
    </w:p>
    <w:p w:rsidR="00447B81" w:rsidRDefault="00447B81" w:rsidP="00447B81">
      <w:pPr>
        <w:spacing w:after="0"/>
        <w:rPr>
          <w:noProof/>
        </w:rPr>
      </w:pPr>
      <w:r>
        <w:rPr>
          <w:noProof/>
        </w:rPr>
        <w:t>DistanceFunctionSingle &lt;- function(x,y)</w:t>
      </w:r>
    </w:p>
    <w:p w:rsidR="00447B81" w:rsidRDefault="00447B81" w:rsidP="00447B81">
      <w:pPr>
        <w:spacing w:after="0"/>
        <w:rPr>
          <w:noProof/>
        </w:rPr>
      </w:pPr>
      <w:r>
        <w:rPr>
          <w:noProof/>
        </w:rPr>
        <w:t>{</w:t>
      </w:r>
    </w:p>
    <w:p w:rsidR="00447B81" w:rsidRDefault="00447B81" w:rsidP="00447B81">
      <w:pPr>
        <w:spacing w:after="0"/>
        <w:rPr>
          <w:noProof/>
        </w:rPr>
      </w:pPr>
      <w:r>
        <w:rPr>
          <w:noProof/>
        </w:rPr>
        <w:t xml:space="preserve">  x1 &lt;- CentroidXValues_single[y]</w:t>
      </w:r>
    </w:p>
    <w:p w:rsidR="00447B81" w:rsidRDefault="00447B81" w:rsidP="00447B81">
      <w:pPr>
        <w:spacing w:after="0"/>
        <w:rPr>
          <w:noProof/>
        </w:rPr>
      </w:pPr>
      <w:r>
        <w:rPr>
          <w:noProof/>
        </w:rPr>
        <w:t xml:space="preserve">  y1 &lt;- CentroidYValues_single[y]</w:t>
      </w:r>
    </w:p>
    <w:p w:rsidR="00447B81" w:rsidRDefault="00447B81" w:rsidP="00447B81">
      <w:pPr>
        <w:spacing w:after="0"/>
        <w:rPr>
          <w:noProof/>
        </w:rPr>
      </w:pPr>
      <w:r>
        <w:rPr>
          <w:noProof/>
        </w:rPr>
        <w:t xml:space="preserve">  x2 &lt;- XValues[x]</w:t>
      </w:r>
    </w:p>
    <w:p w:rsidR="00447B81" w:rsidRDefault="00447B81" w:rsidP="00447B81">
      <w:pPr>
        <w:spacing w:after="0"/>
        <w:rPr>
          <w:noProof/>
        </w:rPr>
      </w:pPr>
      <w:r>
        <w:rPr>
          <w:noProof/>
        </w:rPr>
        <w:t xml:space="preserve">  y2 &lt;- YValues[x]</w:t>
      </w:r>
    </w:p>
    <w:p w:rsidR="00447B81" w:rsidRDefault="00447B81" w:rsidP="00447B81">
      <w:pPr>
        <w:spacing w:after="0"/>
        <w:rPr>
          <w:noProof/>
        </w:rPr>
      </w:pPr>
      <w:r>
        <w:rPr>
          <w:noProof/>
        </w:rPr>
        <w:lastRenderedPageBreak/>
        <w:t xml:space="preserve">  return(sqrt((x1-x2)^2+(y1-y2)^2))</w:t>
      </w:r>
    </w:p>
    <w:p w:rsidR="00447B81" w:rsidRDefault="00447B81" w:rsidP="00447B81">
      <w:pPr>
        <w:spacing w:after="0"/>
        <w:rPr>
          <w:noProof/>
        </w:rPr>
      </w:pPr>
      <w:r>
        <w:rPr>
          <w:noProof/>
        </w:rPr>
        <w:t>}</w:t>
      </w:r>
    </w:p>
    <w:p w:rsidR="00447B81" w:rsidRDefault="00447B81" w:rsidP="00447B81">
      <w:pPr>
        <w:spacing w:after="0"/>
        <w:rPr>
          <w:noProof/>
        </w:rPr>
      </w:pPr>
    </w:p>
    <w:p w:rsidR="00447B81" w:rsidRDefault="00447B81" w:rsidP="00447B81">
      <w:pPr>
        <w:spacing w:after="0"/>
        <w:rPr>
          <w:noProof/>
        </w:rPr>
      </w:pPr>
      <w:r>
        <w:rPr>
          <w:noProof/>
        </w:rPr>
        <w:t>SSESingleArray &lt;- array()</w:t>
      </w:r>
    </w:p>
    <w:p w:rsidR="00447B81" w:rsidRDefault="00447B81" w:rsidP="00447B81">
      <w:pPr>
        <w:spacing w:after="0"/>
        <w:rPr>
          <w:noProof/>
        </w:rPr>
      </w:pPr>
      <w:r>
        <w:rPr>
          <w:noProof/>
        </w:rPr>
        <w:t>for(i in 1:3)</w:t>
      </w:r>
    </w:p>
    <w:p w:rsidR="00447B81" w:rsidRDefault="00447B81" w:rsidP="00447B81">
      <w:pPr>
        <w:spacing w:after="0"/>
        <w:rPr>
          <w:noProof/>
        </w:rPr>
      </w:pPr>
      <w:r>
        <w:rPr>
          <w:noProof/>
        </w:rPr>
        <w:t xml:space="preserve">  SSESingleArray[i] &lt;- sum(DistanceFunctionSingle(which(clusters_single==i),i))</w:t>
      </w:r>
    </w:p>
    <w:p w:rsidR="00447B81" w:rsidRDefault="00447B81" w:rsidP="00447B81">
      <w:pPr>
        <w:spacing w:after="0"/>
        <w:rPr>
          <w:noProof/>
        </w:rPr>
      </w:pPr>
    </w:p>
    <w:p w:rsidR="00447B81" w:rsidRDefault="00447B81" w:rsidP="00447B81">
      <w:pPr>
        <w:spacing w:after="0"/>
        <w:rPr>
          <w:noProof/>
        </w:rPr>
      </w:pPr>
      <w:r>
        <w:rPr>
          <w:noProof/>
        </w:rPr>
        <w:t>SSESingle &lt;- sum(SSESingleArray)</w:t>
      </w:r>
    </w:p>
    <w:p w:rsidR="00447B81" w:rsidRDefault="00447B81" w:rsidP="00447B81">
      <w:pPr>
        <w:spacing w:after="0"/>
        <w:rPr>
          <w:noProof/>
        </w:rPr>
      </w:pPr>
    </w:p>
    <w:p w:rsidR="00447B81" w:rsidRDefault="00447B81" w:rsidP="00447B81">
      <w:pPr>
        <w:spacing w:after="0"/>
        <w:rPr>
          <w:noProof/>
        </w:rPr>
      </w:pPr>
      <w:r>
        <w:rPr>
          <w:noProof/>
        </w:rPr>
        <w:t>#Complete linkage clustering</w:t>
      </w:r>
    </w:p>
    <w:p w:rsidR="00447B81" w:rsidRDefault="00447B81" w:rsidP="00447B81">
      <w:pPr>
        <w:spacing w:after="0"/>
        <w:rPr>
          <w:noProof/>
        </w:rPr>
      </w:pPr>
    </w:p>
    <w:p w:rsidR="00447B81" w:rsidRDefault="00447B81" w:rsidP="00447B81">
      <w:pPr>
        <w:spacing w:after="0"/>
        <w:rPr>
          <w:noProof/>
        </w:rPr>
      </w:pPr>
      <w:r>
        <w:rPr>
          <w:noProof/>
        </w:rPr>
        <w:t>CentroidXValues_complete &lt;- array()</w:t>
      </w:r>
    </w:p>
    <w:p w:rsidR="00447B81" w:rsidRDefault="00447B81" w:rsidP="00447B81">
      <w:pPr>
        <w:spacing w:after="0"/>
        <w:rPr>
          <w:noProof/>
        </w:rPr>
      </w:pPr>
      <w:r>
        <w:rPr>
          <w:noProof/>
        </w:rPr>
        <w:t>CentroidYValues_complete &lt;- array()</w:t>
      </w:r>
    </w:p>
    <w:p w:rsidR="00447B81" w:rsidRDefault="00447B81" w:rsidP="00447B81">
      <w:pPr>
        <w:spacing w:after="0"/>
        <w:rPr>
          <w:noProof/>
        </w:rPr>
      </w:pPr>
    </w:p>
    <w:p w:rsidR="00447B81" w:rsidRDefault="00447B81" w:rsidP="00447B81">
      <w:pPr>
        <w:spacing w:after="0"/>
        <w:rPr>
          <w:noProof/>
        </w:rPr>
      </w:pPr>
      <w:r>
        <w:rPr>
          <w:noProof/>
        </w:rPr>
        <w:t>for(i in 1:3)</w:t>
      </w:r>
    </w:p>
    <w:p w:rsidR="00447B81" w:rsidRDefault="00447B81" w:rsidP="00447B81">
      <w:pPr>
        <w:spacing w:after="0"/>
        <w:rPr>
          <w:noProof/>
        </w:rPr>
      </w:pPr>
      <w:r>
        <w:rPr>
          <w:noProof/>
        </w:rPr>
        <w:t>{</w:t>
      </w:r>
    </w:p>
    <w:p w:rsidR="00447B81" w:rsidRDefault="00447B81" w:rsidP="00447B81">
      <w:pPr>
        <w:spacing w:after="0"/>
        <w:rPr>
          <w:noProof/>
        </w:rPr>
      </w:pPr>
      <w:r>
        <w:rPr>
          <w:noProof/>
        </w:rPr>
        <w:t xml:space="preserve">  CentroidXValues_complete[i] &lt;- sum(XValues[which(clusters_complete==i)])/table(clusters_complete)[i]</w:t>
      </w:r>
    </w:p>
    <w:p w:rsidR="00447B81" w:rsidRDefault="00447B81" w:rsidP="00447B81">
      <w:pPr>
        <w:spacing w:after="0"/>
        <w:rPr>
          <w:noProof/>
        </w:rPr>
      </w:pPr>
      <w:r>
        <w:rPr>
          <w:noProof/>
        </w:rPr>
        <w:t xml:space="preserve">  CentroidYValues_complete[i] &lt;- sum(YValues[which(clusters_complete==i)])/table(clusters_complete)[i]</w:t>
      </w:r>
    </w:p>
    <w:p w:rsidR="00447B81" w:rsidRDefault="00447B81" w:rsidP="00447B81">
      <w:pPr>
        <w:spacing w:after="0"/>
        <w:rPr>
          <w:noProof/>
        </w:rPr>
      </w:pPr>
      <w:r>
        <w:rPr>
          <w:noProof/>
        </w:rPr>
        <w:t>}</w:t>
      </w:r>
    </w:p>
    <w:p w:rsidR="00447B81" w:rsidRDefault="00447B81" w:rsidP="00447B81">
      <w:pPr>
        <w:spacing w:after="0"/>
        <w:rPr>
          <w:noProof/>
        </w:rPr>
      </w:pPr>
    </w:p>
    <w:p w:rsidR="00447B81" w:rsidRDefault="00447B81" w:rsidP="00447B81">
      <w:pPr>
        <w:spacing w:after="0"/>
        <w:rPr>
          <w:noProof/>
        </w:rPr>
      </w:pPr>
      <w:r>
        <w:rPr>
          <w:noProof/>
        </w:rPr>
        <w:t>DistanceFunctionComplete &lt;- function(x,y)</w:t>
      </w:r>
    </w:p>
    <w:p w:rsidR="00447B81" w:rsidRDefault="00447B81" w:rsidP="00447B81">
      <w:pPr>
        <w:spacing w:after="0"/>
        <w:rPr>
          <w:noProof/>
        </w:rPr>
      </w:pPr>
      <w:r>
        <w:rPr>
          <w:noProof/>
        </w:rPr>
        <w:t>{</w:t>
      </w:r>
    </w:p>
    <w:p w:rsidR="00447B81" w:rsidRDefault="00447B81" w:rsidP="00447B81">
      <w:pPr>
        <w:spacing w:after="0"/>
        <w:rPr>
          <w:noProof/>
        </w:rPr>
      </w:pPr>
      <w:r>
        <w:rPr>
          <w:noProof/>
        </w:rPr>
        <w:t xml:space="preserve">  x1 &lt;- CentroidXValues_complete[y]</w:t>
      </w:r>
    </w:p>
    <w:p w:rsidR="00447B81" w:rsidRDefault="00447B81" w:rsidP="00447B81">
      <w:pPr>
        <w:spacing w:after="0"/>
        <w:rPr>
          <w:noProof/>
        </w:rPr>
      </w:pPr>
      <w:r>
        <w:rPr>
          <w:noProof/>
        </w:rPr>
        <w:t xml:space="preserve">  y1 &lt;- CentroidYValues_complete[y]</w:t>
      </w:r>
    </w:p>
    <w:p w:rsidR="00447B81" w:rsidRDefault="00447B81" w:rsidP="00447B81">
      <w:pPr>
        <w:spacing w:after="0"/>
        <w:rPr>
          <w:noProof/>
        </w:rPr>
      </w:pPr>
      <w:r>
        <w:rPr>
          <w:noProof/>
        </w:rPr>
        <w:t xml:space="preserve">  x2 &lt;- XValues[x]</w:t>
      </w:r>
    </w:p>
    <w:p w:rsidR="00447B81" w:rsidRDefault="00447B81" w:rsidP="00447B81">
      <w:pPr>
        <w:spacing w:after="0"/>
        <w:rPr>
          <w:noProof/>
        </w:rPr>
      </w:pPr>
      <w:r>
        <w:rPr>
          <w:noProof/>
        </w:rPr>
        <w:t xml:space="preserve">  y2 &lt;- YValues[x]</w:t>
      </w:r>
    </w:p>
    <w:p w:rsidR="00447B81" w:rsidRDefault="00447B81" w:rsidP="00447B81">
      <w:pPr>
        <w:spacing w:after="0"/>
        <w:rPr>
          <w:noProof/>
        </w:rPr>
      </w:pPr>
      <w:r>
        <w:rPr>
          <w:noProof/>
        </w:rPr>
        <w:t xml:space="preserve">  return(sqrt((x1-x2)^2+(y1-y2)^2))</w:t>
      </w:r>
    </w:p>
    <w:p w:rsidR="00447B81" w:rsidRDefault="00447B81" w:rsidP="00447B81">
      <w:pPr>
        <w:spacing w:after="0"/>
        <w:rPr>
          <w:noProof/>
        </w:rPr>
      </w:pPr>
      <w:r>
        <w:rPr>
          <w:noProof/>
        </w:rPr>
        <w:t>}</w:t>
      </w:r>
    </w:p>
    <w:p w:rsidR="00447B81" w:rsidRDefault="00447B81" w:rsidP="00447B81">
      <w:pPr>
        <w:spacing w:after="0"/>
        <w:rPr>
          <w:noProof/>
        </w:rPr>
      </w:pPr>
    </w:p>
    <w:p w:rsidR="00447B81" w:rsidRDefault="00447B81" w:rsidP="00447B81">
      <w:pPr>
        <w:spacing w:after="0"/>
        <w:rPr>
          <w:noProof/>
        </w:rPr>
      </w:pPr>
      <w:r>
        <w:rPr>
          <w:noProof/>
        </w:rPr>
        <w:t>SSECompleteArray &lt;- array()</w:t>
      </w:r>
    </w:p>
    <w:p w:rsidR="00447B81" w:rsidRDefault="00447B81" w:rsidP="00447B81">
      <w:pPr>
        <w:spacing w:after="0"/>
        <w:rPr>
          <w:noProof/>
        </w:rPr>
      </w:pPr>
      <w:r>
        <w:rPr>
          <w:noProof/>
        </w:rPr>
        <w:t>for(i in 1:3)</w:t>
      </w:r>
    </w:p>
    <w:p w:rsidR="00447B81" w:rsidRDefault="00447B81" w:rsidP="00447B81">
      <w:pPr>
        <w:spacing w:after="0"/>
        <w:rPr>
          <w:noProof/>
        </w:rPr>
      </w:pPr>
      <w:r>
        <w:rPr>
          <w:noProof/>
        </w:rPr>
        <w:t xml:space="preserve">  SSECompleteArray[i] &lt;- sum(DistanceFunctionComplete(which(clusters_complete==i),i))</w:t>
      </w:r>
    </w:p>
    <w:p w:rsidR="00447B81" w:rsidRDefault="00447B81" w:rsidP="00447B81">
      <w:pPr>
        <w:spacing w:after="0"/>
        <w:rPr>
          <w:noProof/>
        </w:rPr>
      </w:pPr>
    </w:p>
    <w:p w:rsidR="00447B81" w:rsidRDefault="00447B81" w:rsidP="00447B81">
      <w:pPr>
        <w:spacing w:after="0"/>
        <w:rPr>
          <w:noProof/>
        </w:rPr>
      </w:pPr>
      <w:r>
        <w:rPr>
          <w:noProof/>
        </w:rPr>
        <w:t>SSEComplete &lt;- sum(SSECompleteArray)</w:t>
      </w:r>
    </w:p>
    <w:p w:rsidR="000D19B5" w:rsidRDefault="000D19B5" w:rsidP="00447B81">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5728BF" w:rsidRDefault="007C15A0" w:rsidP="000D19B5">
      <w:pPr>
        <w:rPr>
          <w:rFonts w:ascii="Segoe UI" w:hAnsi="Segoe UI" w:cs="Segoe UI"/>
          <w:b/>
          <w:sz w:val="30"/>
          <w:szCs w:val="30"/>
          <w:u w:val="single"/>
        </w:rPr>
      </w:pPr>
      <w:r w:rsidRPr="007C15A0">
        <w:rPr>
          <w:noProof/>
        </w:rPr>
        <w:t>SSESingle</w:t>
      </w:r>
      <w:r>
        <w:rPr>
          <w:noProof/>
        </w:rPr>
        <w:t xml:space="preserve"> = </w:t>
      </w:r>
      <w:r w:rsidRPr="007C15A0">
        <w:rPr>
          <w:noProof/>
        </w:rPr>
        <w:t>80.99749</w:t>
      </w:r>
      <w:r>
        <w:rPr>
          <w:noProof/>
        </w:rPr>
        <w:br/>
      </w:r>
      <w:r w:rsidR="00A50621" w:rsidRPr="00A50621">
        <w:rPr>
          <w:noProof/>
        </w:rPr>
        <w:t>SSEComplete</w:t>
      </w:r>
      <w:r w:rsidR="00A50621">
        <w:rPr>
          <w:noProof/>
        </w:rPr>
        <w:t xml:space="preserve"> </w:t>
      </w:r>
      <w:r w:rsidR="000D19B5">
        <w:rPr>
          <w:noProof/>
        </w:rPr>
        <w:t xml:space="preserve">= </w:t>
      </w:r>
      <w:r w:rsidR="00A50621" w:rsidRPr="00A50621">
        <w:rPr>
          <w:noProof/>
        </w:rPr>
        <w:t>72.44793</w:t>
      </w:r>
      <w:r w:rsidR="00A50621">
        <w:rPr>
          <w:noProof/>
        </w:rPr>
        <w:br/>
      </w:r>
    </w:p>
    <w:p w:rsidR="00AF5AF4" w:rsidRDefault="00AF5AF4" w:rsidP="000D19B5">
      <w:pPr>
        <w:rPr>
          <w:rFonts w:ascii="Segoe UI" w:hAnsi="Segoe UI" w:cs="Segoe UI"/>
          <w:b/>
          <w:sz w:val="30"/>
          <w:szCs w:val="30"/>
          <w:u w:val="single"/>
        </w:rPr>
      </w:pPr>
    </w:p>
    <w:p w:rsidR="000D19B5" w:rsidRDefault="00E52000" w:rsidP="000D19B5">
      <w:pPr>
        <w:rPr>
          <w:rFonts w:ascii="Segoe UI" w:hAnsi="Segoe UI" w:cs="Segoe UI"/>
          <w:b/>
          <w:sz w:val="30"/>
          <w:szCs w:val="30"/>
          <w:u w:val="single"/>
        </w:rPr>
      </w:pPr>
      <w:r>
        <w:rPr>
          <w:rFonts w:ascii="Segoe UI" w:hAnsi="Segoe UI" w:cs="Segoe UI"/>
          <w:b/>
          <w:sz w:val="30"/>
          <w:szCs w:val="30"/>
          <w:u w:val="single"/>
        </w:rPr>
        <w:lastRenderedPageBreak/>
        <w:t>COMPARE, CONTRAST AND IDENTIFY THE CLUSTER THAT IS CONTRIBUTING THE MOST</w:t>
      </w:r>
      <w:r w:rsidR="000D19B5" w:rsidRPr="00795B20">
        <w:rPr>
          <w:rFonts w:ascii="Segoe UI" w:hAnsi="Segoe UI" w:cs="Segoe UI"/>
          <w:b/>
          <w:sz w:val="30"/>
          <w:szCs w:val="30"/>
          <w:u w:val="single"/>
        </w:rPr>
        <w:t>:</w:t>
      </w:r>
    </w:p>
    <w:p w:rsidR="00E52000" w:rsidRPr="001A143A" w:rsidRDefault="001A143A" w:rsidP="005728BF">
      <w:pPr>
        <w:jc w:val="both"/>
        <w:rPr>
          <w:rFonts w:ascii="Segoe UI" w:hAnsi="Segoe UI" w:cs="Segoe UI"/>
          <w:sz w:val="26"/>
          <w:szCs w:val="26"/>
        </w:rPr>
      </w:pPr>
      <w:r w:rsidRPr="001A143A">
        <w:rPr>
          <w:rFonts w:ascii="Segoe UI" w:hAnsi="Segoe UI" w:cs="Segoe UI"/>
          <w:sz w:val="26"/>
          <w:szCs w:val="26"/>
        </w:rPr>
        <w:t xml:space="preserve">We get to know from the result that Sum of squared errors for Single linkage cluster is more than the sum of squared errors for the complete linkage cluster which explains that </w:t>
      </w:r>
      <w:r w:rsidR="00B36364" w:rsidRPr="00B36364">
        <w:rPr>
          <w:rFonts w:ascii="Segoe UI" w:hAnsi="Segoe UI" w:cs="Segoe UI"/>
          <w:sz w:val="26"/>
          <w:szCs w:val="26"/>
        </w:rPr>
        <w:t>the number of values in a cluster increases, the value of the sum of squared errors also increases. From the</w:t>
      </w:r>
      <w:r w:rsidR="00B36364">
        <w:rPr>
          <w:rFonts w:ascii="Segoe UI" w:hAnsi="Segoe UI" w:cs="Segoe UI"/>
          <w:sz w:val="26"/>
          <w:szCs w:val="26"/>
        </w:rPr>
        <w:t>se</w:t>
      </w:r>
      <w:r w:rsidR="00B36364" w:rsidRPr="00B36364">
        <w:rPr>
          <w:rFonts w:ascii="Segoe UI" w:hAnsi="Segoe UI" w:cs="Segoe UI"/>
          <w:sz w:val="26"/>
          <w:szCs w:val="26"/>
        </w:rPr>
        <w:t xml:space="preserve"> values we see that, the first cluster has largest number of points, so it has a larger value of SSE when compared to the three other values. In the single link method, the SSE value of cluster 3 is zero, as it has only one point.</w:t>
      </w:r>
    </w:p>
    <w:p w:rsidR="001A143A" w:rsidRDefault="001A143A" w:rsidP="005728BF">
      <w:pPr>
        <w:jc w:val="both"/>
        <w:rPr>
          <w:rFonts w:ascii="Segoe UI" w:hAnsi="Segoe UI" w:cs="Segoe UI"/>
          <w:sz w:val="26"/>
          <w:szCs w:val="26"/>
        </w:rPr>
      </w:pPr>
      <w:r w:rsidRPr="001A143A">
        <w:rPr>
          <w:rFonts w:ascii="Segoe UI" w:hAnsi="Segoe UI" w:cs="Segoe UI"/>
          <w:sz w:val="26"/>
          <w:szCs w:val="26"/>
        </w:rPr>
        <w:t>For identifying the cluster that is contributing the most we have to find the distances between the cluster and the centroid or squared error of each cluster which is already calculated above, the result which is shown below</w:t>
      </w:r>
      <w:r w:rsidR="004D0498">
        <w:rPr>
          <w:rFonts w:ascii="Segoe UI" w:hAnsi="Segoe UI" w:cs="Segoe UI"/>
          <w:sz w:val="26"/>
          <w:szCs w:val="26"/>
        </w:rPr>
        <w:t>,</w:t>
      </w:r>
    </w:p>
    <w:p w:rsidR="004D0498" w:rsidRDefault="00934199" w:rsidP="005728BF">
      <w:pPr>
        <w:jc w:val="both"/>
        <w:rPr>
          <w:rFonts w:ascii="Segoe UI" w:hAnsi="Segoe UI" w:cs="Segoe UI"/>
          <w:sz w:val="26"/>
          <w:szCs w:val="26"/>
        </w:rPr>
      </w:pPr>
      <w:r w:rsidRPr="00934199">
        <w:rPr>
          <w:rFonts w:ascii="Segoe UI" w:hAnsi="Segoe UI" w:cs="Segoe UI"/>
          <w:sz w:val="26"/>
          <w:szCs w:val="26"/>
        </w:rPr>
        <w:t>SSESingleArray</w:t>
      </w:r>
      <w:r>
        <w:rPr>
          <w:rFonts w:ascii="Segoe UI" w:hAnsi="Segoe UI" w:cs="Segoe UI"/>
          <w:sz w:val="26"/>
          <w:szCs w:val="26"/>
        </w:rPr>
        <w:t xml:space="preserve"> = </w:t>
      </w:r>
      <w:r w:rsidRPr="00934199">
        <w:rPr>
          <w:rFonts w:ascii="Segoe UI" w:hAnsi="Segoe UI" w:cs="Segoe UI"/>
          <w:sz w:val="26"/>
          <w:szCs w:val="26"/>
        </w:rPr>
        <w:t>[1] 45.59519 35.40230  0.00000</w:t>
      </w:r>
    </w:p>
    <w:p w:rsidR="00934199" w:rsidRDefault="00934199" w:rsidP="005728BF">
      <w:pPr>
        <w:jc w:val="both"/>
        <w:rPr>
          <w:rFonts w:ascii="Segoe UI" w:hAnsi="Segoe UI" w:cs="Segoe UI"/>
          <w:sz w:val="26"/>
          <w:szCs w:val="26"/>
        </w:rPr>
      </w:pPr>
      <w:r w:rsidRPr="00934199">
        <w:rPr>
          <w:rFonts w:ascii="Segoe UI" w:hAnsi="Segoe UI" w:cs="Segoe UI"/>
          <w:sz w:val="26"/>
          <w:szCs w:val="26"/>
        </w:rPr>
        <w:t>SSECompleteArray</w:t>
      </w:r>
      <w:r>
        <w:rPr>
          <w:rFonts w:ascii="Segoe UI" w:hAnsi="Segoe UI" w:cs="Segoe UI"/>
          <w:sz w:val="26"/>
          <w:szCs w:val="26"/>
        </w:rPr>
        <w:t xml:space="preserve"> = [</w:t>
      </w:r>
      <w:r w:rsidRPr="00934199">
        <w:rPr>
          <w:rFonts w:ascii="Segoe UI" w:hAnsi="Segoe UI" w:cs="Segoe UI"/>
          <w:sz w:val="26"/>
          <w:szCs w:val="26"/>
        </w:rPr>
        <w:t>1] 45.595192 19.486922  7.365813</w:t>
      </w:r>
    </w:p>
    <w:p w:rsidR="00934199" w:rsidRPr="001A143A" w:rsidRDefault="009634E6" w:rsidP="005728BF">
      <w:pPr>
        <w:jc w:val="both"/>
        <w:rPr>
          <w:rFonts w:ascii="Segoe UI" w:hAnsi="Segoe UI" w:cs="Segoe UI"/>
          <w:sz w:val="26"/>
          <w:szCs w:val="26"/>
        </w:rPr>
      </w:pPr>
      <w:r>
        <w:rPr>
          <w:rFonts w:ascii="Segoe UI" w:hAnsi="Segoe UI" w:cs="Segoe UI"/>
          <w:sz w:val="26"/>
          <w:szCs w:val="26"/>
        </w:rPr>
        <w:t>From above it is clear that, t</w:t>
      </w:r>
      <w:r w:rsidR="00F446F4">
        <w:rPr>
          <w:rFonts w:ascii="Segoe UI" w:hAnsi="Segoe UI" w:cs="Segoe UI"/>
          <w:sz w:val="26"/>
          <w:szCs w:val="26"/>
        </w:rPr>
        <w:t>he cluster 1 in both single link as well as complete link is the cluster</w:t>
      </w:r>
      <w:r>
        <w:rPr>
          <w:rFonts w:ascii="Segoe UI" w:hAnsi="Segoe UI" w:cs="Segoe UI"/>
          <w:sz w:val="26"/>
          <w:szCs w:val="26"/>
        </w:rPr>
        <w:t xml:space="preserve"> which is contributing the most to the SSE value.</w:t>
      </w:r>
    </w:p>
    <w:p w:rsidR="00801825" w:rsidRDefault="00801825" w:rsidP="00801825">
      <w:pPr>
        <w:rPr>
          <w:rFonts w:ascii="Segoe UI" w:hAnsi="Segoe UI" w:cs="Segoe UI"/>
          <w:b/>
          <w:sz w:val="30"/>
          <w:szCs w:val="30"/>
          <w:u w:val="single"/>
        </w:rPr>
      </w:pPr>
      <w:r>
        <w:rPr>
          <w:rFonts w:ascii="Segoe UI" w:hAnsi="Segoe UI" w:cs="Segoe UI"/>
          <w:b/>
          <w:sz w:val="30"/>
          <w:szCs w:val="30"/>
          <w:u w:val="single"/>
        </w:rPr>
        <w:t>ANSWER 2 (</w:t>
      </w:r>
      <w:r>
        <w:rPr>
          <w:rFonts w:ascii="Segoe UI" w:hAnsi="Segoe UI" w:cs="Segoe UI"/>
          <w:b/>
          <w:sz w:val="30"/>
          <w:szCs w:val="30"/>
          <w:u w:val="single"/>
        </w:rPr>
        <w:t>d</w:t>
      </w:r>
      <w:r>
        <w:rPr>
          <w:rFonts w:ascii="Segoe UI" w:hAnsi="Segoe UI" w:cs="Segoe UI"/>
          <w:b/>
          <w:sz w:val="30"/>
          <w:szCs w:val="30"/>
          <w:u w:val="single"/>
        </w:rPr>
        <w:t>)</w:t>
      </w:r>
      <w:r w:rsidRPr="00795B20">
        <w:rPr>
          <w:rFonts w:ascii="Segoe UI" w:hAnsi="Segoe UI" w:cs="Segoe UI"/>
          <w:b/>
          <w:sz w:val="30"/>
          <w:szCs w:val="30"/>
          <w:u w:val="single"/>
        </w:rPr>
        <w:t>:</w:t>
      </w:r>
    </w:p>
    <w:p w:rsidR="00801825" w:rsidRPr="00B42CE5" w:rsidRDefault="00801825" w:rsidP="00801825">
      <w:pPr>
        <w:rPr>
          <w:rFonts w:ascii="Segoe UI" w:hAnsi="Segoe UI" w:cs="Segoe UI"/>
          <w:i/>
          <w:sz w:val="30"/>
          <w:szCs w:val="30"/>
          <w:u w:val="single"/>
        </w:rPr>
      </w:pPr>
      <w:r w:rsidRPr="00B42CE5">
        <w:rPr>
          <w:rFonts w:ascii="Segoe UI" w:hAnsi="Segoe UI" w:cs="Segoe UI"/>
          <w:i/>
          <w:sz w:val="30"/>
          <w:szCs w:val="30"/>
          <w:u w:val="single"/>
        </w:rPr>
        <w:t>List of steps</w:t>
      </w:r>
    </w:p>
    <w:p w:rsidR="00801825" w:rsidRDefault="00503DFF" w:rsidP="00801825">
      <w:pPr>
        <w:pStyle w:val="ListParagraph"/>
        <w:numPr>
          <w:ilvl w:val="0"/>
          <w:numId w:val="29"/>
        </w:numPr>
        <w:jc w:val="both"/>
        <w:rPr>
          <w:rFonts w:ascii="Segoe UI" w:hAnsi="Segoe UI" w:cs="Segoe UI"/>
          <w:sz w:val="26"/>
          <w:szCs w:val="26"/>
        </w:rPr>
      </w:pPr>
      <w:r>
        <w:rPr>
          <w:rFonts w:ascii="Segoe UI" w:hAnsi="Segoe UI" w:cs="Segoe UI"/>
          <w:sz w:val="26"/>
          <w:szCs w:val="26"/>
        </w:rPr>
        <w:t>For correlation analysis, we initially have to find the proximity matrix as well as the instance matrix.</w:t>
      </w:r>
    </w:p>
    <w:p w:rsidR="00503DFF" w:rsidRDefault="00503DFF" w:rsidP="00801825">
      <w:pPr>
        <w:pStyle w:val="ListParagraph"/>
        <w:numPr>
          <w:ilvl w:val="0"/>
          <w:numId w:val="29"/>
        </w:numPr>
        <w:jc w:val="both"/>
        <w:rPr>
          <w:rFonts w:ascii="Segoe UI" w:hAnsi="Segoe UI" w:cs="Segoe UI"/>
          <w:sz w:val="26"/>
          <w:szCs w:val="26"/>
        </w:rPr>
      </w:pPr>
      <w:r>
        <w:rPr>
          <w:rFonts w:ascii="Segoe UI" w:hAnsi="Segoe UI" w:cs="Segoe UI"/>
          <w:sz w:val="26"/>
          <w:szCs w:val="26"/>
        </w:rPr>
        <w:t>Proximity matrix can be found using the dist function</w:t>
      </w:r>
    </w:p>
    <w:p w:rsidR="00503DFF" w:rsidRDefault="00503DFF" w:rsidP="00503DFF">
      <w:pPr>
        <w:pStyle w:val="ListParagraph"/>
        <w:numPr>
          <w:ilvl w:val="0"/>
          <w:numId w:val="29"/>
        </w:numPr>
        <w:jc w:val="both"/>
        <w:rPr>
          <w:rFonts w:ascii="Segoe UI" w:hAnsi="Segoe UI" w:cs="Segoe UI"/>
          <w:sz w:val="26"/>
          <w:szCs w:val="26"/>
        </w:rPr>
      </w:pPr>
      <w:r>
        <w:rPr>
          <w:rFonts w:ascii="Segoe UI" w:hAnsi="Segoe UI" w:cs="Segoe UI"/>
          <w:sz w:val="26"/>
          <w:szCs w:val="26"/>
        </w:rPr>
        <w:t xml:space="preserve">For instance matrix, as mentioned in the question we have to build the binary matrix by marking 1’s wherever the </w:t>
      </w:r>
      <w:r w:rsidRPr="00503DFF">
        <w:rPr>
          <w:rFonts w:ascii="Segoe UI" w:hAnsi="Segoe UI" w:cs="Segoe UI"/>
          <w:sz w:val="26"/>
          <w:szCs w:val="26"/>
        </w:rPr>
        <w:t>point-pairs are in the same cluster</w:t>
      </w:r>
      <w:r>
        <w:rPr>
          <w:rFonts w:ascii="Segoe UI" w:hAnsi="Segoe UI" w:cs="Segoe UI"/>
          <w:sz w:val="26"/>
          <w:szCs w:val="26"/>
        </w:rPr>
        <w:t>.</w:t>
      </w:r>
    </w:p>
    <w:p w:rsidR="005E5CB7" w:rsidRDefault="005E5CB7" w:rsidP="00503DFF">
      <w:pPr>
        <w:pStyle w:val="ListParagraph"/>
        <w:numPr>
          <w:ilvl w:val="0"/>
          <w:numId w:val="29"/>
        </w:numPr>
        <w:jc w:val="both"/>
        <w:rPr>
          <w:rFonts w:ascii="Segoe UI" w:hAnsi="Segoe UI" w:cs="Segoe UI"/>
          <w:sz w:val="26"/>
          <w:szCs w:val="26"/>
        </w:rPr>
      </w:pPr>
      <w:r>
        <w:rPr>
          <w:rFonts w:ascii="Segoe UI" w:hAnsi="Segoe UI" w:cs="Segoe UI"/>
          <w:sz w:val="26"/>
          <w:szCs w:val="26"/>
        </w:rPr>
        <w:t>Later using cor function (correlation function) we can find the correlation.</w:t>
      </w:r>
    </w:p>
    <w:p w:rsidR="00801825" w:rsidRDefault="00801825" w:rsidP="00801825">
      <w:pPr>
        <w:pStyle w:val="ListParagraph"/>
        <w:numPr>
          <w:ilvl w:val="0"/>
          <w:numId w:val="29"/>
        </w:numPr>
        <w:jc w:val="both"/>
        <w:rPr>
          <w:rFonts w:ascii="Segoe UI" w:hAnsi="Segoe UI" w:cs="Segoe UI"/>
          <w:sz w:val="26"/>
          <w:szCs w:val="26"/>
        </w:rPr>
      </w:pPr>
      <w:r>
        <w:rPr>
          <w:rFonts w:ascii="Segoe UI" w:hAnsi="Segoe UI" w:cs="Segoe UI"/>
          <w:sz w:val="26"/>
          <w:szCs w:val="26"/>
        </w:rPr>
        <w:t>Find below the source code</w:t>
      </w:r>
    </w:p>
    <w:p w:rsidR="00801825" w:rsidRDefault="00801825" w:rsidP="00801825">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DF6A5D" w:rsidRDefault="00DF6A5D" w:rsidP="00DF6A5D">
      <w:pPr>
        <w:spacing w:after="0"/>
        <w:rPr>
          <w:noProof/>
        </w:rPr>
      </w:pPr>
      <w:r>
        <w:rPr>
          <w:noProof/>
        </w:rPr>
        <w:t>#Single linkage clustering</w:t>
      </w:r>
    </w:p>
    <w:p w:rsidR="00DF6A5D" w:rsidRDefault="00DF6A5D" w:rsidP="00DF6A5D">
      <w:pPr>
        <w:spacing w:after="0"/>
        <w:rPr>
          <w:noProof/>
        </w:rPr>
      </w:pPr>
      <w:r>
        <w:rPr>
          <w:noProof/>
        </w:rPr>
        <w:t>#proximity matrix</w:t>
      </w:r>
    </w:p>
    <w:p w:rsidR="00DF6A5D" w:rsidRDefault="00DF6A5D" w:rsidP="00DF6A5D">
      <w:pPr>
        <w:spacing w:after="0"/>
        <w:rPr>
          <w:noProof/>
        </w:rPr>
      </w:pPr>
      <w:r>
        <w:rPr>
          <w:noProof/>
        </w:rPr>
        <w:t>proximity &lt;- dist(distance,upper=TRUE,diag=TRUE)</w:t>
      </w:r>
    </w:p>
    <w:p w:rsidR="00DF6A5D" w:rsidRDefault="00DF6A5D" w:rsidP="00DF6A5D">
      <w:pPr>
        <w:spacing w:after="0"/>
        <w:rPr>
          <w:noProof/>
        </w:rPr>
      </w:pPr>
      <w:r>
        <w:rPr>
          <w:noProof/>
        </w:rPr>
        <w:t>proximity_matrix &lt;- as.matrix(proximity)</w:t>
      </w:r>
    </w:p>
    <w:p w:rsidR="00DF6A5D" w:rsidRDefault="00DF6A5D" w:rsidP="00DF6A5D">
      <w:pPr>
        <w:spacing w:after="0"/>
        <w:rPr>
          <w:noProof/>
        </w:rPr>
      </w:pPr>
    </w:p>
    <w:p w:rsidR="00DF6A5D" w:rsidRDefault="00DF6A5D" w:rsidP="00DF6A5D">
      <w:pPr>
        <w:spacing w:after="0"/>
        <w:rPr>
          <w:noProof/>
        </w:rPr>
      </w:pPr>
      <w:r>
        <w:rPr>
          <w:noProof/>
        </w:rPr>
        <w:t>#instance matrix for single linkage</w:t>
      </w:r>
    </w:p>
    <w:p w:rsidR="00DF6A5D" w:rsidRDefault="00DF6A5D" w:rsidP="00DF6A5D">
      <w:pPr>
        <w:spacing w:after="0"/>
        <w:rPr>
          <w:noProof/>
        </w:rPr>
      </w:pPr>
      <w:r>
        <w:rPr>
          <w:noProof/>
        </w:rPr>
        <w:t>instance_matrix_single &lt;- matrix(nrow=length(XValues),ncol =length(YValues))</w:t>
      </w:r>
    </w:p>
    <w:p w:rsidR="00DF6A5D" w:rsidRDefault="00DF6A5D" w:rsidP="00DF6A5D">
      <w:pPr>
        <w:spacing w:after="0"/>
        <w:rPr>
          <w:noProof/>
        </w:rPr>
      </w:pPr>
    </w:p>
    <w:p w:rsidR="008B68F9" w:rsidRDefault="008B68F9" w:rsidP="00DF6A5D">
      <w:pPr>
        <w:spacing w:after="0"/>
        <w:rPr>
          <w:noProof/>
        </w:rPr>
      </w:pPr>
    </w:p>
    <w:p w:rsidR="00DF6A5D" w:rsidRDefault="00DF6A5D" w:rsidP="00DF6A5D">
      <w:pPr>
        <w:spacing w:after="0"/>
        <w:rPr>
          <w:noProof/>
        </w:rPr>
      </w:pPr>
      <w:r>
        <w:rPr>
          <w:noProof/>
        </w:rPr>
        <w:t>for(i in 1:length(XValues))</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for(j in 1:length(YValues))</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if(clusters_single[i] == clusters_single[j])</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instance_matrix_single[i,j] &lt;- 1</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else</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instance_matrix_single[i,j] &lt;- 0</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w:t>
      </w:r>
    </w:p>
    <w:p w:rsidR="00DF6A5D" w:rsidRDefault="00DF6A5D" w:rsidP="00DF6A5D">
      <w:pPr>
        <w:spacing w:after="0"/>
        <w:rPr>
          <w:noProof/>
        </w:rPr>
      </w:pPr>
    </w:p>
    <w:p w:rsidR="00DF6A5D" w:rsidRDefault="00DF6A5D" w:rsidP="00DF6A5D">
      <w:pPr>
        <w:spacing w:after="0"/>
        <w:rPr>
          <w:noProof/>
        </w:rPr>
      </w:pPr>
      <w:r>
        <w:rPr>
          <w:noProof/>
        </w:rPr>
        <w:t>cor(c(instance_matrix_single),c(proximity_matrix))</w:t>
      </w:r>
    </w:p>
    <w:p w:rsidR="00DF6A5D" w:rsidRDefault="00DF6A5D" w:rsidP="00DF6A5D">
      <w:pPr>
        <w:spacing w:after="0"/>
        <w:rPr>
          <w:noProof/>
        </w:rPr>
      </w:pPr>
    </w:p>
    <w:p w:rsidR="00DF6A5D" w:rsidRDefault="00DF6A5D" w:rsidP="00DF6A5D">
      <w:pPr>
        <w:spacing w:after="0"/>
        <w:rPr>
          <w:noProof/>
        </w:rPr>
      </w:pPr>
      <w:r>
        <w:rPr>
          <w:noProof/>
        </w:rPr>
        <w:t>#instance matrix for complete linkage</w:t>
      </w:r>
    </w:p>
    <w:p w:rsidR="00DF6A5D" w:rsidRDefault="00DF6A5D" w:rsidP="00DF6A5D">
      <w:pPr>
        <w:spacing w:after="0"/>
        <w:rPr>
          <w:noProof/>
        </w:rPr>
      </w:pPr>
      <w:r>
        <w:rPr>
          <w:noProof/>
        </w:rPr>
        <w:t>instance_matrix_complete &lt;- matrix(nrow=length(XValues),ncol =length(YValues))</w:t>
      </w:r>
    </w:p>
    <w:p w:rsidR="00DF6A5D" w:rsidRDefault="00DF6A5D" w:rsidP="00DF6A5D">
      <w:pPr>
        <w:spacing w:after="0"/>
        <w:rPr>
          <w:noProof/>
        </w:rPr>
      </w:pPr>
    </w:p>
    <w:p w:rsidR="00DF6A5D" w:rsidRDefault="00DF6A5D" w:rsidP="00DF6A5D">
      <w:pPr>
        <w:spacing w:after="0"/>
        <w:rPr>
          <w:noProof/>
        </w:rPr>
      </w:pPr>
    </w:p>
    <w:p w:rsidR="00DF6A5D" w:rsidRDefault="00DF6A5D" w:rsidP="00DF6A5D">
      <w:pPr>
        <w:spacing w:after="0"/>
        <w:rPr>
          <w:noProof/>
        </w:rPr>
      </w:pPr>
      <w:r>
        <w:rPr>
          <w:noProof/>
        </w:rPr>
        <w:t>for(i in 1:length(XValues))</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for(j in 1:length(YValues))</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if(clusters_complete[i] == clusters_complete[j])</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instance_matrix_complete[i,j] &lt;- 1</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else</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instance_matrix_complete[i,j] &lt;- 0</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 xml:space="preserve">  }</w:t>
      </w:r>
    </w:p>
    <w:p w:rsidR="00DF6A5D" w:rsidRDefault="00DF6A5D" w:rsidP="00DF6A5D">
      <w:pPr>
        <w:spacing w:after="0"/>
        <w:rPr>
          <w:noProof/>
        </w:rPr>
      </w:pPr>
      <w:r>
        <w:rPr>
          <w:noProof/>
        </w:rPr>
        <w:t>}</w:t>
      </w:r>
    </w:p>
    <w:p w:rsidR="00DF6A5D" w:rsidRDefault="00DF6A5D" w:rsidP="00DF6A5D">
      <w:pPr>
        <w:spacing w:after="0"/>
        <w:rPr>
          <w:noProof/>
        </w:rPr>
      </w:pPr>
    </w:p>
    <w:p w:rsidR="00DF6A5D" w:rsidRDefault="00DF6A5D" w:rsidP="00DF6A5D">
      <w:pPr>
        <w:spacing w:after="0"/>
        <w:rPr>
          <w:noProof/>
        </w:rPr>
      </w:pPr>
      <w:r>
        <w:rPr>
          <w:noProof/>
        </w:rPr>
        <w:t>cor(c(instance_matrix_complete),c(proximity_matrix))</w:t>
      </w:r>
    </w:p>
    <w:p w:rsidR="00FF4739" w:rsidRDefault="00FF4739" w:rsidP="00DF6A5D">
      <w:pPr>
        <w:spacing w:after="0"/>
        <w:rPr>
          <w:noProof/>
        </w:rPr>
      </w:pPr>
    </w:p>
    <w:p w:rsidR="00FF4739" w:rsidRDefault="00FF4739" w:rsidP="00DF6A5D">
      <w:pPr>
        <w:spacing w:after="0"/>
        <w:rPr>
          <w:noProof/>
        </w:rPr>
      </w:pPr>
    </w:p>
    <w:p w:rsidR="00801825" w:rsidRDefault="00801825" w:rsidP="00DF6A5D">
      <w:pPr>
        <w:spacing w:after="0"/>
        <w:rPr>
          <w:rFonts w:ascii="Segoe UI" w:hAnsi="Segoe UI" w:cs="Segoe UI"/>
          <w:b/>
          <w:sz w:val="30"/>
          <w:szCs w:val="30"/>
        </w:rPr>
      </w:pPr>
      <w:r>
        <w:rPr>
          <w:rFonts w:ascii="Segoe UI" w:hAnsi="Segoe UI" w:cs="Segoe UI"/>
          <w:b/>
          <w:sz w:val="30"/>
          <w:szCs w:val="30"/>
          <w:u w:val="single"/>
        </w:rPr>
        <w:lastRenderedPageBreak/>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082D71" w:rsidRDefault="00082D71" w:rsidP="000D19B5">
      <w:pPr>
        <w:rPr>
          <w:noProof/>
        </w:rPr>
      </w:pPr>
      <w:r>
        <w:rPr>
          <w:noProof/>
        </w:rPr>
        <w:t>For single linkage clustering,</w:t>
      </w:r>
      <w:r>
        <w:rPr>
          <w:noProof/>
        </w:rPr>
        <w:br/>
      </w:r>
      <w:r w:rsidRPr="00082D71">
        <w:rPr>
          <w:noProof/>
        </w:rPr>
        <w:t>cor(c(instance_matrix_single),c(proximity_matrix))</w:t>
      </w:r>
      <w:r>
        <w:rPr>
          <w:noProof/>
        </w:rPr>
        <w:t xml:space="preserve"> = </w:t>
      </w:r>
      <w:r w:rsidRPr="00082D71">
        <w:rPr>
          <w:noProof/>
        </w:rPr>
        <w:t>-0.7700974</w:t>
      </w:r>
    </w:p>
    <w:p w:rsidR="00082D71" w:rsidRDefault="00082D71" w:rsidP="000D19B5">
      <w:pPr>
        <w:rPr>
          <w:noProof/>
        </w:rPr>
      </w:pPr>
      <w:r>
        <w:rPr>
          <w:noProof/>
        </w:rPr>
        <w:t>For complete linkage clustering,</w:t>
      </w:r>
      <w:r>
        <w:rPr>
          <w:noProof/>
        </w:rPr>
        <w:br/>
      </w:r>
      <w:r w:rsidRPr="00082D71">
        <w:rPr>
          <w:noProof/>
        </w:rPr>
        <w:t>cor(c(instance_matrix_complete),c(proximity_matrix))</w:t>
      </w:r>
      <w:r>
        <w:rPr>
          <w:noProof/>
        </w:rPr>
        <w:t xml:space="preserve"> = </w:t>
      </w:r>
      <w:r w:rsidRPr="00082D71">
        <w:rPr>
          <w:noProof/>
        </w:rPr>
        <w:t>-0.7717141</w:t>
      </w:r>
    </w:p>
    <w:p w:rsidR="00082D71" w:rsidRDefault="00082D71" w:rsidP="00082D71">
      <w:pPr>
        <w:spacing w:after="0"/>
        <w:rPr>
          <w:rFonts w:ascii="Segoe UI" w:hAnsi="Segoe UI" w:cs="Segoe UI"/>
          <w:b/>
          <w:sz w:val="30"/>
          <w:szCs w:val="30"/>
        </w:rPr>
      </w:pPr>
      <w:r>
        <w:rPr>
          <w:rFonts w:ascii="Segoe UI" w:hAnsi="Segoe UI" w:cs="Segoe UI"/>
          <w:b/>
          <w:sz w:val="30"/>
          <w:szCs w:val="30"/>
          <w:u w:val="single"/>
        </w:rPr>
        <w:t>COMMENT AND INTUITIVE IDEAS ABOUT THE CLUSTERS:</w:t>
      </w:r>
      <w:r w:rsidRPr="00D06C3E">
        <w:rPr>
          <w:rFonts w:ascii="Segoe UI" w:hAnsi="Segoe UI" w:cs="Segoe UI"/>
          <w:b/>
          <w:sz w:val="30"/>
          <w:szCs w:val="30"/>
        </w:rPr>
        <w:t xml:space="preserve"> </w:t>
      </w:r>
    </w:p>
    <w:p w:rsidR="003D7253" w:rsidRDefault="009233C1" w:rsidP="00816BF4">
      <w:pPr>
        <w:tabs>
          <w:tab w:val="left" w:pos="360"/>
        </w:tabs>
        <w:jc w:val="both"/>
        <w:rPr>
          <w:rFonts w:ascii="Segoe UI" w:hAnsi="Segoe UI" w:cs="Segoe UI"/>
          <w:sz w:val="26"/>
          <w:szCs w:val="26"/>
        </w:rPr>
      </w:pPr>
      <w:r>
        <w:rPr>
          <w:rFonts w:ascii="Segoe UI" w:hAnsi="Segoe UI" w:cs="Segoe UI"/>
          <w:sz w:val="26"/>
          <w:szCs w:val="26"/>
        </w:rPr>
        <w:t>It is observed that t</w:t>
      </w:r>
      <w:r w:rsidR="003D7253" w:rsidRPr="00816BF4">
        <w:rPr>
          <w:rFonts w:ascii="Segoe UI" w:hAnsi="Segoe UI" w:cs="Segoe UI"/>
          <w:sz w:val="26"/>
          <w:szCs w:val="26"/>
        </w:rPr>
        <w:t>he correlation of single linkage cluster is mor</w:t>
      </w:r>
      <w:r w:rsidR="00816BF4">
        <w:rPr>
          <w:rFonts w:ascii="Segoe UI" w:hAnsi="Segoe UI" w:cs="Segoe UI"/>
          <w:sz w:val="26"/>
          <w:szCs w:val="26"/>
        </w:rPr>
        <w:t xml:space="preserve">e than complete linkage cluster </w:t>
      </w:r>
      <w:r>
        <w:rPr>
          <w:rFonts w:ascii="Segoe UI" w:hAnsi="Segoe UI" w:cs="Segoe UI"/>
          <w:sz w:val="26"/>
          <w:szCs w:val="26"/>
        </w:rPr>
        <w:t>and also we get to know that b</w:t>
      </w:r>
      <w:r w:rsidR="003D7253" w:rsidRPr="00816BF4">
        <w:rPr>
          <w:rFonts w:ascii="Segoe UI" w:hAnsi="Segoe UI" w:cs="Segoe UI"/>
          <w:sz w:val="26"/>
          <w:szCs w:val="26"/>
        </w:rPr>
        <w:t>oth these clusters are negatively correlated.</w:t>
      </w:r>
    </w:p>
    <w:p w:rsidR="001173C6" w:rsidRDefault="001173C6" w:rsidP="001173C6">
      <w:pPr>
        <w:rPr>
          <w:rFonts w:ascii="Segoe UI" w:hAnsi="Segoe UI" w:cs="Segoe UI"/>
          <w:b/>
          <w:sz w:val="30"/>
          <w:szCs w:val="30"/>
          <w:u w:val="single"/>
        </w:rPr>
      </w:pPr>
      <w:r>
        <w:rPr>
          <w:rFonts w:ascii="Segoe UI" w:hAnsi="Segoe UI" w:cs="Segoe UI"/>
          <w:b/>
          <w:sz w:val="30"/>
          <w:szCs w:val="30"/>
          <w:u w:val="single"/>
        </w:rPr>
        <w:t>ANSWER</w:t>
      </w:r>
      <w:r w:rsidR="0074536F">
        <w:rPr>
          <w:rFonts w:ascii="Segoe UI" w:hAnsi="Segoe UI" w:cs="Segoe UI"/>
          <w:b/>
          <w:sz w:val="30"/>
          <w:szCs w:val="30"/>
          <w:u w:val="single"/>
        </w:rPr>
        <w:t xml:space="preserve"> 3</w:t>
      </w:r>
      <w:r>
        <w:rPr>
          <w:rFonts w:ascii="Segoe UI" w:hAnsi="Segoe UI" w:cs="Segoe UI"/>
          <w:b/>
          <w:sz w:val="30"/>
          <w:szCs w:val="30"/>
          <w:u w:val="single"/>
        </w:rPr>
        <w:t xml:space="preserve"> (a)</w:t>
      </w:r>
      <w:r w:rsidRPr="00795B20">
        <w:rPr>
          <w:rFonts w:ascii="Segoe UI" w:hAnsi="Segoe UI" w:cs="Segoe UI"/>
          <w:b/>
          <w:sz w:val="30"/>
          <w:szCs w:val="30"/>
          <w:u w:val="single"/>
        </w:rPr>
        <w:t>:</w:t>
      </w:r>
    </w:p>
    <w:p w:rsidR="001173C6" w:rsidRPr="00B42CE5" w:rsidRDefault="001173C6" w:rsidP="001173C6">
      <w:pPr>
        <w:rPr>
          <w:rFonts w:ascii="Segoe UI" w:hAnsi="Segoe UI" w:cs="Segoe UI"/>
          <w:i/>
          <w:sz w:val="30"/>
          <w:szCs w:val="30"/>
          <w:u w:val="single"/>
        </w:rPr>
      </w:pPr>
      <w:r w:rsidRPr="00B42CE5">
        <w:rPr>
          <w:rFonts w:ascii="Segoe UI" w:hAnsi="Segoe UI" w:cs="Segoe UI"/>
          <w:i/>
          <w:sz w:val="30"/>
          <w:szCs w:val="30"/>
          <w:u w:val="single"/>
        </w:rPr>
        <w:t>List of steps</w:t>
      </w:r>
    </w:p>
    <w:p w:rsidR="001173C6" w:rsidRPr="0074536F" w:rsidRDefault="001173C6" w:rsidP="0074536F">
      <w:pPr>
        <w:pStyle w:val="ListParagraph"/>
        <w:numPr>
          <w:ilvl w:val="0"/>
          <w:numId w:val="30"/>
        </w:numPr>
        <w:jc w:val="both"/>
        <w:rPr>
          <w:rFonts w:ascii="Segoe UI" w:hAnsi="Segoe UI" w:cs="Segoe UI"/>
          <w:sz w:val="26"/>
          <w:szCs w:val="26"/>
        </w:rPr>
      </w:pPr>
      <w:r w:rsidRPr="0074536F">
        <w:rPr>
          <w:rFonts w:ascii="Segoe UI" w:hAnsi="Segoe UI" w:cs="Segoe UI"/>
          <w:sz w:val="26"/>
          <w:szCs w:val="26"/>
        </w:rPr>
        <w:t xml:space="preserve">Enter the data as mentioned in the question </w:t>
      </w:r>
    </w:p>
    <w:p w:rsidR="001173C6" w:rsidRDefault="0016258F" w:rsidP="0074536F">
      <w:pPr>
        <w:pStyle w:val="ListParagraph"/>
        <w:numPr>
          <w:ilvl w:val="0"/>
          <w:numId w:val="30"/>
        </w:numPr>
        <w:jc w:val="both"/>
        <w:rPr>
          <w:rFonts w:ascii="Segoe UI" w:hAnsi="Segoe UI" w:cs="Segoe UI"/>
          <w:sz w:val="26"/>
          <w:szCs w:val="26"/>
        </w:rPr>
      </w:pPr>
      <w:r>
        <w:rPr>
          <w:rFonts w:ascii="Segoe UI" w:hAnsi="Segoe UI" w:cs="Segoe UI"/>
          <w:sz w:val="26"/>
          <w:szCs w:val="26"/>
        </w:rPr>
        <w:t>Use the package fpc and use the function dbscan and plot the result. Consider the conditions mentioned in the question that is epsilon = 4 and minimum points = 3.</w:t>
      </w:r>
    </w:p>
    <w:p w:rsidR="0016258F" w:rsidRPr="0074536F" w:rsidRDefault="0016258F" w:rsidP="0074536F">
      <w:pPr>
        <w:pStyle w:val="ListParagraph"/>
        <w:numPr>
          <w:ilvl w:val="0"/>
          <w:numId w:val="30"/>
        </w:numPr>
        <w:jc w:val="both"/>
        <w:rPr>
          <w:rFonts w:ascii="Segoe UI" w:hAnsi="Segoe UI" w:cs="Segoe UI"/>
          <w:sz w:val="26"/>
          <w:szCs w:val="26"/>
        </w:rPr>
      </w:pPr>
      <w:r>
        <w:rPr>
          <w:rFonts w:ascii="Segoe UI" w:hAnsi="Segoe UI" w:cs="Segoe UI"/>
          <w:sz w:val="26"/>
          <w:szCs w:val="26"/>
        </w:rPr>
        <w:t>Later use stripchart function to show the clusters on a number line</w:t>
      </w:r>
    </w:p>
    <w:p w:rsidR="001173C6" w:rsidRDefault="001173C6" w:rsidP="0074536F">
      <w:pPr>
        <w:pStyle w:val="ListParagraph"/>
        <w:numPr>
          <w:ilvl w:val="0"/>
          <w:numId w:val="30"/>
        </w:numPr>
        <w:jc w:val="both"/>
        <w:rPr>
          <w:rFonts w:ascii="Segoe UI" w:hAnsi="Segoe UI" w:cs="Segoe UI"/>
          <w:sz w:val="26"/>
          <w:szCs w:val="26"/>
        </w:rPr>
      </w:pPr>
      <w:r>
        <w:rPr>
          <w:rFonts w:ascii="Segoe UI" w:hAnsi="Segoe UI" w:cs="Segoe UI"/>
          <w:sz w:val="26"/>
          <w:szCs w:val="26"/>
        </w:rPr>
        <w:t>Find below the source code</w:t>
      </w:r>
    </w:p>
    <w:p w:rsidR="001173C6" w:rsidRDefault="001173C6" w:rsidP="001173C6">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316C6E" w:rsidRDefault="00316C6E" w:rsidP="00316C6E">
      <w:pPr>
        <w:spacing w:after="0"/>
        <w:rPr>
          <w:noProof/>
        </w:rPr>
      </w:pPr>
      <w:r>
        <w:rPr>
          <w:noProof/>
        </w:rPr>
        <w:t>library(fpc)</w:t>
      </w:r>
    </w:p>
    <w:p w:rsidR="00316C6E" w:rsidRDefault="00316C6E" w:rsidP="00316C6E">
      <w:pPr>
        <w:spacing w:after="0"/>
        <w:rPr>
          <w:noProof/>
        </w:rPr>
      </w:pPr>
      <w:r>
        <w:rPr>
          <w:noProof/>
        </w:rPr>
        <w:t>OneDdata &lt;- c(1, 3, 5, 6, 8, 11, 12, 13, 14, 15, 16, 22, 28, 32, 33, 34, 35, 36, 37, 42, 58)</w:t>
      </w:r>
    </w:p>
    <w:p w:rsidR="00316C6E" w:rsidRDefault="00316C6E" w:rsidP="00316C6E">
      <w:pPr>
        <w:spacing w:after="0"/>
        <w:rPr>
          <w:noProof/>
        </w:rPr>
      </w:pPr>
      <w:r>
        <w:rPr>
          <w:noProof/>
        </w:rPr>
        <w:t>DBScan_E4 &lt;- dbscan(OneDdata, eps=4, MinPts = 3, scale=FALSE, showplot=1)</w:t>
      </w:r>
    </w:p>
    <w:p w:rsidR="00316C6E" w:rsidRDefault="00316C6E" w:rsidP="00316C6E">
      <w:pPr>
        <w:spacing w:after="0"/>
        <w:rPr>
          <w:noProof/>
        </w:rPr>
      </w:pPr>
      <w:r>
        <w:rPr>
          <w:noProof/>
        </w:rPr>
        <w:t>plot(OneDdata,col = DBScan_E4$cluster+2L)</w:t>
      </w:r>
    </w:p>
    <w:p w:rsidR="001173C6" w:rsidRDefault="00316C6E" w:rsidP="00316C6E">
      <w:pPr>
        <w:spacing w:after="0"/>
        <w:rPr>
          <w:noProof/>
        </w:rPr>
      </w:pPr>
      <w:r>
        <w:rPr>
          <w:noProof/>
        </w:rPr>
        <w:t>stripchart(OneDdata)</w:t>
      </w:r>
    </w:p>
    <w:p w:rsidR="00316C6E" w:rsidRDefault="00316C6E" w:rsidP="00316C6E">
      <w:pPr>
        <w:spacing w:after="0"/>
        <w:rPr>
          <w:noProof/>
        </w:rPr>
      </w:pPr>
    </w:p>
    <w:p w:rsidR="001173C6" w:rsidRDefault="001173C6" w:rsidP="001173C6">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E92497" w:rsidRDefault="00E92497" w:rsidP="001173C6">
      <w:pPr>
        <w:rPr>
          <w:noProof/>
        </w:rPr>
      </w:pPr>
      <w:r w:rsidRPr="00E92497">
        <w:rPr>
          <w:noProof/>
        </w:rPr>
        <w:t>DBScan_E4</w:t>
      </w:r>
      <w:r>
        <w:rPr>
          <w:noProof/>
        </w:rPr>
        <w:t xml:space="preserve"> </w:t>
      </w:r>
    </w:p>
    <w:p w:rsidR="00E92497" w:rsidRPr="00E92497" w:rsidRDefault="00E92497" w:rsidP="00E92497">
      <w:pPr>
        <w:pStyle w:val="HTMLPreformatted"/>
        <w:shd w:val="clear" w:color="auto" w:fill="FFFFFF"/>
        <w:wordWrap w:val="0"/>
        <w:spacing w:line="187" w:lineRule="atLeast"/>
        <w:rPr>
          <w:rFonts w:ascii="Lucida Console" w:hAnsi="Lucida Console"/>
          <w:color w:val="000000"/>
        </w:rPr>
      </w:pPr>
      <w:r w:rsidRPr="00E92497">
        <w:rPr>
          <w:rFonts w:ascii="Lucida Console" w:hAnsi="Lucida Console"/>
          <w:color w:val="000000"/>
        </w:rPr>
        <w:t>dbscan Pts=21 MinPts=3 eps=4</w:t>
      </w:r>
    </w:p>
    <w:p w:rsidR="00E92497" w:rsidRPr="00E92497" w:rsidRDefault="00E92497" w:rsidP="00E92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92497">
        <w:rPr>
          <w:rFonts w:ascii="Lucida Console" w:eastAsia="Times New Roman" w:hAnsi="Lucida Console" w:cs="Courier New"/>
          <w:color w:val="000000"/>
          <w:sz w:val="20"/>
          <w:szCs w:val="20"/>
        </w:rPr>
        <w:t xml:space="preserve">       0  1 2</w:t>
      </w:r>
    </w:p>
    <w:p w:rsidR="00E92497" w:rsidRPr="00E92497" w:rsidRDefault="00E92497" w:rsidP="00E92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92497">
        <w:rPr>
          <w:rFonts w:ascii="Lucida Console" w:eastAsia="Times New Roman" w:hAnsi="Lucida Console" w:cs="Courier New"/>
          <w:color w:val="000000"/>
          <w:sz w:val="20"/>
          <w:szCs w:val="20"/>
        </w:rPr>
        <w:t>border 3  0 1</w:t>
      </w:r>
    </w:p>
    <w:p w:rsidR="00E92497" w:rsidRPr="00E92497" w:rsidRDefault="00E92497" w:rsidP="00E92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92497">
        <w:rPr>
          <w:rFonts w:ascii="Lucida Console" w:eastAsia="Times New Roman" w:hAnsi="Lucida Console" w:cs="Courier New"/>
          <w:color w:val="000000"/>
          <w:sz w:val="20"/>
          <w:szCs w:val="20"/>
        </w:rPr>
        <w:t>seed   0 11 6</w:t>
      </w:r>
    </w:p>
    <w:p w:rsidR="00E92497" w:rsidRPr="00E92497" w:rsidRDefault="00E92497" w:rsidP="00E92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E92497">
        <w:rPr>
          <w:rFonts w:ascii="Lucida Console" w:eastAsia="Times New Roman" w:hAnsi="Lucida Console" w:cs="Courier New"/>
          <w:color w:val="000000"/>
          <w:sz w:val="20"/>
          <w:szCs w:val="20"/>
        </w:rPr>
        <w:t>total  3 11 7</w:t>
      </w:r>
    </w:p>
    <w:p w:rsidR="00E92497" w:rsidRDefault="00E92497" w:rsidP="00E92497">
      <w:pPr>
        <w:rPr>
          <w:noProof/>
        </w:rPr>
      </w:pPr>
    </w:p>
    <w:p w:rsidR="00D9185E" w:rsidRDefault="00D9185E" w:rsidP="001173C6">
      <w:pPr>
        <w:rPr>
          <w:rFonts w:ascii="Segoe UI" w:hAnsi="Segoe UI" w:cs="Segoe UI"/>
          <w:b/>
          <w:sz w:val="30"/>
          <w:szCs w:val="30"/>
          <w:u w:val="single"/>
        </w:rPr>
      </w:pPr>
    </w:p>
    <w:p w:rsidR="00D9185E" w:rsidRDefault="00D9185E" w:rsidP="001173C6">
      <w:pPr>
        <w:rPr>
          <w:rFonts w:ascii="Segoe UI" w:hAnsi="Segoe UI" w:cs="Segoe UI"/>
          <w:b/>
          <w:sz w:val="30"/>
          <w:szCs w:val="30"/>
          <w:u w:val="single"/>
        </w:rPr>
      </w:pPr>
    </w:p>
    <w:p w:rsidR="001173C6" w:rsidRDefault="001173C6" w:rsidP="001173C6">
      <w:pPr>
        <w:rPr>
          <w:rFonts w:ascii="Segoe UI" w:hAnsi="Segoe UI" w:cs="Segoe UI"/>
          <w:b/>
          <w:sz w:val="30"/>
          <w:szCs w:val="30"/>
        </w:rPr>
      </w:pPr>
      <w:r>
        <w:rPr>
          <w:rFonts w:ascii="Segoe UI" w:hAnsi="Segoe UI" w:cs="Segoe UI"/>
          <w:b/>
          <w:sz w:val="30"/>
          <w:szCs w:val="30"/>
          <w:u w:val="single"/>
        </w:rPr>
        <w:lastRenderedPageBreak/>
        <w:t>SCREEN SHOT</w:t>
      </w:r>
      <w:r w:rsidR="00D9185E">
        <w:rPr>
          <w:rFonts w:ascii="Segoe UI" w:hAnsi="Segoe UI" w:cs="Segoe UI"/>
          <w:b/>
          <w:sz w:val="30"/>
          <w:szCs w:val="30"/>
          <w:u w:val="single"/>
        </w:rPr>
        <w: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1173C6" w:rsidRDefault="00D9185E" w:rsidP="001173C6">
      <w:pPr>
        <w:rPr>
          <w:noProof/>
        </w:rPr>
      </w:pPr>
      <w:r>
        <w:rPr>
          <w:noProof/>
        </w:rPr>
        <w:drawing>
          <wp:inline distT="0" distB="0" distL="0" distR="0" wp14:anchorId="38F930D2" wp14:editId="6EF4CE2B">
            <wp:extent cx="5892800" cy="30981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800" cy="3098165"/>
                    </a:xfrm>
                    <a:prstGeom prst="rect">
                      <a:avLst/>
                    </a:prstGeom>
                  </pic:spPr>
                </pic:pic>
              </a:graphicData>
            </a:graphic>
          </wp:inline>
        </w:drawing>
      </w:r>
      <w:r w:rsidRPr="00D9185E">
        <w:rPr>
          <w:noProof/>
        </w:rPr>
        <w:t xml:space="preserve">  </w:t>
      </w:r>
      <w:r>
        <w:rPr>
          <w:noProof/>
        </w:rPr>
        <w:drawing>
          <wp:inline distT="0" distB="0" distL="0" distR="0" wp14:anchorId="4DC34179" wp14:editId="62F82FEA">
            <wp:extent cx="5943600" cy="30981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8165"/>
                    </a:xfrm>
                    <a:prstGeom prst="rect">
                      <a:avLst/>
                    </a:prstGeom>
                  </pic:spPr>
                </pic:pic>
              </a:graphicData>
            </a:graphic>
          </wp:inline>
        </w:drawing>
      </w:r>
    </w:p>
    <w:p w:rsidR="00C426A9" w:rsidRDefault="00C426A9" w:rsidP="001173C6">
      <w:pPr>
        <w:rPr>
          <w:rFonts w:ascii="Segoe UI" w:hAnsi="Segoe UI" w:cs="Segoe UI"/>
          <w:b/>
          <w:sz w:val="30"/>
          <w:szCs w:val="30"/>
          <w:u w:val="single"/>
        </w:rPr>
      </w:pPr>
    </w:p>
    <w:p w:rsidR="001173C6" w:rsidRDefault="001173C6" w:rsidP="001173C6">
      <w:pPr>
        <w:rPr>
          <w:rFonts w:ascii="Segoe UI" w:hAnsi="Segoe UI" w:cs="Segoe UI"/>
          <w:b/>
          <w:sz w:val="30"/>
          <w:szCs w:val="30"/>
          <w:u w:val="single"/>
        </w:rPr>
      </w:pPr>
      <w:r>
        <w:rPr>
          <w:rFonts w:ascii="Segoe UI" w:hAnsi="Segoe UI" w:cs="Segoe UI"/>
          <w:b/>
          <w:sz w:val="30"/>
          <w:szCs w:val="30"/>
          <w:u w:val="single"/>
        </w:rPr>
        <w:t>ANSWER</w:t>
      </w:r>
      <w:r w:rsidR="00EE6887">
        <w:rPr>
          <w:rFonts w:ascii="Segoe UI" w:hAnsi="Segoe UI" w:cs="Segoe UI"/>
          <w:b/>
          <w:sz w:val="30"/>
          <w:szCs w:val="30"/>
          <w:u w:val="single"/>
        </w:rPr>
        <w:t xml:space="preserve"> 3</w:t>
      </w:r>
      <w:r>
        <w:rPr>
          <w:rFonts w:ascii="Segoe UI" w:hAnsi="Segoe UI" w:cs="Segoe UI"/>
          <w:b/>
          <w:sz w:val="30"/>
          <w:szCs w:val="30"/>
          <w:u w:val="single"/>
        </w:rPr>
        <w:t xml:space="preserve"> (b)</w:t>
      </w:r>
      <w:r w:rsidRPr="00795B20">
        <w:rPr>
          <w:rFonts w:ascii="Segoe UI" w:hAnsi="Segoe UI" w:cs="Segoe UI"/>
          <w:b/>
          <w:sz w:val="30"/>
          <w:szCs w:val="30"/>
          <w:u w:val="single"/>
        </w:rPr>
        <w:t>:</w:t>
      </w:r>
    </w:p>
    <w:p w:rsidR="00EE6887" w:rsidRPr="00B42CE5" w:rsidRDefault="00EE6887" w:rsidP="00EE6887">
      <w:pPr>
        <w:rPr>
          <w:rFonts w:ascii="Segoe UI" w:hAnsi="Segoe UI" w:cs="Segoe UI"/>
          <w:i/>
          <w:sz w:val="30"/>
          <w:szCs w:val="30"/>
          <w:u w:val="single"/>
        </w:rPr>
      </w:pPr>
      <w:r w:rsidRPr="00B42CE5">
        <w:rPr>
          <w:rFonts w:ascii="Segoe UI" w:hAnsi="Segoe UI" w:cs="Segoe UI"/>
          <w:i/>
          <w:sz w:val="30"/>
          <w:szCs w:val="30"/>
          <w:u w:val="single"/>
        </w:rPr>
        <w:t>List of steps</w:t>
      </w:r>
    </w:p>
    <w:p w:rsidR="00EE6887" w:rsidRDefault="001E01A2" w:rsidP="00EE6887">
      <w:pPr>
        <w:pStyle w:val="ListParagraph"/>
        <w:numPr>
          <w:ilvl w:val="0"/>
          <w:numId w:val="31"/>
        </w:numPr>
        <w:jc w:val="both"/>
        <w:rPr>
          <w:rFonts w:ascii="Segoe UI" w:hAnsi="Segoe UI" w:cs="Segoe UI"/>
          <w:sz w:val="26"/>
          <w:szCs w:val="26"/>
        </w:rPr>
      </w:pPr>
      <w:r>
        <w:rPr>
          <w:rFonts w:ascii="Segoe UI" w:hAnsi="Segoe UI" w:cs="Segoe UI"/>
          <w:sz w:val="26"/>
          <w:szCs w:val="26"/>
        </w:rPr>
        <w:t>Repeat the same above steps with epsilon = 6</w:t>
      </w:r>
      <w:r w:rsidR="00EE6887">
        <w:rPr>
          <w:rFonts w:ascii="Segoe UI" w:hAnsi="Segoe UI" w:cs="Segoe UI"/>
          <w:sz w:val="26"/>
          <w:szCs w:val="26"/>
        </w:rPr>
        <w:t xml:space="preserve"> and minimum points = 3.</w:t>
      </w:r>
    </w:p>
    <w:p w:rsidR="00EE6887" w:rsidRPr="0074536F" w:rsidRDefault="00EE6887" w:rsidP="00EE6887">
      <w:pPr>
        <w:pStyle w:val="ListParagraph"/>
        <w:numPr>
          <w:ilvl w:val="0"/>
          <w:numId w:val="31"/>
        </w:numPr>
        <w:jc w:val="both"/>
        <w:rPr>
          <w:rFonts w:ascii="Segoe UI" w:hAnsi="Segoe UI" w:cs="Segoe UI"/>
          <w:sz w:val="26"/>
          <w:szCs w:val="26"/>
        </w:rPr>
      </w:pPr>
      <w:r>
        <w:rPr>
          <w:rFonts w:ascii="Segoe UI" w:hAnsi="Segoe UI" w:cs="Segoe UI"/>
          <w:sz w:val="26"/>
          <w:szCs w:val="26"/>
        </w:rPr>
        <w:lastRenderedPageBreak/>
        <w:t>Later use stripchart function to show the clusters on a number line</w:t>
      </w:r>
    </w:p>
    <w:p w:rsidR="00EE6887" w:rsidRDefault="00EE6887" w:rsidP="00EE6887">
      <w:pPr>
        <w:pStyle w:val="ListParagraph"/>
        <w:numPr>
          <w:ilvl w:val="0"/>
          <w:numId w:val="31"/>
        </w:numPr>
        <w:jc w:val="both"/>
        <w:rPr>
          <w:rFonts w:ascii="Segoe UI" w:hAnsi="Segoe UI" w:cs="Segoe UI"/>
          <w:sz w:val="26"/>
          <w:szCs w:val="26"/>
        </w:rPr>
      </w:pPr>
      <w:r>
        <w:rPr>
          <w:rFonts w:ascii="Segoe UI" w:hAnsi="Segoe UI" w:cs="Segoe UI"/>
          <w:sz w:val="26"/>
          <w:szCs w:val="26"/>
        </w:rPr>
        <w:t>Find below the source code</w:t>
      </w:r>
    </w:p>
    <w:p w:rsidR="00EE6887" w:rsidRDefault="00EE6887" w:rsidP="00EE6887">
      <w:pPr>
        <w:rPr>
          <w:rFonts w:ascii="Segoe UI" w:hAnsi="Segoe UI" w:cs="Segoe UI"/>
          <w:b/>
          <w:sz w:val="30"/>
          <w:szCs w:val="30"/>
        </w:rPr>
      </w:pPr>
      <w:r>
        <w:rPr>
          <w:rFonts w:ascii="Segoe UI" w:hAnsi="Segoe UI" w:cs="Segoe UI"/>
          <w:b/>
          <w:sz w:val="30"/>
          <w:szCs w:val="30"/>
          <w:u w:val="single"/>
        </w:rPr>
        <w:t>R SOURCE CODE</w:t>
      </w:r>
      <w:r w:rsidRPr="00795B20">
        <w:rPr>
          <w:rFonts w:ascii="Segoe UI" w:hAnsi="Segoe UI" w:cs="Segoe UI"/>
          <w:b/>
          <w:sz w:val="30"/>
          <w:szCs w:val="30"/>
          <w:u w:val="single"/>
        </w:rPr>
        <w:t>:</w:t>
      </w:r>
    </w:p>
    <w:p w:rsidR="00A40B55" w:rsidRDefault="00A40B55" w:rsidP="00A40B55">
      <w:pPr>
        <w:spacing w:after="0"/>
        <w:rPr>
          <w:noProof/>
        </w:rPr>
      </w:pPr>
      <w:r>
        <w:rPr>
          <w:noProof/>
        </w:rPr>
        <w:t>DBScan_E6 &lt;- dbscan(OneDdata, eps=6, MinPts = 3, scale=FALSE, showplot=1)</w:t>
      </w:r>
    </w:p>
    <w:p w:rsidR="00A40B55" w:rsidRDefault="00A40B55" w:rsidP="00A40B55">
      <w:pPr>
        <w:spacing w:after="0"/>
        <w:rPr>
          <w:noProof/>
        </w:rPr>
      </w:pPr>
      <w:r>
        <w:rPr>
          <w:noProof/>
        </w:rPr>
        <w:t>plot(OneDdata,col = DBScan_E6$cluster+2L)</w:t>
      </w:r>
    </w:p>
    <w:p w:rsidR="00EE6887" w:rsidRDefault="00A40B55" w:rsidP="00A40B55">
      <w:pPr>
        <w:spacing w:after="0"/>
        <w:rPr>
          <w:noProof/>
        </w:rPr>
      </w:pPr>
      <w:r>
        <w:rPr>
          <w:noProof/>
        </w:rPr>
        <w:t>stripchart(OneDdata)</w:t>
      </w:r>
    </w:p>
    <w:p w:rsidR="00EE6887" w:rsidRDefault="00EE6887" w:rsidP="00EE6887">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EE6887" w:rsidRDefault="00A40B55" w:rsidP="00EE6887">
      <w:pPr>
        <w:rPr>
          <w:noProof/>
        </w:rPr>
      </w:pPr>
      <w:r>
        <w:rPr>
          <w:noProof/>
        </w:rPr>
        <w:t>DBScan_E6</w:t>
      </w:r>
      <w:r w:rsidR="00EE6887">
        <w:rPr>
          <w:noProof/>
        </w:rPr>
        <w:t xml:space="preserve"> </w:t>
      </w:r>
    </w:p>
    <w:p w:rsidR="00A40B55" w:rsidRDefault="00A40B55" w:rsidP="00A40B5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dbscan Pts=21 MinPts=3 eps=6</w:t>
      </w:r>
    </w:p>
    <w:p w:rsidR="00A40B55" w:rsidRDefault="00A40B55" w:rsidP="00A40B5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0  1</w:t>
      </w:r>
    </w:p>
    <w:p w:rsidR="00A40B55" w:rsidRDefault="00A40B55" w:rsidP="00A40B5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border 1  0</w:t>
      </w:r>
    </w:p>
    <w:p w:rsidR="00A40B55" w:rsidRDefault="00A40B55" w:rsidP="00A40B5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seed   0 20</w:t>
      </w:r>
    </w:p>
    <w:p w:rsidR="00A40B55" w:rsidRDefault="00A40B55" w:rsidP="00A40B5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total  1 20</w:t>
      </w:r>
    </w:p>
    <w:p w:rsidR="00A93FD2" w:rsidRDefault="00A93FD2" w:rsidP="001173C6">
      <w:pPr>
        <w:rPr>
          <w:rFonts w:ascii="Segoe UI" w:hAnsi="Segoe UI" w:cs="Segoe UI"/>
          <w:b/>
          <w:sz w:val="30"/>
          <w:szCs w:val="30"/>
          <w:u w:val="single"/>
        </w:rPr>
      </w:pPr>
    </w:p>
    <w:p w:rsidR="001173C6" w:rsidRDefault="001173C6" w:rsidP="001173C6">
      <w:pPr>
        <w:rPr>
          <w:rFonts w:ascii="Segoe UI" w:hAnsi="Segoe UI" w:cs="Segoe UI"/>
          <w:b/>
          <w:sz w:val="30"/>
          <w:szCs w:val="30"/>
        </w:rPr>
      </w:pPr>
      <w:r>
        <w:rPr>
          <w:rFonts w:ascii="Segoe UI" w:hAnsi="Segoe UI" w:cs="Segoe UI"/>
          <w:b/>
          <w:sz w:val="30"/>
          <w:szCs w:val="30"/>
          <w:u w:val="single"/>
        </w:rPr>
        <w:t>SCREE</w:t>
      </w:r>
      <w:r w:rsidR="00A93FD2">
        <w:rPr>
          <w:rFonts w:ascii="Segoe UI" w:hAnsi="Segoe UI" w:cs="Segoe UI"/>
          <w:b/>
          <w:sz w:val="30"/>
          <w:szCs w:val="30"/>
          <w:u w:val="single"/>
        </w:rPr>
        <w:t>N SHOTS</w:t>
      </w:r>
      <w:r w:rsidR="00A93FD2" w:rsidRPr="00795B20">
        <w:rPr>
          <w:rFonts w:ascii="Segoe UI" w:hAnsi="Segoe UI" w:cs="Segoe UI"/>
          <w:b/>
          <w:sz w:val="30"/>
          <w:szCs w:val="30"/>
          <w:u w:val="single"/>
        </w:rPr>
        <w:t>:</w:t>
      </w:r>
      <w:r w:rsidR="00A93FD2" w:rsidRPr="00D06C3E">
        <w:rPr>
          <w:rFonts w:ascii="Segoe UI" w:hAnsi="Segoe UI" w:cs="Segoe UI"/>
          <w:b/>
          <w:sz w:val="30"/>
          <w:szCs w:val="30"/>
        </w:rPr>
        <w:t xml:space="preserve"> </w:t>
      </w:r>
      <w:r w:rsidR="00A93FD2">
        <w:rPr>
          <w:noProof/>
        </w:rPr>
        <w:drawing>
          <wp:inline distT="0" distB="0" distL="0" distR="0" wp14:anchorId="4678960B" wp14:editId="1B21022F">
            <wp:extent cx="5873750" cy="30981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3098165"/>
                    </a:xfrm>
                    <a:prstGeom prst="rect">
                      <a:avLst/>
                    </a:prstGeom>
                  </pic:spPr>
                </pic:pic>
              </a:graphicData>
            </a:graphic>
          </wp:inline>
        </w:drawing>
      </w:r>
      <w:r w:rsidRPr="00D06C3E">
        <w:rPr>
          <w:rFonts w:ascii="Segoe UI" w:hAnsi="Segoe UI" w:cs="Segoe UI"/>
          <w:b/>
          <w:sz w:val="30"/>
          <w:szCs w:val="30"/>
        </w:rPr>
        <w:t xml:space="preserve"> </w:t>
      </w:r>
    </w:p>
    <w:p w:rsidR="001173C6" w:rsidRDefault="00AD7BAD" w:rsidP="001173C6">
      <w:pPr>
        <w:rPr>
          <w:noProof/>
        </w:rPr>
      </w:pPr>
      <w:r w:rsidRPr="00AD7BAD">
        <w:rPr>
          <w:noProof/>
        </w:rPr>
        <w:lastRenderedPageBreak/>
        <w:t xml:space="preserve">  </w:t>
      </w:r>
      <w:r>
        <w:rPr>
          <w:noProof/>
        </w:rPr>
        <w:drawing>
          <wp:inline distT="0" distB="0" distL="0" distR="0" wp14:anchorId="38DFEA1D" wp14:editId="4F6DD047">
            <wp:extent cx="5943600" cy="30981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8165"/>
                    </a:xfrm>
                    <a:prstGeom prst="rect">
                      <a:avLst/>
                    </a:prstGeom>
                  </pic:spPr>
                </pic:pic>
              </a:graphicData>
            </a:graphic>
          </wp:inline>
        </w:drawing>
      </w:r>
    </w:p>
    <w:p w:rsidR="001173C6" w:rsidRDefault="001173C6" w:rsidP="001173C6">
      <w:pPr>
        <w:rPr>
          <w:rFonts w:ascii="Segoe UI" w:hAnsi="Segoe UI" w:cs="Segoe UI"/>
          <w:b/>
          <w:sz w:val="30"/>
          <w:szCs w:val="30"/>
          <w:u w:val="single"/>
        </w:rPr>
      </w:pPr>
      <w:r>
        <w:rPr>
          <w:rFonts w:ascii="Segoe UI" w:hAnsi="Segoe UI" w:cs="Segoe UI"/>
          <w:b/>
          <w:sz w:val="30"/>
          <w:szCs w:val="30"/>
          <w:u w:val="single"/>
        </w:rPr>
        <w:t>ANSWER</w:t>
      </w:r>
      <w:r w:rsidR="00A93FD2">
        <w:rPr>
          <w:rFonts w:ascii="Segoe UI" w:hAnsi="Segoe UI" w:cs="Segoe UI"/>
          <w:b/>
          <w:sz w:val="30"/>
          <w:szCs w:val="30"/>
          <w:u w:val="single"/>
        </w:rPr>
        <w:t xml:space="preserve"> 3</w:t>
      </w:r>
      <w:bookmarkStart w:id="0" w:name="_GoBack"/>
      <w:bookmarkEnd w:id="0"/>
      <w:r>
        <w:rPr>
          <w:rFonts w:ascii="Segoe UI" w:hAnsi="Segoe UI" w:cs="Segoe UI"/>
          <w:b/>
          <w:sz w:val="30"/>
          <w:szCs w:val="30"/>
          <w:u w:val="single"/>
        </w:rPr>
        <w:t xml:space="preserve"> (c)</w:t>
      </w:r>
      <w:r w:rsidRPr="00795B20">
        <w:rPr>
          <w:rFonts w:ascii="Segoe UI" w:hAnsi="Segoe UI" w:cs="Segoe UI"/>
          <w:b/>
          <w:sz w:val="30"/>
          <w:szCs w:val="30"/>
          <w:u w:val="single"/>
        </w:rPr>
        <w:t>:</w:t>
      </w:r>
    </w:p>
    <w:p w:rsidR="001173C6" w:rsidRPr="00B42CE5" w:rsidRDefault="001173C6" w:rsidP="001173C6">
      <w:pPr>
        <w:rPr>
          <w:rFonts w:ascii="Segoe UI" w:hAnsi="Segoe UI" w:cs="Segoe UI"/>
          <w:i/>
          <w:sz w:val="30"/>
          <w:szCs w:val="30"/>
          <w:u w:val="single"/>
        </w:rPr>
      </w:pPr>
      <w:r w:rsidRPr="00B42CE5">
        <w:rPr>
          <w:rFonts w:ascii="Segoe UI" w:hAnsi="Segoe UI" w:cs="Segoe UI"/>
          <w:i/>
          <w:sz w:val="30"/>
          <w:szCs w:val="30"/>
          <w:u w:val="single"/>
        </w:rPr>
        <w:t>List of steps</w:t>
      </w:r>
    </w:p>
    <w:p w:rsidR="00572432" w:rsidRPr="00572432" w:rsidRDefault="001173C6" w:rsidP="00572432">
      <w:pPr>
        <w:pStyle w:val="ListParagraph"/>
        <w:numPr>
          <w:ilvl w:val="0"/>
          <w:numId w:val="33"/>
        </w:numPr>
        <w:jc w:val="both"/>
        <w:rPr>
          <w:rFonts w:ascii="Segoe UI" w:hAnsi="Segoe UI" w:cs="Segoe UI"/>
          <w:b/>
          <w:sz w:val="30"/>
          <w:szCs w:val="30"/>
        </w:rPr>
      </w:pPr>
      <w:r w:rsidRPr="0063379E">
        <w:rPr>
          <w:rFonts w:ascii="Segoe UI" w:hAnsi="Segoe UI" w:cs="Segoe UI"/>
          <w:sz w:val="26"/>
          <w:szCs w:val="26"/>
        </w:rPr>
        <w:t>Using t</w:t>
      </w:r>
      <w:r w:rsidR="0063379E" w:rsidRPr="0063379E">
        <w:rPr>
          <w:rFonts w:ascii="Segoe UI" w:hAnsi="Segoe UI" w:cs="Segoe UI"/>
          <w:sz w:val="26"/>
          <w:szCs w:val="26"/>
        </w:rPr>
        <w:t xml:space="preserve">he rand.index function from the package fossil to find the rand index of both </w:t>
      </w:r>
      <w:r w:rsidR="00927B0E">
        <w:rPr>
          <w:rFonts w:ascii="Segoe UI" w:hAnsi="Segoe UI" w:cs="Segoe UI"/>
          <w:sz w:val="26"/>
          <w:szCs w:val="26"/>
        </w:rPr>
        <w:t>the obtained clusters, find the R Code below</w:t>
      </w:r>
    </w:p>
    <w:p w:rsidR="00572432" w:rsidRPr="00572432" w:rsidRDefault="00572432" w:rsidP="00572432">
      <w:pPr>
        <w:jc w:val="both"/>
        <w:rPr>
          <w:rFonts w:ascii="Segoe UI" w:hAnsi="Segoe UI" w:cs="Segoe UI"/>
          <w:b/>
          <w:sz w:val="30"/>
          <w:szCs w:val="30"/>
        </w:rPr>
      </w:pPr>
    </w:p>
    <w:p w:rsidR="001173C6" w:rsidRPr="0063379E" w:rsidRDefault="001173C6" w:rsidP="0063379E">
      <w:pPr>
        <w:jc w:val="both"/>
        <w:rPr>
          <w:rFonts w:ascii="Segoe UI" w:hAnsi="Segoe UI" w:cs="Segoe UI"/>
          <w:b/>
          <w:sz w:val="30"/>
          <w:szCs w:val="30"/>
        </w:rPr>
      </w:pPr>
      <w:r w:rsidRPr="0063379E">
        <w:rPr>
          <w:rFonts w:ascii="Segoe UI" w:hAnsi="Segoe UI" w:cs="Segoe UI"/>
          <w:b/>
          <w:sz w:val="30"/>
          <w:szCs w:val="30"/>
          <w:u w:val="single"/>
        </w:rPr>
        <w:t>R SOURCE CODE:</w:t>
      </w:r>
    </w:p>
    <w:p w:rsidR="001173C6" w:rsidRPr="00D071E8" w:rsidRDefault="001173C6" w:rsidP="001173C6">
      <w:pPr>
        <w:spacing w:after="0"/>
        <w:rPr>
          <w:b/>
          <w:noProof/>
        </w:rPr>
      </w:pPr>
      <w:r w:rsidRPr="00D071E8">
        <w:rPr>
          <w:b/>
          <w:noProof/>
        </w:rPr>
        <w:t>#</w:t>
      </w:r>
      <w:r>
        <w:rPr>
          <w:b/>
          <w:noProof/>
        </w:rPr>
        <w:t>USING THE CLUSTER VALUES FROM THE PREVIOUS QUESTIONS WE GET</w:t>
      </w:r>
    </w:p>
    <w:p w:rsidR="001173C6" w:rsidRDefault="001173C6" w:rsidP="001173C6">
      <w:pPr>
        <w:spacing w:after="0"/>
        <w:rPr>
          <w:noProof/>
        </w:rPr>
      </w:pPr>
      <w:r>
        <w:rPr>
          <w:noProof/>
        </w:rPr>
        <w:t>libray(fossil)</w:t>
      </w:r>
    </w:p>
    <w:p w:rsidR="001173C6" w:rsidRDefault="00DB112E" w:rsidP="001173C6">
      <w:pPr>
        <w:spacing w:after="0"/>
        <w:rPr>
          <w:noProof/>
        </w:rPr>
      </w:pPr>
      <w:r w:rsidRPr="00DB112E">
        <w:rPr>
          <w:noProof/>
        </w:rPr>
        <w:t>rand.index(DBScan_E4$cluster,DBScan_E6$cluster)</w:t>
      </w:r>
    </w:p>
    <w:p w:rsidR="00DB112E" w:rsidRDefault="00DB112E" w:rsidP="001173C6">
      <w:pPr>
        <w:spacing w:after="0"/>
        <w:rPr>
          <w:noProof/>
        </w:rPr>
      </w:pPr>
    </w:p>
    <w:p w:rsidR="001173C6" w:rsidRDefault="001173C6" w:rsidP="001173C6">
      <w:pPr>
        <w:spacing w:after="0"/>
        <w:rPr>
          <w:rFonts w:ascii="Segoe UI" w:hAnsi="Segoe UI" w:cs="Segoe UI"/>
          <w:b/>
          <w:sz w:val="30"/>
          <w:szCs w:val="30"/>
        </w:rPr>
      </w:pPr>
      <w:r>
        <w:rPr>
          <w:rFonts w:ascii="Segoe UI" w:hAnsi="Segoe UI" w:cs="Segoe UI"/>
          <w:b/>
          <w:sz w:val="30"/>
          <w:szCs w:val="30"/>
          <w:u w:val="single"/>
        </w:rPr>
        <w:t>RESULTS</w:t>
      </w:r>
      <w:r w:rsidRPr="00795B20">
        <w:rPr>
          <w:rFonts w:ascii="Segoe UI" w:hAnsi="Segoe UI" w:cs="Segoe UI"/>
          <w:b/>
          <w:sz w:val="30"/>
          <w:szCs w:val="30"/>
          <w:u w:val="single"/>
        </w:rPr>
        <w:t>:</w:t>
      </w:r>
      <w:r w:rsidRPr="00D06C3E">
        <w:rPr>
          <w:rFonts w:ascii="Segoe UI" w:hAnsi="Segoe UI" w:cs="Segoe UI"/>
          <w:b/>
          <w:sz w:val="30"/>
          <w:szCs w:val="30"/>
        </w:rPr>
        <w:t xml:space="preserve"> </w:t>
      </w:r>
    </w:p>
    <w:p w:rsidR="003D4D33" w:rsidRPr="001173C6" w:rsidRDefault="00F9584B" w:rsidP="00F9584B">
      <w:pPr>
        <w:spacing w:after="0"/>
        <w:rPr>
          <w:noProof/>
        </w:rPr>
      </w:pPr>
      <w:r w:rsidRPr="00DB112E">
        <w:rPr>
          <w:noProof/>
        </w:rPr>
        <w:t>rand.index(DBScan_E4$cluster,DBScan_E6$cluster)</w:t>
      </w:r>
      <w:r w:rsidR="001173C6">
        <w:rPr>
          <w:noProof/>
        </w:rPr>
        <w:t xml:space="preserve"> = [1] </w:t>
      </w:r>
      <w:r w:rsidRPr="00F9584B">
        <w:rPr>
          <w:noProof/>
        </w:rPr>
        <w:t>0.452381</w:t>
      </w:r>
    </w:p>
    <w:p w:rsidR="00816BF4" w:rsidRPr="00816BF4" w:rsidRDefault="00816BF4" w:rsidP="00816BF4">
      <w:pPr>
        <w:tabs>
          <w:tab w:val="left" w:pos="360"/>
        </w:tabs>
        <w:jc w:val="both"/>
        <w:rPr>
          <w:rFonts w:ascii="Segoe UI" w:hAnsi="Segoe UI" w:cs="Segoe UI"/>
          <w:sz w:val="26"/>
          <w:szCs w:val="26"/>
        </w:rPr>
      </w:pPr>
    </w:p>
    <w:p w:rsidR="00082D71" w:rsidRPr="00082D71" w:rsidRDefault="00082D71" w:rsidP="000D19B5">
      <w:pPr>
        <w:rPr>
          <w:noProof/>
        </w:rPr>
      </w:pPr>
    </w:p>
    <w:sectPr w:rsidR="00082D71" w:rsidRPr="00082D71" w:rsidSect="00CD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854"/>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91570"/>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66E32"/>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B4CE3"/>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24B9E"/>
    <w:multiLevelType w:val="hybridMultilevel"/>
    <w:tmpl w:val="5C7E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82667"/>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C3D6E"/>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32653"/>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66221"/>
    <w:multiLevelType w:val="hybridMultilevel"/>
    <w:tmpl w:val="AB04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901D9"/>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CC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96E6D"/>
    <w:multiLevelType w:val="hybridMultilevel"/>
    <w:tmpl w:val="32BC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132AB"/>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51893"/>
    <w:multiLevelType w:val="hybridMultilevel"/>
    <w:tmpl w:val="A730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45CFD"/>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329B4"/>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7042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46447"/>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45E6E"/>
    <w:multiLevelType w:val="hybridMultilevel"/>
    <w:tmpl w:val="5C7E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637C4"/>
    <w:multiLevelType w:val="hybridMultilevel"/>
    <w:tmpl w:val="5A34FC30"/>
    <w:lvl w:ilvl="0" w:tplc="1E1092BA">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95D53"/>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012696"/>
    <w:multiLevelType w:val="hybridMultilevel"/>
    <w:tmpl w:val="3C8C26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B3137"/>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57072"/>
    <w:multiLevelType w:val="hybridMultilevel"/>
    <w:tmpl w:val="479A761C"/>
    <w:lvl w:ilvl="0" w:tplc="D436B30C">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64035"/>
    <w:multiLevelType w:val="hybridMultilevel"/>
    <w:tmpl w:val="81E00A6C"/>
    <w:lvl w:ilvl="0" w:tplc="0C846B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D2C86"/>
    <w:multiLevelType w:val="hybridMultilevel"/>
    <w:tmpl w:val="A11C47F6"/>
    <w:lvl w:ilvl="0" w:tplc="DCA09BA6">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5D19DE"/>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12DEB"/>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9840E4"/>
    <w:multiLevelType w:val="hybridMultilevel"/>
    <w:tmpl w:val="1CF8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3207F"/>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04306"/>
    <w:multiLevelType w:val="hybridMultilevel"/>
    <w:tmpl w:val="1CF8A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115C9"/>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E3535"/>
    <w:multiLevelType w:val="hybridMultilevel"/>
    <w:tmpl w:val="E8ACC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
  </w:num>
  <w:num w:numId="4">
    <w:abstractNumId w:val="15"/>
  </w:num>
  <w:num w:numId="5">
    <w:abstractNumId w:val="6"/>
  </w:num>
  <w:num w:numId="6">
    <w:abstractNumId w:val="21"/>
  </w:num>
  <w:num w:numId="7">
    <w:abstractNumId w:val="14"/>
  </w:num>
  <w:num w:numId="8">
    <w:abstractNumId w:val="17"/>
  </w:num>
  <w:num w:numId="9">
    <w:abstractNumId w:val="7"/>
  </w:num>
  <w:num w:numId="10">
    <w:abstractNumId w:val="2"/>
  </w:num>
  <w:num w:numId="11">
    <w:abstractNumId w:val="10"/>
  </w:num>
  <w:num w:numId="12">
    <w:abstractNumId w:val="32"/>
  </w:num>
  <w:num w:numId="13">
    <w:abstractNumId w:val="31"/>
  </w:num>
  <w:num w:numId="14">
    <w:abstractNumId w:val="26"/>
  </w:num>
  <w:num w:numId="15">
    <w:abstractNumId w:val="16"/>
  </w:num>
  <w:num w:numId="16">
    <w:abstractNumId w:val="29"/>
  </w:num>
  <w:num w:numId="17">
    <w:abstractNumId w:val="28"/>
  </w:num>
  <w:num w:numId="18">
    <w:abstractNumId w:val="13"/>
  </w:num>
  <w:num w:numId="19">
    <w:abstractNumId w:val="30"/>
  </w:num>
  <w:num w:numId="20">
    <w:abstractNumId w:val="27"/>
  </w:num>
  <w:num w:numId="21">
    <w:abstractNumId w:val="8"/>
  </w:num>
  <w:num w:numId="22">
    <w:abstractNumId w:val="25"/>
  </w:num>
  <w:num w:numId="23">
    <w:abstractNumId w:val="24"/>
  </w:num>
  <w:num w:numId="24">
    <w:abstractNumId w:val="0"/>
  </w:num>
  <w:num w:numId="25">
    <w:abstractNumId w:val="22"/>
  </w:num>
  <w:num w:numId="26">
    <w:abstractNumId w:val="12"/>
  </w:num>
  <w:num w:numId="27">
    <w:abstractNumId w:val="9"/>
  </w:num>
  <w:num w:numId="28">
    <w:abstractNumId w:val="3"/>
  </w:num>
  <w:num w:numId="29">
    <w:abstractNumId w:val="5"/>
  </w:num>
  <w:num w:numId="30">
    <w:abstractNumId w:val="4"/>
  </w:num>
  <w:num w:numId="31">
    <w:abstractNumId w:val="18"/>
  </w:num>
  <w:num w:numId="32">
    <w:abstractNumId w:val="1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AF"/>
    <w:rsid w:val="000017F2"/>
    <w:rsid w:val="00006177"/>
    <w:rsid w:val="00012F06"/>
    <w:rsid w:val="00026E40"/>
    <w:rsid w:val="00042D2F"/>
    <w:rsid w:val="00044384"/>
    <w:rsid w:val="00045307"/>
    <w:rsid w:val="0005134D"/>
    <w:rsid w:val="00055853"/>
    <w:rsid w:val="00056BF9"/>
    <w:rsid w:val="000642ED"/>
    <w:rsid w:val="00066EE8"/>
    <w:rsid w:val="00082D71"/>
    <w:rsid w:val="000A05A6"/>
    <w:rsid w:val="000A2FF8"/>
    <w:rsid w:val="000A7974"/>
    <w:rsid w:val="000B302B"/>
    <w:rsid w:val="000B7B45"/>
    <w:rsid w:val="000B7EB5"/>
    <w:rsid w:val="000C0907"/>
    <w:rsid w:val="000C1536"/>
    <w:rsid w:val="000C2B44"/>
    <w:rsid w:val="000C3E65"/>
    <w:rsid w:val="000C6CE3"/>
    <w:rsid w:val="000D19B5"/>
    <w:rsid w:val="000D1BF5"/>
    <w:rsid w:val="000D332C"/>
    <w:rsid w:val="000D6AEC"/>
    <w:rsid w:val="000E2057"/>
    <w:rsid w:val="000F34E3"/>
    <w:rsid w:val="001010A9"/>
    <w:rsid w:val="00101C5A"/>
    <w:rsid w:val="001025E4"/>
    <w:rsid w:val="00102BA7"/>
    <w:rsid w:val="00105EB9"/>
    <w:rsid w:val="001109E5"/>
    <w:rsid w:val="001173C6"/>
    <w:rsid w:val="00117B41"/>
    <w:rsid w:val="0012051B"/>
    <w:rsid w:val="00120551"/>
    <w:rsid w:val="00120AAE"/>
    <w:rsid w:val="00120EF5"/>
    <w:rsid w:val="001356CE"/>
    <w:rsid w:val="001420F3"/>
    <w:rsid w:val="00142A14"/>
    <w:rsid w:val="00143C8E"/>
    <w:rsid w:val="00154E1F"/>
    <w:rsid w:val="0016258F"/>
    <w:rsid w:val="00166795"/>
    <w:rsid w:val="001704E1"/>
    <w:rsid w:val="00173D51"/>
    <w:rsid w:val="00177323"/>
    <w:rsid w:val="001814F0"/>
    <w:rsid w:val="00187F4C"/>
    <w:rsid w:val="001936D8"/>
    <w:rsid w:val="00193FE4"/>
    <w:rsid w:val="001A143A"/>
    <w:rsid w:val="001A6D43"/>
    <w:rsid w:val="001B2B8B"/>
    <w:rsid w:val="001B31AF"/>
    <w:rsid w:val="001B3483"/>
    <w:rsid w:val="001B4431"/>
    <w:rsid w:val="001B7394"/>
    <w:rsid w:val="001C14F7"/>
    <w:rsid w:val="001C2182"/>
    <w:rsid w:val="001C55C2"/>
    <w:rsid w:val="001D74F4"/>
    <w:rsid w:val="001E01A2"/>
    <w:rsid w:val="001E2A42"/>
    <w:rsid w:val="001E7994"/>
    <w:rsid w:val="001F58E9"/>
    <w:rsid w:val="001F5E55"/>
    <w:rsid w:val="002037F1"/>
    <w:rsid w:val="00210082"/>
    <w:rsid w:val="002138C6"/>
    <w:rsid w:val="00213BF0"/>
    <w:rsid w:val="0022006C"/>
    <w:rsid w:val="00224079"/>
    <w:rsid w:val="002275EC"/>
    <w:rsid w:val="00232D12"/>
    <w:rsid w:val="002455C1"/>
    <w:rsid w:val="002473E4"/>
    <w:rsid w:val="00251BEC"/>
    <w:rsid w:val="00253BCE"/>
    <w:rsid w:val="00255868"/>
    <w:rsid w:val="002637E9"/>
    <w:rsid w:val="002639E1"/>
    <w:rsid w:val="002664D0"/>
    <w:rsid w:val="00273972"/>
    <w:rsid w:val="00274142"/>
    <w:rsid w:val="002842A0"/>
    <w:rsid w:val="00286FB2"/>
    <w:rsid w:val="00287732"/>
    <w:rsid w:val="0029431A"/>
    <w:rsid w:val="002E2ACF"/>
    <w:rsid w:val="002E38A7"/>
    <w:rsid w:val="002F7D93"/>
    <w:rsid w:val="00300B87"/>
    <w:rsid w:val="00304AE7"/>
    <w:rsid w:val="00305CA1"/>
    <w:rsid w:val="00307213"/>
    <w:rsid w:val="00314CF4"/>
    <w:rsid w:val="00316C6E"/>
    <w:rsid w:val="003259A4"/>
    <w:rsid w:val="00327AEE"/>
    <w:rsid w:val="003324AB"/>
    <w:rsid w:val="00332BF4"/>
    <w:rsid w:val="00333096"/>
    <w:rsid w:val="00335CD4"/>
    <w:rsid w:val="003372C2"/>
    <w:rsid w:val="00337DB8"/>
    <w:rsid w:val="00341B95"/>
    <w:rsid w:val="00346ED7"/>
    <w:rsid w:val="003500BD"/>
    <w:rsid w:val="00351B53"/>
    <w:rsid w:val="003539DD"/>
    <w:rsid w:val="00354070"/>
    <w:rsid w:val="0035668D"/>
    <w:rsid w:val="0036379C"/>
    <w:rsid w:val="0037329E"/>
    <w:rsid w:val="00373BC9"/>
    <w:rsid w:val="00373FE7"/>
    <w:rsid w:val="00380337"/>
    <w:rsid w:val="003819E3"/>
    <w:rsid w:val="0039439E"/>
    <w:rsid w:val="003A4130"/>
    <w:rsid w:val="003A6887"/>
    <w:rsid w:val="003A7539"/>
    <w:rsid w:val="003C4596"/>
    <w:rsid w:val="003C7C99"/>
    <w:rsid w:val="003C7EFD"/>
    <w:rsid w:val="003D0688"/>
    <w:rsid w:val="003D3FCD"/>
    <w:rsid w:val="003D4D33"/>
    <w:rsid w:val="003D5DCB"/>
    <w:rsid w:val="003D7253"/>
    <w:rsid w:val="003E6487"/>
    <w:rsid w:val="003F6C1A"/>
    <w:rsid w:val="0040099F"/>
    <w:rsid w:val="00405EDA"/>
    <w:rsid w:val="00407C9F"/>
    <w:rsid w:val="0041339B"/>
    <w:rsid w:val="004175CD"/>
    <w:rsid w:val="004266D4"/>
    <w:rsid w:val="004271C6"/>
    <w:rsid w:val="00436A9B"/>
    <w:rsid w:val="00447B81"/>
    <w:rsid w:val="0046099C"/>
    <w:rsid w:val="004614CC"/>
    <w:rsid w:val="00461E64"/>
    <w:rsid w:val="00462771"/>
    <w:rsid w:val="00463BD8"/>
    <w:rsid w:val="00471D65"/>
    <w:rsid w:val="004752D6"/>
    <w:rsid w:val="0048522D"/>
    <w:rsid w:val="00485C52"/>
    <w:rsid w:val="004925EE"/>
    <w:rsid w:val="004A06B3"/>
    <w:rsid w:val="004A2066"/>
    <w:rsid w:val="004A3BF7"/>
    <w:rsid w:val="004A78F5"/>
    <w:rsid w:val="004A7C59"/>
    <w:rsid w:val="004B0A56"/>
    <w:rsid w:val="004B1524"/>
    <w:rsid w:val="004B3E67"/>
    <w:rsid w:val="004C529E"/>
    <w:rsid w:val="004D0498"/>
    <w:rsid w:val="004D2026"/>
    <w:rsid w:val="004D21F4"/>
    <w:rsid w:val="004D2849"/>
    <w:rsid w:val="004D611D"/>
    <w:rsid w:val="004D682E"/>
    <w:rsid w:val="004E364D"/>
    <w:rsid w:val="004E57EC"/>
    <w:rsid w:val="004F268E"/>
    <w:rsid w:val="004F2C77"/>
    <w:rsid w:val="005022F2"/>
    <w:rsid w:val="00503DFF"/>
    <w:rsid w:val="005049BB"/>
    <w:rsid w:val="00510B50"/>
    <w:rsid w:val="00517447"/>
    <w:rsid w:val="00531F23"/>
    <w:rsid w:val="00535871"/>
    <w:rsid w:val="00547DDB"/>
    <w:rsid w:val="0055557E"/>
    <w:rsid w:val="0056138B"/>
    <w:rsid w:val="00562F32"/>
    <w:rsid w:val="00564177"/>
    <w:rsid w:val="0057133D"/>
    <w:rsid w:val="00572432"/>
    <w:rsid w:val="0057261C"/>
    <w:rsid w:val="005728BF"/>
    <w:rsid w:val="00577A6F"/>
    <w:rsid w:val="00590E5D"/>
    <w:rsid w:val="005A185C"/>
    <w:rsid w:val="005A2066"/>
    <w:rsid w:val="005A2453"/>
    <w:rsid w:val="005A3D0B"/>
    <w:rsid w:val="005A6E58"/>
    <w:rsid w:val="005A7BC5"/>
    <w:rsid w:val="005B599D"/>
    <w:rsid w:val="005B68AD"/>
    <w:rsid w:val="005C1D25"/>
    <w:rsid w:val="005C25A6"/>
    <w:rsid w:val="005C6ABD"/>
    <w:rsid w:val="005E33D9"/>
    <w:rsid w:val="005E4DB9"/>
    <w:rsid w:val="005E5CB7"/>
    <w:rsid w:val="005F0123"/>
    <w:rsid w:val="005F14F5"/>
    <w:rsid w:val="00601D3C"/>
    <w:rsid w:val="00621FC6"/>
    <w:rsid w:val="0063379E"/>
    <w:rsid w:val="00634F22"/>
    <w:rsid w:val="00635839"/>
    <w:rsid w:val="006415B6"/>
    <w:rsid w:val="00643782"/>
    <w:rsid w:val="00643A0F"/>
    <w:rsid w:val="00645005"/>
    <w:rsid w:val="00650A74"/>
    <w:rsid w:val="00661C06"/>
    <w:rsid w:val="00663091"/>
    <w:rsid w:val="00667942"/>
    <w:rsid w:val="00670807"/>
    <w:rsid w:val="00672791"/>
    <w:rsid w:val="006756DE"/>
    <w:rsid w:val="00681B01"/>
    <w:rsid w:val="00691C6C"/>
    <w:rsid w:val="00691FA9"/>
    <w:rsid w:val="00693BA6"/>
    <w:rsid w:val="006949CA"/>
    <w:rsid w:val="00695D58"/>
    <w:rsid w:val="006A29DC"/>
    <w:rsid w:val="006A7052"/>
    <w:rsid w:val="006B4F6C"/>
    <w:rsid w:val="006B52F5"/>
    <w:rsid w:val="006B6589"/>
    <w:rsid w:val="006D2563"/>
    <w:rsid w:val="006E73BF"/>
    <w:rsid w:val="006F39AE"/>
    <w:rsid w:val="00704622"/>
    <w:rsid w:val="007054D6"/>
    <w:rsid w:val="00706473"/>
    <w:rsid w:val="00710BEF"/>
    <w:rsid w:val="0071381D"/>
    <w:rsid w:val="00714E0A"/>
    <w:rsid w:val="007164D3"/>
    <w:rsid w:val="00720405"/>
    <w:rsid w:val="00723321"/>
    <w:rsid w:val="007241DE"/>
    <w:rsid w:val="0073054B"/>
    <w:rsid w:val="00733E04"/>
    <w:rsid w:val="00734344"/>
    <w:rsid w:val="00740993"/>
    <w:rsid w:val="0074536F"/>
    <w:rsid w:val="00764C3F"/>
    <w:rsid w:val="00772E77"/>
    <w:rsid w:val="0077322E"/>
    <w:rsid w:val="0077537A"/>
    <w:rsid w:val="00775D9B"/>
    <w:rsid w:val="0078184D"/>
    <w:rsid w:val="00784F94"/>
    <w:rsid w:val="00786366"/>
    <w:rsid w:val="0078784F"/>
    <w:rsid w:val="0079327D"/>
    <w:rsid w:val="00795B20"/>
    <w:rsid w:val="007A3811"/>
    <w:rsid w:val="007A68AD"/>
    <w:rsid w:val="007B581B"/>
    <w:rsid w:val="007B615C"/>
    <w:rsid w:val="007B6FF3"/>
    <w:rsid w:val="007B76C8"/>
    <w:rsid w:val="007C1149"/>
    <w:rsid w:val="007C15A0"/>
    <w:rsid w:val="007C526A"/>
    <w:rsid w:val="007D01E7"/>
    <w:rsid w:val="007D18E2"/>
    <w:rsid w:val="007D3A47"/>
    <w:rsid w:val="007F1220"/>
    <w:rsid w:val="007F1845"/>
    <w:rsid w:val="00801825"/>
    <w:rsid w:val="008039E9"/>
    <w:rsid w:val="00804816"/>
    <w:rsid w:val="00807FBA"/>
    <w:rsid w:val="00810C69"/>
    <w:rsid w:val="008126AD"/>
    <w:rsid w:val="008126BB"/>
    <w:rsid w:val="00816BF4"/>
    <w:rsid w:val="008206D6"/>
    <w:rsid w:val="00822AAE"/>
    <w:rsid w:val="00834D42"/>
    <w:rsid w:val="0083725E"/>
    <w:rsid w:val="00837779"/>
    <w:rsid w:val="00845D7F"/>
    <w:rsid w:val="008522CA"/>
    <w:rsid w:val="0085422E"/>
    <w:rsid w:val="00860460"/>
    <w:rsid w:val="0086180A"/>
    <w:rsid w:val="008638C9"/>
    <w:rsid w:val="0086395D"/>
    <w:rsid w:val="00867344"/>
    <w:rsid w:val="00867ECC"/>
    <w:rsid w:val="00873CB9"/>
    <w:rsid w:val="00873E02"/>
    <w:rsid w:val="008835EF"/>
    <w:rsid w:val="008869CB"/>
    <w:rsid w:val="00890821"/>
    <w:rsid w:val="0089115A"/>
    <w:rsid w:val="00891F3A"/>
    <w:rsid w:val="008956BD"/>
    <w:rsid w:val="0089599A"/>
    <w:rsid w:val="008A01DF"/>
    <w:rsid w:val="008A22BC"/>
    <w:rsid w:val="008A240A"/>
    <w:rsid w:val="008A4A27"/>
    <w:rsid w:val="008B2BBA"/>
    <w:rsid w:val="008B68F9"/>
    <w:rsid w:val="008C08BC"/>
    <w:rsid w:val="008C3A4C"/>
    <w:rsid w:val="008C4162"/>
    <w:rsid w:val="008C497E"/>
    <w:rsid w:val="008C6A03"/>
    <w:rsid w:val="008C760A"/>
    <w:rsid w:val="008D32A8"/>
    <w:rsid w:val="008D575D"/>
    <w:rsid w:val="008D78B7"/>
    <w:rsid w:val="008E1025"/>
    <w:rsid w:val="008E1BE7"/>
    <w:rsid w:val="008F1F5D"/>
    <w:rsid w:val="008F365C"/>
    <w:rsid w:val="008F4B38"/>
    <w:rsid w:val="0091020F"/>
    <w:rsid w:val="0091155D"/>
    <w:rsid w:val="00914EF6"/>
    <w:rsid w:val="00915CAB"/>
    <w:rsid w:val="0091790E"/>
    <w:rsid w:val="00920155"/>
    <w:rsid w:val="009233C1"/>
    <w:rsid w:val="00924A3E"/>
    <w:rsid w:val="00927B0E"/>
    <w:rsid w:val="00934199"/>
    <w:rsid w:val="00943B0F"/>
    <w:rsid w:val="00945F43"/>
    <w:rsid w:val="009468C9"/>
    <w:rsid w:val="00951E18"/>
    <w:rsid w:val="00953528"/>
    <w:rsid w:val="009539FA"/>
    <w:rsid w:val="0095430E"/>
    <w:rsid w:val="009605A7"/>
    <w:rsid w:val="00962800"/>
    <w:rsid w:val="009634E6"/>
    <w:rsid w:val="00963D76"/>
    <w:rsid w:val="009708D2"/>
    <w:rsid w:val="00970C11"/>
    <w:rsid w:val="00973FE0"/>
    <w:rsid w:val="0097471B"/>
    <w:rsid w:val="009754C9"/>
    <w:rsid w:val="00977088"/>
    <w:rsid w:val="0098079A"/>
    <w:rsid w:val="0098445B"/>
    <w:rsid w:val="009949B0"/>
    <w:rsid w:val="009A1F41"/>
    <w:rsid w:val="009A2D0E"/>
    <w:rsid w:val="009B0F1D"/>
    <w:rsid w:val="009B5B9B"/>
    <w:rsid w:val="009B6B00"/>
    <w:rsid w:val="009B75BC"/>
    <w:rsid w:val="009C1816"/>
    <w:rsid w:val="009C4AAD"/>
    <w:rsid w:val="009C6492"/>
    <w:rsid w:val="009D081D"/>
    <w:rsid w:val="009E0928"/>
    <w:rsid w:val="009E2932"/>
    <w:rsid w:val="009E2D40"/>
    <w:rsid w:val="009E3A3B"/>
    <w:rsid w:val="009E4AE2"/>
    <w:rsid w:val="009E5F8C"/>
    <w:rsid w:val="009E79BF"/>
    <w:rsid w:val="00A03F1B"/>
    <w:rsid w:val="00A100D8"/>
    <w:rsid w:val="00A10F73"/>
    <w:rsid w:val="00A11253"/>
    <w:rsid w:val="00A12CCD"/>
    <w:rsid w:val="00A13254"/>
    <w:rsid w:val="00A16B13"/>
    <w:rsid w:val="00A24831"/>
    <w:rsid w:val="00A26D54"/>
    <w:rsid w:val="00A300A6"/>
    <w:rsid w:val="00A3026D"/>
    <w:rsid w:val="00A34582"/>
    <w:rsid w:val="00A40B55"/>
    <w:rsid w:val="00A50621"/>
    <w:rsid w:val="00A54A2E"/>
    <w:rsid w:val="00A553EF"/>
    <w:rsid w:val="00A632D2"/>
    <w:rsid w:val="00A67784"/>
    <w:rsid w:val="00A7309B"/>
    <w:rsid w:val="00A748DE"/>
    <w:rsid w:val="00A77B6C"/>
    <w:rsid w:val="00A81318"/>
    <w:rsid w:val="00A877AC"/>
    <w:rsid w:val="00A92300"/>
    <w:rsid w:val="00A93FD2"/>
    <w:rsid w:val="00A9581F"/>
    <w:rsid w:val="00A97122"/>
    <w:rsid w:val="00AA3BFD"/>
    <w:rsid w:val="00AA67D1"/>
    <w:rsid w:val="00AB0E39"/>
    <w:rsid w:val="00AB294C"/>
    <w:rsid w:val="00AB77DA"/>
    <w:rsid w:val="00AB7C93"/>
    <w:rsid w:val="00AC0F82"/>
    <w:rsid w:val="00AC1F66"/>
    <w:rsid w:val="00AC2141"/>
    <w:rsid w:val="00AC5BF0"/>
    <w:rsid w:val="00AD0C1D"/>
    <w:rsid w:val="00AD1523"/>
    <w:rsid w:val="00AD1635"/>
    <w:rsid w:val="00AD2BB7"/>
    <w:rsid w:val="00AD6C94"/>
    <w:rsid w:val="00AD7269"/>
    <w:rsid w:val="00AD7BAD"/>
    <w:rsid w:val="00AE0F62"/>
    <w:rsid w:val="00AE3194"/>
    <w:rsid w:val="00AF023D"/>
    <w:rsid w:val="00AF0DCB"/>
    <w:rsid w:val="00AF5AF4"/>
    <w:rsid w:val="00AF70C4"/>
    <w:rsid w:val="00B05721"/>
    <w:rsid w:val="00B064E5"/>
    <w:rsid w:val="00B1027C"/>
    <w:rsid w:val="00B1191C"/>
    <w:rsid w:val="00B1447C"/>
    <w:rsid w:val="00B17DAD"/>
    <w:rsid w:val="00B22EC5"/>
    <w:rsid w:val="00B32411"/>
    <w:rsid w:val="00B33E6A"/>
    <w:rsid w:val="00B347DF"/>
    <w:rsid w:val="00B354A2"/>
    <w:rsid w:val="00B36364"/>
    <w:rsid w:val="00B411C5"/>
    <w:rsid w:val="00B42A65"/>
    <w:rsid w:val="00B42CE5"/>
    <w:rsid w:val="00B42E77"/>
    <w:rsid w:val="00B43B4C"/>
    <w:rsid w:val="00B505BA"/>
    <w:rsid w:val="00B52487"/>
    <w:rsid w:val="00B53CEA"/>
    <w:rsid w:val="00B607BA"/>
    <w:rsid w:val="00B656E1"/>
    <w:rsid w:val="00B65A28"/>
    <w:rsid w:val="00B6720F"/>
    <w:rsid w:val="00B70C5C"/>
    <w:rsid w:val="00B71172"/>
    <w:rsid w:val="00B74933"/>
    <w:rsid w:val="00B8118E"/>
    <w:rsid w:val="00B81CA2"/>
    <w:rsid w:val="00B859DF"/>
    <w:rsid w:val="00B931BC"/>
    <w:rsid w:val="00B94B39"/>
    <w:rsid w:val="00B97057"/>
    <w:rsid w:val="00BA139E"/>
    <w:rsid w:val="00BA36EF"/>
    <w:rsid w:val="00BA4E8E"/>
    <w:rsid w:val="00BC0B4B"/>
    <w:rsid w:val="00BC3E3F"/>
    <w:rsid w:val="00BD18D0"/>
    <w:rsid w:val="00BD2248"/>
    <w:rsid w:val="00BD2B1A"/>
    <w:rsid w:val="00BE1499"/>
    <w:rsid w:val="00BE2366"/>
    <w:rsid w:val="00BE5346"/>
    <w:rsid w:val="00BE7708"/>
    <w:rsid w:val="00BF01C1"/>
    <w:rsid w:val="00BF6886"/>
    <w:rsid w:val="00BF6BF9"/>
    <w:rsid w:val="00C00C16"/>
    <w:rsid w:val="00C13A16"/>
    <w:rsid w:val="00C24A30"/>
    <w:rsid w:val="00C35213"/>
    <w:rsid w:val="00C37349"/>
    <w:rsid w:val="00C426A9"/>
    <w:rsid w:val="00C46A47"/>
    <w:rsid w:val="00C5308B"/>
    <w:rsid w:val="00C557FC"/>
    <w:rsid w:val="00C57641"/>
    <w:rsid w:val="00C61C7F"/>
    <w:rsid w:val="00C64FD7"/>
    <w:rsid w:val="00C74A9E"/>
    <w:rsid w:val="00C76B31"/>
    <w:rsid w:val="00C83611"/>
    <w:rsid w:val="00C836F4"/>
    <w:rsid w:val="00C9735D"/>
    <w:rsid w:val="00CA4779"/>
    <w:rsid w:val="00CA6E96"/>
    <w:rsid w:val="00CB0AFD"/>
    <w:rsid w:val="00CC1937"/>
    <w:rsid w:val="00CC25BA"/>
    <w:rsid w:val="00CC2BEC"/>
    <w:rsid w:val="00CC3812"/>
    <w:rsid w:val="00CC7234"/>
    <w:rsid w:val="00CC7DF4"/>
    <w:rsid w:val="00CD3EB2"/>
    <w:rsid w:val="00CD7BE3"/>
    <w:rsid w:val="00CE0778"/>
    <w:rsid w:val="00CE2BCA"/>
    <w:rsid w:val="00CF1908"/>
    <w:rsid w:val="00CF3C5E"/>
    <w:rsid w:val="00CF7B98"/>
    <w:rsid w:val="00CF7CAA"/>
    <w:rsid w:val="00D04312"/>
    <w:rsid w:val="00D06C3E"/>
    <w:rsid w:val="00D06DC5"/>
    <w:rsid w:val="00D071E8"/>
    <w:rsid w:val="00D1353F"/>
    <w:rsid w:val="00D13AE3"/>
    <w:rsid w:val="00D20639"/>
    <w:rsid w:val="00D22F82"/>
    <w:rsid w:val="00D26D4B"/>
    <w:rsid w:val="00D27E3C"/>
    <w:rsid w:val="00D34E04"/>
    <w:rsid w:val="00D41F52"/>
    <w:rsid w:val="00D5715F"/>
    <w:rsid w:val="00D571D7"/>
    <w:rsid w:val="00D62641"/>
    <w:rsid w:val="00D6316D"/>
    <w:rsid w:val="00D65AD1"/>
    <w:rsid w:val="00D66A6A"/>
    <w:rsid w:val="00D77D28"/>
    <w:rsid w:val="00D81486"/>
    <w:rsid w:val="00D824A8"/>
    <w:rsid w:val="00D8452B"/>
    <w:rsid w:val="00D85254"/>
    <w:rsid w:val="00D87498"/>
    <w:rsid w:val="00D9185E"/>
    <w:rsid w:val="00D9552B"/>
    <w:rsid w:val="00DA1F41"/>
    <w:rsid w:val="00DA52F7"/>
    <w:rsid w:val="00DB112E"/>
    <w:rsid w:val="00DB5E25"/>
    <w:rsid w:val="00DC1614"/>
    <w:rsid w:val="00DC5730"/>
    <w:rsid w:val="00DC57BF"/>
    <w:rsid w:val="00DC5E2F"/>
    <w:rsid w:val="00DD1FCF"/>
    <w:rsid w:val="00DF6A5D"/>
    <w:rsid w:val="00E0054A"/>
    <w:rsid w:val="00E016C1"/>
    <w:rsid w:val="00E10CB8"/>
    <w:rsid w:val="00E20BCB"/>
    <w:rsid w:val="00E21D22"/>
    <w:rsid w:val="00E32B2E"/>
    <w:rsid w:val="00E4608E"/>
    <w:rsid w:val="00E47A3C"/>
    <w:rsid w:val="00E52000"/>
    <w:rsid w:val="00E55B09"/>
    <w:rsid w:val="00E5699D"/>
    <w:rsid w:val="00E72B5A"/>
    <w:rsid w:val="00E82F3D"/>
    <w:rsid w:val="00E90033"/>
    <w:rsid w:val="00E92497"/>
    <w:rsid w:val="00E97DB8"/>
    <w:rsid w:val="00EA12C0"/>
    <w:rsid w:val="00EA24B9"/>
    <w:rsid w:val="00EA3F6B"/>
    <w:rsid w:val="00EA796D"/>
    <w:rsid w:val="00EB02CD"/>
    <w:rsid w:val="00EB1A01"/>
    <w:rsid w:val="00EB36E8"/>
    <w:rsid w:val="00EC704E"/>
    <w:rsid w:val="00ED3762"/>
    <w:rsid w:val="00EE66C9"/>
    <w:rsid w:val="00EE6887"/>
    <w:rsid w:val="00EE6A31"/>
    <w:rsid w:val="00EE6E62"/>
    <w:rsid w:val="00F01DD6"/>
    <w:rsid w:val="00F06D7F"/>
    <w:rsid w:val="00F12C66"/>
    <w:rsid w:val="00F17D53"/>
    <w:rsid w:val="00F22049"/>
    <w:rsid w:val="00F304C0"/>
    <w:rsid w:val="00F446F4"/>
    <w:rsid w:val="00F55E04"/>
    <w:rsid w:val="00F60FC7"/>
    <w:rsid w:val="00F67387"/>
    <w:rsid w:val="00F7116F"/>
    <w:rsid w:val="00F711C1"/>
    <w:rsid w:val="00F720CE"/>
    <w:rsid w:val="00F85A3E"/>
    <w:rsid w:val="00F91628"/>
    <w:rsid w:val="00F9584B"/>
    <w:rsid w:val="00FA02A1"/>
    <w:rsid w:val="00FA1791"/>
    <w:rsid w:val="00FB0D22"/>
    <w:rsid w:val="00FB3AEB"/>
    <w:rsid w:val="00FB4C9C"/>
    <w:rsid w:val="00FB7BAF"/>
    <w:rsid w:val="00FC0D8D"/>
    <w:rsid w:val="00FC15C9"/>
    <w:rsid w:val="00FC33CC"/>
    <w:rsid w:val="00FD462C"/>
    <w:rsid w:val="00FD602A"/>
    <w:rsid w:val="00FD6089"/>
    <w:rsid w:val="00FD7266"/>
    <w:rsid w:val="00FE1463"/>
    <w:rsid w:val="00FE149B"/>
    <w:rsid w:val="00FF1F7A"/>
    <w:rsid w:val="00FF3B9F"/>
    <w:rsid w:val="00FF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AA697-3338-405B-9EDA-E47A3620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C0"/>
    <w:pPr>
      <w:ind w:left="720"/>
      <w:contextualSpacing/>
    </w:pPr>
  </w:style>
  <w:style w:type="character" w:styleId="PlaceholderText">
    <w:name w:val="Placeholder Text"/>
    <w:basedOn w:val="DefaultParagraphFont"/>
    <w:uiPriority w:val="99"/>
    <w:semiHidden/>
    <w:rsid w:val="00F22049"/>
    <w:rPr>
      <w:color w:val="808080"/>
    </w:rPr>
  </w:style>
  <w:style w:type="paragraph" w:styleId="HTMLPreformatted">
    <w:name w:val="HTML Preformatted"/>
    <w:basedOn w:val="Normal"/>
    <w:link w:val="HTMLPreformattedChar"/>
    <w:uiPriority w:val="99"/>
    <w:unhideWhenUsed/>
    <w:rsid w:val="00E9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4307">
      <w:bodyDiv w:val="1"/>
      <w:marLeft w:val="0"/>
      <w:marRight w:val="0"/>
      <w:marTop w:val="0"/>
      <w:marBottom w:val="0"/>
      <w:divBdr>
        <w:top w:val="none" w:sz="0" w:space="0" w:color="auto"/>
        <w:left w:val="none" w:sz="0" w:space="0" w:color="auto"/>
        <w:bottom w:val="none" w:sz="0" w:space="0" w:color="auto"/>
        <w:right w:val="none" w:sz="0" w:space="0" w:color="auto"/>
      </w:divBdr>
    </w:div>
    <w:div w:id="180628760">
      <w:bodyDiv w:val="1"/>
      <w:marLeft w:val="0"/>
      <w:marRight w:val="0"/>
      <w:marTop w:val="0"/>
      <w:marBottom w:val="0"/>
      <w:divBdr>
        <w:top w:val="none" w:sz="0" w:space="0" w:color="auto"/>
        <w:left w:val="none" w:sz="0" w:space="0" w:color="auto"/>
        <w:bottom w:val="none" w:sz="0" w:space="0" w:color="auto"/>
        <w:right w:val="none" w:sz="0" w:space="0" w:color="auto"/>
      </w:divBdr>
    </w:div>
    <w:div w:id="252907366">
      <w:bodyDiv w:val="1"/>
      <w:marLeft w:val="0"/>
      <w:marRight w:val="0"/>
      <w:marTop w:val="0"/>
      <w:marBottom w:val="0"/>
      <w:divBdr>
        <w:top w:val="none" w:sz="0" w:space="0" w:color="auto"/>
        <w:left w:val="none" w:sz="0" w:space="0" w:color="auto"/>
        <w:bottom w:val="none" w:sz="0" w:space="0" w:color="auto"/>
        <w:right w:val="none" w:sz="0" w:space="0" w:color="auto"/>
      </w:divBdr>
    </w:div>
    <w:div w:id="302083002">
      <w:bodyDiv w:val="1"/>
      <w:marLeft w:val="0"/>
      <w:marRight w:val="0"/>
      <w:marTop w:val="0"/>
      <w:marBottom w:val="0"/>
      <w:divBdr>
        <w:top w:val="none" w:sz="0" w:space="0" w:color="auto"/>
        <w:left w:val="none" w:sz="0" w:space="0" w:color="auto"/>
        <w:bottom w:val="none" w:sz="0" w:space="0" w:color="auto"/>
        <w:right w:val="none" w:sz="0" w:space="0" w:color="auto"/>
      </w:divBdr>
    </w:div>
    <w:div w:id="313609878">
      <w:bodyDiv w:val="1"/>
      <w:marLeft w:val="0"/>
      <w:marRight w:val="0"/>
      <w:marTop w:val="0"/>
      <w:marBottom w:val="0"/>
      <w:divBdr>
        <w:top w:val="none" w:sz="0" w:space="0" w:color="auto"/>
        <w:left w:val="none" w:sz="0" w:space="0" w:color="auto"/>
        <w:bottom w:val="none" w:sz="0" w:space="0" w:color="auto"/>
        <w:right w:val="none" w:sz="0" w:space="0" w:color="auto"/>
      </w:divBdr>
    </w:div>
    <w:div w:id="323705217">
      <w:bodyDiv w:val="1"/>
      <w:marLeft w:val="0"/>
      <w:marRight w:val="0"/>
      <w:marTop w:val="0"/>
      <w:marBottom w:val="0"/>
      <w:divBdr>
        <w:top w:val="none" w:sz="0" w:space="0" w:color="auto"/>
        <w:left w:val="none" w:sz="0" w:space="0" w:color="auto"/>
        <w:bottom w:val="none" w:sz="0" w:space="0" w:color="auto"/>
        <w:right w:val="none" w:sz="0" w:space="0" w:color="auto"/>
      </w:divBdr>
    </w:div>
    <w:div w:id="348022476">
      <w:bodyDiv w:val="1"/>
      <w:marLeft w:val="0"/>
      <w:marRight w:val="0"/>
      <w:marTop w:val="0"/>
      <w:marBottom w:val="0"/>
      <w:divBdr>
        <w:top w:val="none" w:sz="0" w:space="0" w:color="auto"/>
        <w:left w:val="none" w:sz="0" w:space="0" w:color="auto"/>
        <w:bottom w:val="none" w:sz="0" w:space="0" w:color="auto"/>
        <w:right w:val="none" w:sz="0" w:space="0" w:color="auto"/>
      </w:divBdr>
    </w:div>
    <w:div w:id="392700464">
      <w:bodyDiv w:val="1"/>
      <w:marLeft w:val="0"/>
      <w:marRight w:val="0"/>
      <w:marTop w:val="0"/>
      <w:marBottom w:val="0"/>
      <w:divBdr>
        <w:top w:val="none" w:sz="0" w:space="0" w:color="auto"/>
        <w:left w:val="none" w:sz="0" w:space="0" w:color="auto"/>
        <w:bottom w:val="none" w:sz="0" w:space="0" w:color="auto"/>
        <w:right w:val="none" w:sz="0" w:space="0" w:color="auto"/>
      </w:divBdr>
    </w:div>
    <w:div w:id="481972380">
      <w:bodyDiv w:val="1"/>
      <w:marLeft w:val="0"/>
      <w:marRight w:val="0"/>
      <w:marTop w:val="0"/>
      <w:marBottom w:val="0"/>
      <w:divBdr>
        <w:top w:val="none" w:sz="0" w:space="0" w:color="auto"/>
        <w:left w:val="none" w:sz="0" w:space="0" w:color="auto"/>
        <w:bottom w:val="none" w:sz="0" w:space="0" w:color="auto"/>
        <w:right w:val="none" w:sz="0" w:space="0" w:color="auto"/>
      </w:divBdr>
    </w:div>
    <w:div w:id="502815134">
      <w:bodyDiv w:val="1"/>
      <w:marLeft w:val="0"/>
      <w:marRight w:val="0"/>
      <w:marTop w:val="0"/>
      <w:marBottom w:val="0"/>
      <w:divBdr>
        <w:top w:val="none" w:sz="0" w:space="0" w:color="auto"/>
        <w:left w:val="none" w:sz="0" w:space="0" w:color="auto"/>
        <w:bottom w:val="none" w:sz="0" w:space="0" w:color="auto"/>
        <w:right w:val="none" w:sz="0" w:space="0" w:color="auto"/>
      </w:divBdr>
    </w:div>
    <w:div w:id="619186482">
      <w:bodyDiv w:val="1"/>
      <w:marLeft w:val="0"/>
      <w:marRight w:val="0"/>
      <w:marTop w:val="0"/>
      <w:marBottom w:val="0"/>
      <w:divBdr>
        <w:top w:val="none" w:sz="0" w:space="0" w:color="auto"/>
        <w:left w:val="none" w:sz="0" w:space="0" w:color="auto"/>
        <w:bottom w:val="none" w:sz="0" w:space="0" w:color="auto"/>
        <w:right w:val="none" w:sz="0" w:space="0" w:color="auto"/>
      </w:divBdr>
    </w:div>
    <w:div w:id="641276118">
      <w:bodyDiv w:val="1"/>
      <w:marLeft w:val="0"/>
      <w:marRight w:val="0"/>
      <w:marTop w:val="0"/>
      <w:marBottom w:val="0"/>
      <w:divBdr>
        <w:top w:val="none" w:sz="0" w:space="0" w:color="auto"/>
        <w:left w:val="none" w:sz="0" w:space="0" w:color="auto"/>
        <w:bottom w:val="none" w:sz="0" w:space="0" w:color="auto"/>
        <w:right w:val="none" w:sz="0" w:space="0" w:color="auto"/>
      </w:divBdr>
    </w:div>
    <w:div w:id="666829001">
      <w:bodyDiv w:val="1"/>
      <w:marLeft w:val="0"/>
      <w:marRight w:val="0"/>
      <w:marTop w:val="0"/>
      <w:marBottom w:val="0"/>
      <w:divBdr>
        <w:top w:val="none" w:sz="0" w:space="0" w:color="auto"/>
        <w:left w:val="none" w:sz="0" w:space="0" w:color="auto"/>
        <w:bottom w:val="none" w:sz="0" w:space="0" w:color="auto"/>
        <w:right w:val="none" w:sz="0" w:space="0" w:color="auto"/>
      </w:divBdr>
    </w:div>
    <w:div w:id="978458158">
      <w:bodyDiv w:val="1"/>
      <w:marLeft w:val="0"/>
      <w:marRight w:val="0"/>
      <w:marTop w:val="0"/>
      <w:marBottom w:val="0"/>
      <w:divBdr>
        <w:top w:val="none" w:sz="0" w:space="0" w:color="auto"/>
        <w:left w:val="none" w:sz="0" w:space="0" w:color="auto"/>
        <w:bottom w:val="none" w:sz="0" w:space="0" w:color="auto"/>
        <w:right w:val="none" w:sz="0" w:space="0" w:color="auto"/>
      </w:divBdr>
    </w:div>
    <w:div w:id="1065183378">
      <w:bodyDiv w:val="1"/>
      <w:marLeft w:val="0"/>
      <w:marRight w:val="0"/>
      <w:marTop w:val="0"/>
      <w:marBottom w:val="0"/>
      <w:divBdr>
        <w:top w:val="none" w:sz="0" w:space="0" w:color="auto"/>
        <w:left w:val="none" w:sz="0" w:space="0" w:color="auto"/>
        <w:bottom w:val="none" w:sz="0" w:space="0" w:color="auto"/>
        <w:right w:val="none" w:sz="0" w:space="0" w:color="auto"/>
      </w:divBdr>
    </w:div>
    <w:div w:id="1175847983">
      <w:bodyDiv w:val="1"/>
      <w:marLeft w:val="0"/>
      <w:marRight w:val="0"/>
      <w:marTop w:val="0"/>
      <w:marBottom w:val="0"/>
      <w:divBdr>
        <w:top w:val="none" w:sz="0" w:space="0" w:color="auto"/>
        <w:left w:val="none" w:sz="0" w:space="0" w:color="auto"/>
        <w:bottom w:val="none" w:sz="0" w:space="0" w:color="auto"/>
        <w:right w:val="none" w:sz="0" w:space="0" w:color="auto"/>
      </w:divBdr>
    </w:div>
    <w:div w:id="1218904778">
      <w:bodyDiv w:val="1"/>
      <w:marLeft w:val="0"/>
      <w:marRight w:val="0"/>
      <w:marTop w:val="0"/>
      <w:marBottom w:val="0"/>
      <w:divBdr>
        <w:top w:val="none" w:sz="0" w:space="0" w:color="auto"/>
        <w:left w:val="none" w:sz="0" w:space="0" w:color="auto"/>
        <w:bottom w:val="none" w:sz="0" w:space="0" w:color="auto"/>
        <w:right w:val="none" w:sz="0" w:space="0" w:color="auto"/>
      </w:divBdr>
    </w:div>
    <w:div w:id="1234698461">
      <w:bodyDiv w:val="1"/>
      <w:marLeft w:val="0"/>
      <w:marRight w:val="0"/>
      <w:marTop w:val="0"/>
      <w:marBottom w:val="0"/>
      <w:divBdr>
        <w:top w:val="none" w:sz="0" w:space="0" w:color="auto"/>
        <w:left w:val="none" w:sz="0" w:space="0" w:color="auto"/>
        <w:bottom w:val="none" w:sz="0" w:space="0" w:color="auto"/>
        <w:right w:val="none" w:sz="0" w:space="0" w:color="auto"/>
      </w:divBdr>
      <w:divsChild>
        <w:div w:id="457989785">
          <w:marLeft w:val="0"/>
          <w:marRight w:val="0"/>
          <w:marTop w:val="0"/>
          <w:marBottom w:val="0"/>
          <w:divBdr>
            <w:top w:val="none" w:sz="0" w:space="0" w:color="auto"/>
            <w:left w:val="none" w:sz="0" w:space="0" w:color="auto"/>
            <w:bottom w:val="none" w:sz="0" w:space="0" w:color="auto"/>
            <w:right w:val="none" w:sz="0" w:space="0" w:color="auto"/>
          </w:divBdr>
        </w:div>
      </w:divsChild>
    </w:div>
    <w:div w:id="1301375270">
      <w:bodyDiv w:val="1"/>
      <w:marLeft w:val="0"/>
      <w:marRight w:val="0"/>
      <w:marTop w:val="0"/>
      <w:marBottom w:val="0"/>
      <w:divBdr>
        <w:top w:val="none" w:sz="0" w:space="0" w:color="auto"/>
        <w:left w:val="none" w:sz="0" w:space="0" w:color="auto"/>
        <w:bottom w:val="none" w:sz="0" w:space="0" w:color="auto"/>
        <w:right w:val="none" w:sz="0" w:space="0" w:color="auto"/>
      </w:divBdr>
    </w:div>
    <w:div w:id="1464695294">
      <w:bodyDiv w:val="1"/>
      <w:marLeft w:val="0"/>
      <w:marRight w:val="0"/>
      <w:marTop w:val="0"/>
      <w:marBottom w:val="0"/>
      <w:divBdr>
        <w:top w:val="none" w:sz="0" w:space="0" w:color="auto"/>
        <w:left w:val="none" w:sz="0" w:space="0" w:color="auto"/>
        <w:bottom w:val="none" w:sz="0" w:space="0" w:color="auto"/>
        <w:right w:val="none" w:sz="0" w:space="0" w:color="auto"/>
      </w:divBdr>
    </w:div>
    <w:div w:id="1551764990">
      <w:bodyDiv w:val="1"/>
      <w:marLeft w:val="0"/>
      <w:marRight w:val="0"/>
      <w:marTop w:val="0"/>
      <w:marBottom w:val="0"/>
      <w:divBdr>
        <w:top w:val="none" w:sz="0" w:space="0" w:color="auto"/>
        <w:left w:val="none" w:sz="0" w:space="0" w:color="auto"/>
        <w:bottom w:val="none" w:sz="0" w:space="0" w:color="auto"/>
        <w:right w:val="none" w:sz="0" w:space="0" w:color="auto"/>
      </w:divBdr>
    </w:div>
    <w:div w:id="1661153706">
      <w:bodyDiv w:val="1"/>
      <w:marLeft w:val="0"/>
      <w:marRight w:val="0"/>
      <w:marTop w:val="0"/>
      <w:marBottom w:val="0"/>
      <w:divBdr>
        <w:top w:val="none" w:sz="0" w:space="0" w:color="auto"/>
        <w:left w:val="none" w:sz="0" w:space="0" w:color="auto"/>
        <w:bottom w:val="none" w:sz="0" w:space="0" w:color="auto"/>
        <w:right w:val="none" w:sz="0" w:space="0" w:color="auto"/>
      </w:divBdr>
    </w:div>
    <w:div w:id="1672871996">
      <w:bodyDiv w:val="1"/>
      <w:marLeft w:val="0"/>
      <w:marRight w:val="0"/>
      <w:marTop w:val="0"/>
      <w:marBottom w:val="0"/>
      <w:divBdr>
        <w:top w:val="none" w:sz="0" w:space="0" w:color="auto"/>
        <w:left w:val="none" w:sz="0" w:space="0" w:color="auto"/>
        <w:bottom w:val="none" w:sz="0" w:space="0" w:color="auto"/>
        <w:right w:val="none" w:sz="0" w:space="0" w:color="auto"/>
      </w:divBdr>
    </w:div>
    <w:div w:id="1675834658">
      <w:bodyDiv w:val="1"/>
      <w:marLeft w:val="0"/>
      <w:marRight w:val="0"/>
      <w:marTop w:val="0"/>
      <w:marBottom w:val="0"/>
      <w:divBdr>
        <w:top w:val="none" w:sz="0" w:space="0" w:color="auto"/>
        <w:left w:val="none" w:sz="0" w:space="0" w:color="auto"/>
        <w:bottom w:val="none" w:sz="0" w:space="0" w:color="auto"/>
        <w:right w:val="none" w:sz="0" w:space="0" w:color="auto"/>
      </w:divBdr>
    </w:div>
    <w:div w:id="1860584318">
      <w:bodyDiv w:val="1"/>
      <w:marLeft w:val="0"/>
      <w:marRight w:val="0"/>
      <w:marTop w:val="0"/>
      <w:marBottom w:val="0"/>
      <w:divBdr>
        <w:top w:val="none" w:sz="0" w:space="0" w:color="auto"/>
        <w:left w:val="none" w:sz="0" w:space="0" w:color="auto"/>
        <w:bottom w:val="none" w:sz="0" w:space="0" w:color="auto"/>
        <w:right w:val="none" w:sz="0" w:space="0" w:color="auto"/>
      </w:divBdr>
    </w:div>
    <w:div w:id="1963732184">
      <w:bodyDiv w:val="1"/>
      <w:marLeft w:val="0"/>
      <w:marRight w:val="0"/>
      <w:marTop w:val="0"/>
      <w:marBottom w:val="0"/>
      <w:divBdr>
        <w:top w:val="none" w:sz="0" w:space="0" w:color="auto"/>
        <w:left w:val="none" w:sz="0" w:space="0" w:color="auto"/>
        <w:bottom w:val="none" w:sz="0" w:space="0" w:color="auto"/>
        <w:right w:val="none" w:sz="0" w:space="0" w:color="auto"/>
      </w:divBdr>
    </w:div>
    <w:div w:id="1967736626">
      <w:bodyDiv w:val="1"/>
      <w:marLeft w:val="0"/>
      <w:marRight w:val="0"/>
      <w:marTop w:val="0"/>
      <w:marBottom w:val="0"/>
      <w:divBdr>
        <w:top w:val="none" w:sz="0" w:space="0" w:color="auto"/>
        <w:left w:val="none" w:sz="0" w:space="0" w:color="auto"/>
        <w:bottom w:val="none" w:sz="0" w:space="0" w:color="auto"/>
        <w:right w:val="none" w:sz="0" w:space="0" w:color="auto"/>
      </w:divBdr>
    </w:div>
    <w:div w:id="21025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DE7ABC3-C356-49F3-B2A3-F16CB2A482E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985</TotalTime>
  <Pages>19</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Sreekhar Ale</dc:creator>
  <cp:keywords/>
  <dc:description/>
  <cp:lastModifiedBy>Sreekhar Ale</cp:lastModifiedBy>
  <cp:revision>125</cp:revision>
  <cp:lastPrinted>2015-10-07T04:11:00Z</cp:lastPrinted>
  <dcterms:created xsi:type="dcterms:W3CDTF">2015-11-19T08:12:00Z</dcterms:created>
  <dcterms:modified xsi:type="dcterms:W3CDTF">2015-11-20T05:34:00Z</dcterms:modified>
</cp:coreProperties>
</file>