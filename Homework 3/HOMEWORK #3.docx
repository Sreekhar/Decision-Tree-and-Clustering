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8D8" w:rsidRDefault="00405EDA" w:rsidP="004614CC">
      <w:pPr>
        <w:jc w:val="center"/>
        <w:rPr>
          <w:rFonts w:ascii="Segoe UI" w:hAnsi="Segoe UI" w:cs="Segoe UI"/>
          <w:b/>
          <w:sz w:val="36"/>
          <w:szCs w:val="36"/>
        </w:rPr>
      </w:pPr>
      <w:r>
        <w:rPr>
          <w:rFonts w:ascii="Segoe UI" w:hAnsi="Segoe UI" w:cs="Segoe UI"/>
          <w:b/>
          <w:sz w:val="36"/>
          <w:szCs w:val="36"/>
        </w:rPr>
        <w:t>HOMEWORK</w:t>
      </w:r>
      <w:r w:rsidR="009E0928">
        <w:rPr>
          <w:rFonts w:ascii="Segoe UI" w:hAnsi="Segoe UI" w:cs="Segoe UI"/>
          <w:b/>
          <w:sz w:val="36"/>
          <w:szCs w:val="36"/>
        </w:rPr>
        <w:t xml:space="preserve"> #3</w:t>
      </w:r>
    </w:p>
    <w:p w:rsidR="004614CC" w:rsidRPr="00795B20" w:rsidRDefault="00795B20" w:rsidP="004614CC">
      <w:pPr>
        <w:rPr>
          <w:rFonts w:ascii="Segoe UI" w:hAnsi="Segoe UI" w:cs="Segoe UI"/>
          <w:b/>
          <w:sz w:val="30"/>
          <w:szCs w:val="30"/>
          <w:u w:val="single"/>
        </w:rPr>
      </w:pPr>
      <w:r w:rsidRPr="00795B20">
        <w:rPr>
          <w:rFonts w:ascii="Segoe UI" w:hAnsi="Segoe UI" w:cs="Segoe UI"/>
          <w:b/>
          <w:sz w:val="30"/>
          <w:szCs w:val="30"/>
          <w:u w:val="single"/>
        </w:rPr>
        <w:t>Submitted by:</w:t>
      </w:r>
    </w:p>
    <w:p w:rsidR="009708D2" w:rsidRDefault="00795B20" w:rsidP="004614CC">
      <w:pPr>
        <w:rPr>
          <w:rFonts w:ascii="Segoe UI" w:hAnsi="Segoe UI" w:cs="Segoe UI"/>
          <w:b/>
          <w:sz w:val="30"/>
          <w:szCs w:val="30"/>
          <w:u w:val="single"/>
        </w:rPr>
      </w:pPr>
      <w:r w:rsidRPr="00795B20">
        <w:rPr>
          <w:rFonts w:ascii="Segoe UI" w:hAnsi="Segoe UI" w:cs="Segoe UI"/>
          <w:sz w:val="30"/>
          <w:szCs w:val="30"/>
        </w:rPr>
        <w:t xml:space="preserve">Sreekhar Ale, M.Eng CS, </w:t>
      </w:r>
      <w:r w:rsidRPr="00795B20">
        <w:rPr>
          <w:rFonts w:ascii="Segoe UI" w:hAnsi="Segoe UI" w:cs="Segoe UI"/>
          <w:sz w:val="30"/>
          <w:szCs w:val="30"/>
        </w:rPr>
        <w:br/>
      </w:r>
      <w:r w:rsidRPr="00DC5730">
        <w:rPr>
          <w:rFonts w:ascii="Segoe UI" w:hAnsi="Segoe UI" w:cs="Segoe UI"/>
          <w:sz w:val="30"/>
          <w:szCs w:val="30"/>
          <w:u w:val="single"/>
        </w:rPr>
        <w:t>Course:</w:t>
      </w:r>
      <w:r w:rsidRPr="00795B20">
        <w:rPr>
          <w:rFonts w:ascii="Segoe UI" w:hAnsi="Segoe UI" w:cs="Segoe UI"/>
          <w:sz w:val="30"/>
          <w:szCs w:val="30"/>
        </w:rPr>
        <w:t xml:space="preserve"> </w:t>
      </w:r>
      <w:r w:rsidR="00AE0F62">
        <w:rPr>
          <w:rFonts w:ascii="Segoe UI" w:hAnsi="Segoe UI" w:cs="Segoe UI"/>
          <w:sz w:val="30"/>
          <w:szCs w:val="30"/>
        </w:rPr>
        <w:t>Intelligent D</w:t>
      </w:r>
      <w:r w:rsidR="00405EDA">
        <w:rPr>
          <w:rFonts w:ascii="Segoe UI" w:hAnsi="Segoe UI" w:cs="Segoe UI"/>
          <w:sz w:val="30"/>
          <w:szCs w:val="30"/>
        </w:rPr>
        <w:t xml:space="preserve">ata </w:t>
      </w:r>
      <w:r w:rsidR="00B505BA">
        <w:rPr>
          <w:rFonts w:ascii="Segoe UI" w:hAnsi="Segoe UI" w:cs="Segoe UI"/>
          <w:sz w:val="30"/>
          <w:szCs w:val="30"/>
        </w:rPr>
        <w:t>A</w:t>
      </w:r>
      <w:r w:rsidR="00405EDA">
        <w:rPr>
          <w:rFonts w:ascii="Segoe UI" w:hAnsi="Segoe UI" w:cs="Segoe UI"/>
          <w:sz w:val="30"/>
          <w:szCs w:val="30"/>
        </w:rPr>
        <w:t>nalysis</w:t>
      </w:r>
      <w:r w:rsidR="00E21D22">
        <w:rPr>
          <w:rFonts w:ascii="Segoe UI" w:hAnsi="Segoe UI" w:cs="Segoe UI"/>
          <w:sz w:val="30"/>
          <w:szCs w:val="30"/>
        </w:rPr>
        <w:t xml:space="preserve"> – </w:t>
      </w:r>
      <w:r w:rsidR="00B859DF">
        <w:rPr>
          <w:rFonts w:ascii="Segoe UI" w:hAnsi="Segoe UI" w:cs="Segoe UI"/>
          <w:sz w:val="30"/>
          <w:szCs w:val="30"/>
        </w:rPr>
        <w:t>fall</w:t>
      </w:r>
      <w:r w:rsidR="00E21D22">
        <w:rPr>
          <w:rFonts w:ascii="Segoe UI" w:hAnsi="Segoe UI" w:cs="Segoe UI"/>
          <w:sz w:val="30"/>
          <w:szCs w:val="30"/>
        </w:rPr>
        <w:t xml:space="preserve"> 2015</w:t>
      </w:r>
      <w:r w:rsidRPr="00795B20">
        <w:rPr>
          <w:rFonts w:ascii="Segoe UI" w:hAnsi="Segoe UI" w:cs="Segoe UI"/>
          <w:sz w:val="30"/>
          <w:szCs w:val="30"/>
        </w:rPr>
        <w:br/>
      </w:r>
      <w:r w:rsidR="00D41F52" w:rsidRPr="00DC5730">
        <w:rPr>
          <w:rFonts w:ascii="Segoe UI" w:hAnsi="Segoe UI" w:cs="Segoe UI"/>
          <w:sz w:val="30"/>
          <w:szCs w:val="30"/>
          <w:u w:val="single"/>
        </w:rPr>
        <w:t>Language used:</w:t>
      </w:r>
      <w:r w:rsidR="00D41F52" w:rsidRPr="00D41F52">
        <w:rPr>
          <w:rFonts w:ascii="Segoe UI" w:hAnsi="Segoe UI" w:cs="Segoe UI"/>
          <w:sz w:val="30"/>
          <w:szCs w:val="30"/>
        </w:rPr>
        <w:t xml:space="preserve"> </w:t>
      </w:r>
      <w:r w:rsidR="00BF01C1">
        <w:rPr>
          <w:rFonts w:ascii="Segoe UI" w:hAnsi="Segoe UI" w:cs="Segoe UI"/>
          <w:sz w:val="30"/>
          <w:szCs w:val="30"/>
        </w:rPr>
        <w:t>MATLAB</w:t>
      </w:r>
    </w:p>
    <w:p w:rsidR="00795B20" w:rsidRDefault="0056138B" w:rsidP="004614CC">
      <w:pPr>
        <w:rPr>
          <w:rFonts w:ascii="Segoe UI" w:hAnsi="Segoe UI" w:cs="Segoe UI"/>
          <w:b/>
          <w:sz w:val="30"/>
          <w:szCs w:val="30"/>
          <w:u w:val="single"/>
        </w:rPr>
      </w:pPr>
      <w:r>
        <w:rPr>
          <w:rFonts w:ascii="Segoe UI" w:hAnsi="Segoe UI" w:cs="Segoe UI"/>
          <w:b/>
          <w:sz w:val="30"/>
          <w:szCs w:val="30"/>
          <w:u w:val="single"/>
        </w:rPr>
        <w:t>ANSWER</w:t>
      </w:r>
      <w:r w:rsidR="005C1D25">
        <w:rPr>
          <w:rFonts w:ascii="Segoe UI" w:hAnsi="Segoe UI" w:cs="Segoe UI"/>
          <w:b/>
          <w:sz w:val="30"/>
          <w:szCs w:val="30"/>
          <w:u w:val="single"/>
        </w:rPr>
        <w:t xml:space="preserve"> 1</w:t>
      </w:r>
      <w:r w:rsidR="00795B20" w:rsidRPr="00795B20">
        <w:rPr>
          <w:rFonts w:ascii="Segoe UI" w:hAnsi="Segoe UI" w:cs="Segoe UI"/>
          <w:b/>
          <w:sz w:val="30"/>
          <w:szCs w:val="30"/>
          <w:u w:val="single"/>
        </w:rPr>
        <w:t>:</w:t>
      </w:r>
    </w:p>
    <w:p w:rsidR="00B42CE5" w:rsidRPr="00B42CE5" w:rsidRDefault="00B42CE5" w:rsidP="004614CC">
      <w:pPr>
        <w:rPr>
          <w:rFonts w:ascii="Segoe UI" w:hAnsi="Segoe UI" w:cs="Segoe UI"/>
          <w:i/>
          <w:sz w:val="30"/>
          <w:szCs w:val="30"/>
          <w:u w:val="single"/>
        </w:rPr>
      </w:pPr>
      <w:r w:rsidRPr="00B42CE5">
        <w:rPr>
          <w:rFonts w:ascii="Segoe UI" w:hAnsi="Segoe UI" w:cs="Segoe UI"/>
          <w:i/>
          <w:sz w:val="30"/>
          <w:szCs w:val="30"/>
          <w:u w:val="single"/>
        </w:rPr>
        <w:t>List of steps</w:t>
      </w:r>
    </w:p>
    <w:p w:rsidR="00CD7BE3" w:rsidRDefault="00C64FD7" w:rsidP="008206D6">
      <w:pPr>
        <w:pStyle w:val="ListParagraph"/>
        <w:numPr>
          <w:ilvl w:val="0"/>
          <w:numId w:val="2"/>
        </w:numPr>
        <w:jc w:val="both"/>
        <w:rPr>
          <w:rFonts w:ascii="Segoe UI" w:hAnsi="Segoe UI" w:cs="Segoe UI"/>
          <w:sz w:val="26"/>
          <w:szCs w:val="26"/>
        </w:rPr>
      </w:pPr>
      <w:r>
        <w:rPr>
          <w:rFonts w:ascii="Segoe UI" w:hAnsi="Segoe UI" w:cs="Segoe UI"/>
          <w:sz w:val="26"/>
          <w:szCs w:val="26"/>
        </w:rPr>
        <w:t>Download the data from the link provided.</w:t>
      </w:r>
    </w:p>
    <w:p w:rsidR="00C64FD7" w:rsidRDefault="00C64FD7" w:rsidP="008206D6">
      <w:pPr>
        <w:pStyle w:val="ListParagraph"/>
        <w:numPr>
          <w:ilvl w:val="0"/>
          <w:numId w:val="2"/>
        </w:numPr>
        <w:jc w:val="both"/>
        <w:rPr>
          <w:rFonts w:ascii="Segoe UI" w:hAnsi="Segoe UI" w:cs="Segoe UI"/>
          <w:sz w:val="26"/>
          <w:szCs w:val="26"/>
        </w:rPr>
      </w:pPr>
      <w:r>
        <w:rPr>
          <w:rFonts w:ascii="Segoe UI" w:hAnsi="Segoe UI" w:cs="Segoe UI"/>
          <w:sz w:val="26"/>
          <w:szCs w:val="26"/>
        </w:rPr>
        <w:t>Open the file and save it with .xlsx extension</w:t>
      </w:r>
    </w:p>
    <w:p w:rsidR="00C64FD7" w:rsidRDefault="00C64FD7" w:rsidP="008206D6">
      <w:pPr>
        <w:pStyle w:val="ListParagraph"/>
        <w:numPr>
          <w:ilvl w:val="0"/>
          <w:numId w:val="2"/>
        </w:numPr>
        <w:jc w:val="both"/>
        <w:rPr>
          <w:rFonts w:ascii="Segoe UI" w:hAnsi="Segoe UI" w:cs="Segoe UI"/>
          <w:sz w:val="26"/>
          <w:szCs w:val="26"/>
        </w:rPr>
      </w:pPr>
      <w:r>
        <w:rPr>
          <w:rFonts w:ascii="Segoe UI" w:hAnsi="Segoe UI" w:cs="Segoe UI"/>
          <w:sz w:val="26"/>
          <w:szCs w:val="26"/>
        </w:rPr>
        <w:t xml:space="preserve">Read the file into </w:t>
      </w:r>
      <w:r w:rsidR="00EA796D">
        <w:rPr>
          <w:rFonts w:ascii="Segoe UI" w:hAnsi="Segoe UI" w:cs="Segoe UI"/>
          <w:sz w:val="26"/>
          <w:szCs w:val="26"/>
        </w:rPr>
        <w:t>a variable</w:t>
      </w:r>
      <w:r w:rsidR="00D34E04">
        <w:rPr>
          <w:rFonts w:ascii="Segoe UI" w:hAnsi="Segoe UI" w:cs="Segoe UI"/>
          <w:sz w:val="26"/>
          <w:szCs w:val="26"/>
        </w:rPr>
        <w:t xml:space="preserve"> using xlsread function and name the variable as </w:t>
      </w:r>
      <w:r w:rsidR="00EA796D">
        <w:rPr>
          <w:rFonts w:ascii="Segoe UI" w:hAnsi="Segoe UI" w:cs="Segoe UI"/>
          <w:sz w:val="26"/>
          <w:szCs w:val="26"/>
        </w:rPr>
        <w:t xml:space="preserve"> rawdata</w:t>
      </w:r>
    </w:p>
    <w:p w:rsidR="00EA796D" w:rsidRDefault="00EA796D" w:rsidP="008206D6">
      <w:pPr>
        <w:pStyle w:val="ListParagraph"/>
        <w:numPr>
          <w:ilvl w:val="0"/>
          <w:numId w:val="2"/>
        </w:numPr>
        <w:jc w:val="both"/>
        <w:rPr>
          <w:rFonts w:ascii="Segoe UI" w:hAnsi="Segoe UI" w:cs="Segoe UI"/>
          <w:sz w:val="26"/>
          <w:szCs w:val="26"/>
        </w:rPr>
      </w:pPr>
      <w:r>
        <w:rPr>
          <w:rFonts w:ascii="Segoe UI" w:hAnsi="Segoe UI" w:cs="Segoe UI"/>
          <w:sz w:val="26"/>
          <w:szCs w:val="26"/>
        </w:rPr>
        <w:t>Using knnimpute function remove the missing values and replace it with the weighted mean from one of the nearest neighbors surrounding it.</w:t>
      </w:r>
    </w:p>
    <w:p w:rsidR="00795B20" w:rsidRDefault="00635839" w:rsidP="004614CC">
      <w:pPr>
        <w:rPr>
          <w:rFonts w:ascii="Segoe UI" w:hAnsi="Segoe UI" w:cs="Segoe UI"/>
          <w:b/>
          <w:sz w:val="30"/>
          <w:szCs w:val="30"/>
        </w:rPr>
      </w:pPr>
      <w:r>
        <w:rPr>
          <w:rFonts w:ascii="Segoe UI" w:hAnsi="Segoe UI" w:cs="Segoe UI"/>
          <w:b/>
          <w:sz w:val="30"/>
          <w:szCs w:val="30"/>
          <w:u w:val="single"/>
        </w:rPr>
        <w:t xml:space="preserve">MATLAB SOURCE </w:t>
      </w:r>
      <w:r w:rsidR="004271C6">
        <w:rPr>
          <w:rFonts w:ascii="Segoe UI" w:hAnsi="Segoe UI" w:cs="Segoe UI"/>
          <w:b/>
          <w:sz w:val="30"/>
          <w:szCs w:val="30"/>
          <w:u w:val="single"/>
        </w:rPr>
        <w:t>CODE</w:t>
      </w:r>
      <w:r w:rsidR="00795B20" w:rsidRPr="00795B20">
        <w:rPr>
          <w:rFonts w:ascii="Segoe UI" w:hAnsi="Segoe UI" w:cs="Segoe UI"/>
          <w:b/>
          <w:sz w:val="30"/>
          <w:szCs w:val="30"/>
          <w:u w:val="single"/>
        </w:rPr>
        <w:t>:</w:t>
      </w:r>
    </w:p>
    <w:p w:rsidR="00C64FD7" w:rsidRDefault="00C64FD7" w:rsidP="00C64FD7">
      <w:pPr>
        <w:spacing w:after="0"/>
        <w:rPr>
          <w:noProof/>
        </w:rPr>
      </w:pPr>
      <w:r>
        <w:rPr>
          <w:noProof/>
        </w:rPr>
        <w:t>rawdata = xlsread('D:\My work\M.Eng 1st sem\IDA\Assignment\Homework 3\breast-cancer-wisconsin.xlsx');</w:t>
      </w:r>
    </w:p>
    <w:p w:rsidR="00C64FD7" w:rsidRDefault="00C64FD7" w:rsidP="00C64FD7">
      <w:pPr>
        <w:spacing w:after="0"/>
        <w:rPr>
          <w:noProof/>
        </w:rPr>
      </w:pPr>
      <w:r>
        <w:rPr>
          <w:noProof/>
        </w:rPr>
        <w:t>mydata = knnimpute(rawdata,1);</w:t>
      </w:r>
    </w:p>
    <w:p w:rsidR="00C64FD7" w:rsidRDefault="00C64FD7" w:rsidP="00C64FD7">
      <w:pPr>
        <w:spacing w:after="0"/>
        <w:rPr>
          <w:noProof/>
        </w:rPr>
      </w:pPr>
      <w:r>
        <w:rPr>
          <w:noProof/>
        </w:rPr>
        <w:t>NewData = mydata(randperm(699),:);</w:t>
      </w:r>
    </w:p>
    <w:p w:rsidR="00C64FD7" w:rsidRDefault="00C64FD7" w:rsidP="00C64FD7">
      <w:pPr>
        <w:spacing w:after="0"/>
        <w:rPr>
          <w:noProof/>
        </w:rPr>
      </w:pPr>
      <w:r>
        <w:rPr>
          <w:noProof/>
        </w:rPr>
        <w:t>TrainingData = NewData(1:500,:);</w:t>
      </w:r>
    </w:p>
    <w:p w:rsidR="00C64FD7" w:rsidRDefault="00C64FD7" w:rsidP="00C64FD7">
      <w:pPr>
        <w:spacing w:after="0"/>
        <w:rPr>
          <w:rFonts w:ascii="Segoe UI" w:hAnsi="Segoe UI" w:cs="Segoe UI"/>
          <w:b/>
          <w:sz w:val="30"/>
          <w:szCs w:val="30"/>
          <w:u w:val="single"/>
        </w:rPr>
      </w:pPr>
      <w:r>
        <w:rPr>
          <w:noProof/>
        </w:rPr>
        <w:t>TestingData = NewData(501:699,:);</w:t>
      </w:r>
      <w:r w:rsidR="001936D8">
        <w:rPr>
          <w:rFonts w:ascii="Segoe UI" w:hAnsi="Segoe UI" w:cs="Segoe UI"/>
          <w:b/>
          <w:sz w:val="30"/>
          <w:szCs w:val="30"/>
          <w:u w:val="single"/>
        </w:rPr>
        <w:br/>
      </w:r>
    </w:p>
    <w:p w:rsidR="00D06C3E" w:rsidRDefault="007B6FF3" w:rsidP="00C64FD7">
      <w:pPr>
        <w:spacing w:after="0"/>
        <w:rPr>
          <w:rFonts w:ascii="Segoe UI" w:hAnsi="Segoe UI" w:cs="Segoe UI"/>
          <w:b/>
          <w:sz w:val="30"/>
          <w:szCs w:val="30"/>
        </w:rPr>
      </w:pPr>
      <w:r>
        <w:rPr>
          <w:rFonts w:ascii="Segoe UI" w:hAnsi="Segoe UI" w:cs="Segoe UI"/>
          <w:b/>
          <w:sz w:val="30"/>
          <w:szCs w:val="30"/>
          <w:u w:val="single"/>
        </w:rPr>
        <w:t>RESULTS</w:t>
      </w:r>
      <w:r w:rsidR="00D06C3E" w:rsidRPr="00795B20">
        <w:rPr>
          <w:rFonts w:ascii="Segoe UI" w:hAnsi="Segoe UI" w:cs="Segoe UI"/>
          <w:b/>
          <w:sz w:val="30"/>
          <w:szCs w:val="30"/>
          <w:u w:val="single"/>
        </w:rPr>
        <w:t>:</w:t>
      </w:r>
      <w:r w:rsidR="00D06C3E" w:rsidRPr="00D06C3E">
        <w:rPr>
          <w:rFonts w:ascii="Segoe UI" w:hAnsi="Segoe UI" w:cs="Segoe UI"/>
          <w:b/>
          <w:sz w:val="30"/>
          <w:szCs w:val="30"/>
        </w:rPr>
        <w:t xml:space="preserve"> </w:t>
      </w:r>
    </w:p>
    <w:p w:rsidR="00B411C5" w:rsidRPr="001936D8" w:rsidRDefault="0098445B" w:rsidP="00D06C3E">
      <w:pPr>
        <w:rPr>
          <w:noProof/>
        </w:rPr>
      </w:pPr>
      <w:r w:rsidRPr="0098445B">
        <w:rPr>
          <w:noProof/>
        </w:rPr>
        <w:t xml:space="preserve">rawdata </w:t>
      </w:r>
      <w:r w:rsidR="00B411C5" w:rsidRPr="001936D8">
        <w:rPr>
          <w:noProof/>
        </w:rPr>
        <w:t xml:space="preserve">= </w:t>
      </w:r>
      <w:r>
        <w:rPr>
          <w:noProof/>
        </w:rPr>
        <w:t>699</w:t>
      </w:r>
      <w:r w:rsidR="00B411C5" w:rsidRPr="001936D8">
        <w:rPr>
          <w:noProof/>
        </w:rPr>
        <w:t xml:space="preserve"> * 11 double values</w:t>
      </w:r>
      <w:r w:rsidR="00B411C5" w:rsidRPr="001936D8">
        <w:rPr>
          <w:noProof/>
        </w:rPr>
        <w:br/>
      </w:r>
      <w:r w:rsidRPr="0098445B">
        <w:rPr>
          <w:noProof/>
        </w:rPr>
        <w:t xml:space="preserve">mydata </w:t>
      </w:r>
      <w:r w:rsidR="00B411C5" w:rsidRPr="001936D8">
        <w:rPr>
          <w:noProof/>
        </w:rPr>
        <w:t xml:space="preserve">= </w:t>
      </w:r>
      <w:r>
        <w:rPr>
          <w:noProof/>
        </w:rPr>
        <w:t>699</w:t>
      </w:r>
      <w:r w:rsidR="00B411C5" w:rsidRPr="001936D8">
        <w:rPr>
          <w:noProof/>
        </w:rPr>
        <w:t xml:space="preserve"> * 11 double values</w:t>
      </w:r>
    </w:p>
    <w:p w:rsidR="00A92300" w:rsidRDefault="00A92300" w:rsidP="00A92300">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327AEE" w:rsidRDefault="001936D8" w:rsidP="00A92300">
      <w:pPr>
        <w:rPr>
          <w:noProof/>
        </w:rPr>
      </w:pPr>
      <w:r>
        <w:rPr>
          <w:noProof/>
        </w:rPr>
        <w:t>Not Applicable</w:t>
      </w:r>
    </w:p>
    <w:p w:rsidR="00044384" w:rsidRDefault="00044384" w:rsidP="00A92300">
      <w:pPr>
        <w:rPr>
          <w:noProof/>
        </w:rPr>
      </w:pPr>
    </w:p>
    <w:p w:rsidR="00044384" w:rsidRDefault="00044384" w:rsidP="00A92300">
      <w:pPr>
        <w:rPr>
          <w:noProof/>
        </w:rPr>
      </w:pPr>
    </w:p>
    <w:p w:rsidR="00044384" w:rsidRDefault="00044384" w:rsidP="00A92300">
      <w:pPr>
        <w:rPr>
          <w:noProof/>
        </w:rPr>
      </w:pPr>
    </w:p>
    <w:p w:rsidR="00D8452B" w:rsidRDefault="00D8452B" w:rsidP="00D8452B">
      <w:pPr>
        <w:rPr>
          <w:rFonts w:ascii="Segoe UI" w:hAnsi="Segoe UI" w:cs="Segoe UI"/>
          <w:b/>
          <w:sz w:val="30"/>
          <w:szCs w:val="30"/>
          <w:u w:val="single"/>
        </w:rPr>
      </w:pPr>
      <w:r>
        <w:rPr>
          <w:rFonts w:ascii="Segoe UI" w:hAnsi="Segoe UI" w:cs="Segoe UI"/>
          <w:b/>
          <w:sz w:val="30"/>
          <w:szCs w:val="30"/>
          <w:u w:val="single"/>
        </w:rPr>
        <w:lastRenderedPageBreak/>
        <w:t>ANSWER</w:t>
      </w:r>
      <w:r w:rsidR="00661C06">
        <w:rPr>
          <w:rFonts w:ascii="Segoe UI" w:hAnsi="Segoe UI" w:cs="Segoe UI"/>
          <w:b/>
          <w:sz w:val="30"/>
          <w:szCs w:val="30"/>
          <w:u w:val="single"/>
        </w:rPr>
        <w:t xml:space="preserve"> 2</w:t>
      </w:r>
      <w:r w:rsidRPr="00795B20">
        <w:rPr>
          <w:rFonts w:ascii="Segoe UI" w:hAnsi="Segoe UI" w:cs="Segoe UI"/>
          <w:b/>
          <w:sz w:val="30"/>
          <w:szCs w:val="30"/>
          <w:u w:val="single"/>
        </w:rPr>
        <w:t>:</w:t>
      </w:r>
    </w:p>
    <w:p w:rsidR="00D8452B" w:rsidRPr="00B42CE5" w:rsidRDefault="00D8452B" w:rsidP="00D8452B">
      <w:pPr>
        <w:rPr>
          <w:rFonts w:ascii="Segoe UI" w:hAnsi="Segoe UI" w:cs="Segoe UI"/>
          <w:i/>
          <w:sz w:val="30"/>
          <w:szCs w:val="30"/>
          <w:u w:val="single"/>
        </w:rPr>
      </w:pPr>
      <w:r w:rsidRPr="00B42CE5">
        <w:rPr>
          <w:rFonts w:ascii="Segoe UI" w:hAnsi="Segoe UI" w:cs="Segoe UI"/>
          <w:i/>
          <w:sz w:val="30"/>
          <w:szCs w:val="30"/>
          <w:u w:val="single"/>
        </w:rPr>
        <w:t>List of steps</w:t>
      </w:r>
    </w:p>
    <w:p w:rsidR="00D8452B" w:rsidRDefault="006D2563" w:rsidP="008206D6">
      <w:pPr>
        <w:pStyle w:val="ListParagraph"/>
        <w:numPr>
          <w:ilvl w:val="0"/>
          <w:numId w:val="10"/>
        </w:numPr>
        <w:jc w:val="both"/>
        <w:rPr>
          <w:rFonts w:ascii="Segoe UI" w:hAnsi="Segoe UI" w:cs="Segoe UI"/>
          <w:sz w:val="26"/>
          <w:szCs w:val="26"/>
        </w:rPr>
      </w:pPr>
      <w:r>
        <w:rPr>
          <w:rFonts w:ascii="Segoe UI" w:hAnsi="Segoe UI" w:cs="Segoe UI"/>
          <w:sz w:val="26"/>
          <w:szCs w:val="26"/>
        </w:rPr>
        <w:t>Perform the same steps from before answer</w:t>
      </w:r>
    </w:p>
    <w:p w:rsidR="006D2563" w:rsidRPr="00251BEC" w:rsidRDefault="006D2563" w:rsidP="00251BEC">
      <w:pPr>
        <w:pStyle w:val="ListParagraph"/>
        <w:numPr>
          <w:ilvl w:val="0"/>
          <w:numId w:val="10"/>
        </w:numPr>
        <w:jc w:val="both"/>
        <w:rPr>
          <w:rFonts w:ascii="Segoe UI" w:hAnsi="Segoe UI" w:cs="Segoe UI"/>
          <w:sz w:val="26"/>
          <w:szCs w:val="26"/>
        </w:rPr>
      </w:pPr>
      <w:r w:rsidRPr="00251BEC">
        <w:rPr>
          <w:rFonts w:ascii="Segoe UI" w:hAnsi="Segoe UI" w:cs="Segoe UI"/>
          <w:sz w:val="26"/>
          <w:szCs w:val="26"/>
        </w:rPr>
        <w:t xml:space="preserve">Then select random 500 rows and store it in </w:t>
      </w:r>
      <w:r w:rsidR="00253BCE" w:rsidRPr="00251BEC">
        <w:rPr>
          <w:rFonts w:ascii="Segoe UI" w:hAnsi="Segoe UI" w:cs="Segoe UI"/>
          <w:sz w:val="26"/>
          <w:szCs w:val="26"/>
        </w:rPr>
        <w:t xml:space="preserve">a variable called </w:t>
      </w:r>
      <w:r w:rsidRPr="00251BEC">
        <w:rPr>
          <w:rFonts w:ascii="Segoe UI" w:hAnsi="Segoe UI" w:cs="Segoe UI"/>
          <w:sz w:val="26"/>
          <w:szCs w:val="26"/>
        </w:rPr>
        <w:t>Training</w:t>
      </w:r>
      <w:r w:rsidR="00253BCE" w:rsidRPr="00251BEC">
        <w:rPr>
          <w:rFonts w:ascii="Segoe UI" w:hAnsi="Segoe UI" w:cs="Segoe UI"/>
          <w:sz w:val="26"/>
          <w:szCs w:val="26"/>
        </w:rPr>
        <w:t>Data</w:t>
      </w:r>
    </w:p>
    <w:p w:rsidR="0012051B" w:rsidRPr="00CD7BE3" w:rsidRDefault="00253BCE" w:rsidP="008206D6">
      <w:pPr>
        <w:pStyle w:val="ListParagraph"/>
        <w:numPr>
          <w:ilvl w:val="0"/>
          <w:numId w:val="10"/>
        </w:numPr>
        <w:jc w:val="both"/>
        <w:rPr>
          <w:rFonts w:ascii="Segoe UI" w:hAnsi="Segoe UI" w:cs="Segoe UI"/>
          <w:sz w:val="26"/>
          <w:szCs w:val="26"/>
        </w:rPr>
      </w:pPr>
      <w:r>
        <w:rPr>
          <w:rFonts w:ascii="Segoe UI" w:hAnsi="Segoe UI" w:cs="Segoe UI"/>
          <w:sz w:val="26"/>
          <w:szCs w:val="26"/>
        </w:rPr>
        <w:t>Select remaining 199 rows and store it in a variable called TestingData</w:t>
      </w:r>
    </w:p>
    <w:p w:rsidR="00D8452B" w:rsidRDefault="00D8452B" w:rsidP="00D8452B">
      <w:pPr>
        <w:rPr>
          <w:rFonts w:ascii="Segoe UI" w:hAnsi="Segoe UI" w:cs="Segoe UI"/>
          <w:b/>
          <w:sz w:val="30"/>
          <w:szCs w:val="30"/>
        </w:rPr>
      </w:pPr>
      <w:r>
        <w:rPr>
          <w:rFonts w:ascii="Segoe UI" w:hAnsi="Segoe UI" w:cs="Segoe UI"/>
          <w:b/>
          <w:sz w:val="30"/>
          <w:szCs w:val="30"/>
          <w:u w:val="single"/>
        </w:rPr>
        <w:t>MATLAB SOURCE CODE</w:t>
      </w:r>
      <w:r w:rsidRPr="00795B20">
        <w:rPr>
          <w:rFonts w:ascii="Segoe UI" w:hAnsi="Segoe UI" w:cs="Segoe UI"/>
          <w:b/>
          <w:sz w:val="30"/>
          <w:szCs w:val="30"/>
          <w:u w:val="single"/>
        </w:rPr>
        <w:t>:</w:t>
      </w:r>
    </w:p>
    <w:p w:rsidR="006D2563" w:rsidRDefault="006D2563" w:rsidP="006D2563">
      <w:pPr>
        <w:spacing w:after="0"/>
        <w:rPr>
          <w:noProof/>
        </w:rPr>
      </w:pPr>
      <w:r>
        <w:rPr>
          <w:noProof/>
        </w:rPr>
        <w:t>rawdata = xlsread('D:\My work\M.Eng 1st sem\IDA\Assignment\Homework 3\breast-cancer-wisconsin.xlsx');</w:t>
      </w:r>
    </w:p>
    <w:p w:rsidR="006D2563" w:rsidRDefault="006D2563" w:rsidP="006D2563">
      <w:pPr>
        <w:spacing w:after="0"/>
        <w:rPr>
          <w:noProof/>
        </w:rPr>
      </w:pPr>
      <w:r>
        <w:rPr>
          <w:noProof/>
        </w:rPr>
        <w:t>mydata = knnimpute(rawdata,1);</w:t>
      </w:r>
    </w:p>
    <w:p w:rsidR="006D2563" w:rsidRDefault="006D2563" w:rsidP="006D2563">
      <w:pPr>
        <w:spacing w:after="0"/>
        <w:rPr>
          <w:noProof/>
        </w:rPr>
      </w:pPr>
      <w:r>
        <w:rPr>
          <w:noProof/>
        </w:rPr>
        <w:t>NewData = mydata(randperm(699),:);</w:t>
      </w:r>
    </w:p>
    <w:p w:rsidR="006D2563" w:rsidRDefault="006D2563" w:rsidP="006D2563">
      <w:pPr>
        <w:spacing w:after="0"/>
        <w:rPr>
          <w:noProof/>
        </w:rPr>
      </w:pPr>
    </w:p>
    <w:p w:rsidR="006D2563" w:rsidRDefault="006D2563" w:rsidP="006D2563">
      <w:pPr>
        <w:spacing w:after="0"/>
        <w:rPr>
          <w:noProof/>
        </w:rPr>
      </w:pPr>
      <w:r>
        <w:rPr>
          <w:noProof/>
        </w:rPr>
        <w:t>TrainingData = NewData(1:500,:);</w:t>
      </w:r>
    </w:p>
    <w:p w:rsidR="008A22BC" w:rsidRDefault="006D2563" w:rsidP="006D2563">
      <w:pPr>
        <w:spacing w:after="0"/>
        <w:rPr>
          <w:noProof/>
        </w:rPr>
      </w:pPr>
      <w:r>
        <w:rPr>
          <w:noProof/>
        </w:rPr>
        <w:t>TestingData = NewData(501:699,:);</w:t>
      </w:r>
    </w:p>
    <w:p w:rsidR="00D8452B" w:rsidRDefault="00D8452B" w:rsidP="006D2563">
      <w:pPr>
        <w:spacing w:after="0"/>
        <w:rPr>
          <w:rFonts w:ascii="Segoe UI" w:hAnsi="Segoe UI" w:cs="Segoe UI"/>
          <w:b/>
          <w:sz w:val="30"/>
          <w:szCs w:val="30"/>
        </w:rPr>
      </w:pPr>
      <w:r>
        <w:rPr>
          <w:rFonts w:ascii="Segoe UI" w:hAnsi="Segoe UI" w:cs="Segoe UI"/>
          <w:b/>
          <w:sz w:val="30"/>
          <w:szCs w:val="30"/>
          <w:u w:val="single"/>
        </w:rPr>
        <w:b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FB7BAF" w:rsidRPr="001936D8" w:rsidRDefault="003C7EFD" w:rsidP="00D8452B">
      <w:pPr>
        <w:rPr>
          <w:noProof/>
        </w:rPr>
      </w:pPr>
      <w:r w:rsidRPr="0098445B">
        <w:rPr>
          <w:noProof/>
        </w:rPr>
        <w:t xml:space="preserve">rawdata </w:t>
      </w:r>
      <w:r w:rsidRPr="001936D8">
        <w:rPr>
          <w:noProof/>
        </w:rPr>
        <w:t xml:space="preserve">= </w:t>
      </w:r>
      <w:r>
        <w:rPr>
          <w:noProof/>
        </w:rPr>
        <w:t>699</w:t>
      </w:r>
      <w:r w:rsidRPr="001936D8">
        <w:rPr>
          <w:noProof/>
        </w:rPr>
        <w:t xml:space="preserve"> * 11 double values</w:t>
      </w:r>
      <w:r w:rsidRPr="001936D8">
        <w:rPr>
          <w:noProof/>
        </w:rPr>
        <w:br/>
      </w:r>
      <w:r w:rsidRPr="0098445B">
        <w:rPr>
          <w:noProof/>
        </w:rPr>
        <w:t xml:space="preserve">mydata </w:t>
      </w:r>
      <w:r w:rsidRPr="001936D8">
        <w:rPr>
          <w:noProof/>
        </w:rPr>
        <w:t xml:space="preserve">= </w:t>
      </w:r>
      <w:r>
        <w:rPr>
          <w:noProof/>
        </w:rPr>
        <w:t>699</w:t>
      </w:r>
      <w:r w:rsidRPr="001936D8">
        <w:rPr>
          <w:noProof/>
        </w:rPr>
        <w:t xml:space="preserve"> * 11 double values</w:t>
      </w:r>
      <w:r>
        <w:rPr>
          <w:noProof/>
        </w:rPr>
        <w:br/>
      </w:r>
      <w:r w:rsidR="00407C9F" w:rsidRPr="001936D8">
        <w:rPr>
          <w:noProof/>
        </w:rPr>
        <w:t xml:space="preserve">TrainingData = </w:t>
      </w:r>
      <w:r w:rsidR="00CF1908">
        <w:rPr>
          <w:noProof/>
        </w:rPr>
        <w:t>500</w:t>
      </w:r>
      <w:r w:rsidR="00407C9F" w:rsidRPr="001936D8">
        <w:rPr>
          <w:noProof/>
        </w:rPr>
        <w:t xml:space="preserve"> * 11 double values</w:t>
      </w:r>
      <w:r w:rsidR="00407C9F" w:rsidRPr="001936D8">
        <w:rPr>
          <w:noProof/>
        </w:rPr>
        <w:br/>
        <w:t xml:space="preserve">ValidationData = </w:t>
      </w:r>
      <w:r w:rsidR="00CF1908">
        <w:rPr>
          <w:noProof/>
        </w:rPr>
        <w:t>199</w:t>
      </w:r>
      <w:r w:rsidR="00407C9F" w:rsidRPr="001936D8">
        <w:rPr>
          <w:noProof/>
        </w:rPr>
        <w:t xml:space="preserve"> * 11 double values</w:t>
      </w:r>
    </w:p>
    <w:p w:rsidR="00D8452B" w:rsidRDefault="00D8452B" w:rsidP="00D8452B">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D8452B" w:rsidRDefault="00D8452B" w:rsidP="00D8452B">
      <w:pPr>
        <w:rPr>
          <w:noProof/>
        </w:rPr>
      </w:pPr>
      <w:r>
        <w:rPr>
          <w:noProof/>
        </w:rPr>
        <w:t>Not Applicable</w:t>
      </w:r>
    </w:p>
    <w:p w:rsidR="006756DE" w:rsidRDefault="006756DE" w:rsidP="00D8452B">
      <w:pPr>
        <w:rPr>
          <w:noProof/>
        </w:rPr>
      </w:pPr>
    </w:p>
    <w:p w:rsidR="006756DE" w:rsidRDefault="006756DE" w:rsidP="00D8452B">
      <w:pPr>
        <w:rPr>
          <w:noProof/>
        </w:rPr>
      </w:pPr>
    </w:p>
    <w:p w:rsidR="006756DE" w:rsidRDefault="006756DE" w:rsidP="00634F22">
      <w:pPr>
        <w:rPr>
          <w:noProof/>
        </w:rPr>
      </w:pPr>
    </w:p>
    <w:p w:rsidR="00634F22" w:rsidRDefault="00634F22" w:rsidP="00634F22">
      <w:pPr>
        <w:rPr>
          <w:rFonts w:ascii="Segoe UI" w:hAnsi="Segoe UI" w:cs="Segoe UI"/>
          <w:b/>
          <w:sz w:val="30"/>
          <w:szCs w:val="30"/>
          <w:u w:val="single"/>
        </w:rPr>
      </w:pPr>
      <w:r>
        <w:rPr>
          <w:rFonts w:ascii="Segoe UI" w:hAnsi="Segoe UI" w:cs="Segoe UI"/>
          <w:b/>
          <w:sz w:val="30"/>
          <w:szCs w:val="30"/>
          <w:u w:val="single"/>
        </w:rPr>
        <w:t>ANSWER</w:t>
      </w:r>
      <w:r w:rsidR="0091790E">
        <w:rPr>
          <w:rFonts w:ascii="Segoe UI" w:hAnsi="Segoe UI" w:cs="Segoe UI"/>
          <w:b/>
          <w:sz w:val="30"/>
          <w:szCs w:val="30"/>
          <w:u w:val="single"/>
        </w:rPr>
        <w:t xml:space="preserve"> 3</w:t>
      </w:r>
      <w:r w:rsidRPr="00795B20">
        <w:rPr>
          <w:rFonts w:ascii="Segoe UI" w:hAnsi="Segoe UI" w:cs="Segoe UI"/>
          <w:b/>
          <w:sz w:val="30"/>
          <w:szCs w:val="30"/>
          <w:u w:val="single"/>
        </w:rPr>
        <w:t>:</w:t>
      </w:r>
    </w:p>
    <w:p w:rsidR="00634F22" w:rsidRPr="00B42CE5" w:rsidRDefault="00634F22" w:rsidP="00634F22">
      <w:pPr>
        <w:rPr>
          <w:rFonts w:ascii="Segoe UI" w:hAnsi="Segoe UI" w:cs="Segoe UI"/>
          <w:i/>
          <w:sz w:val="30"/>
          <w:szCs w:val="30"/>
          <w:u w:val="single"/>
        </w:rPr>
      </w:pPr>
      <w:r w:rsidRPr="00B42CE5">
        <w:rPr>
          <w:rFonts w:ascii="Segoe UI" w:hAnsi="Segoe UI" w:cs="Segoe UI"/>
          <w:i/>
          <w:sz w:val="30"/>
          <w:szCs w:val="30"/>
          <w:u w:val="single"/>
        </w:rPr>
        <w:t>List of steps</w:t>
      </w:r>
    </w:p>
    <w:p w:rsidR="00D66A6A" w:rsidRDefault="007C526A" w:rsidP="008206D6">
      <w:pPr>
        <w:pStyle w:val="ListParagraph"/>
        <w:numPr>
          <w:ilvl w:val="0"/>
          <w:numId w:val="11"/>
        </w:numPr>
        <w:jc w:val="both"/>
        <w:rPr>
          <w:rFonts w:ascii="Segoe UI" w:hAnsi="Segoe UI" w:cs="Segoe UI"/>
          <w:sz w:val="26"/>
          <w:szCs w:val="26"/>
        </w:rPr>
      </w:pPr>
      <w:r>
        <w:rPr>
          <w:rFonts w:ascii="Segoe UI" w:hAnsi="Segoe UI" w:cs="Segoe UI"/>
          <w:sz w:val="26"/>
          <w:szCs w:val="26"/>
        </w:rPr>
        <w:t>Continue from the previous step</w:t>
      </w:r>
      <w:r w:rsidR="00B65A28">
        <w:rPr>
          <w:rFonts w:ascii="Segoe UI" w:hAnsi="Segoe UI" w:cs="Segoe UI"/>
          <w:sz w:val="26"/>
          <w:szCs w:val="26"/>
        </w:rPr>
        <w:t>s in the above mentioned answer</w:t>
      </w:r>
    </w:p>
    <w:p w:rsidR="00333096" w:rsidRDefault="00333096" w:rsidP="008206D6">
      <w:pPr>
        <w:pStyle w:val="ListParagraph"/>
        <w:numPr>
          <w:ilvl w:val="0"/>
          <w:numId w:val="11"/>
        </w:numPr>
        <w:jc w:val="both"/>
        <w:rPr>
          <w:rFonts w:ascii="Segoe UI" w:hAnsi="Segoe UI" w:cs="Segoe UI"/>
          <w:sz w:val="26"/>
          <w:szCs w:val="26"/>
        </w:rPr>
      </w:pPr>
      <w:r>
        <w:rPr>
          <w:rFonts w:ascii="Segoe UI" w:hAnsi="Segoe UI" w:cs="Segoe UI"/>
          <w:sz w:val="26"/>
          <w:szCs w:val="26"/>
        </w:rPr>
        <w:t>Keep the first ten rows in a variable called Features</w:t>
      </w:r>
    </w:p>
    <w:p w:rsidR="00333096" w:rsidRDefault="00333096" w:rsidP="008206D6">
      <w:pPr>
        <w:pStyle w:val="ListParagraph"/>
        <w:numPr>
          <w:ilvl w:val="0"/>
          <w:numId w:val="11"/>
        </w:numPr>
        <w:jc w:val="both"/>
        <w:rPr>
          <w:rFonts w:ascii="Segoe UI" w:hAnsi="Segoe UI" w:cs="Segoe UI"/>
          <w:sz w:val="26"/>
          <w:szCs w:val="26"/>
        </w:rPr>
      </w:pPr>
      <w:r>
        <w:rPr>
          <w:rFonts w:ascii="Segoe UI" w:hAnsi="Segoe UI" w:cs="Segoe UI"/>
          <w:sz w:val="26"/>
          <w:szCs w:val="26"/>
        </w:rPr>
        <w:t>And in class label variable keep the last column</w:t>
      </w:r>
    </w:p>
    <w:p w:rsidR="00333096" w:rsidRDefault="00333096" w:rsidP="008206D6">
      <w:pPr>
        <w:pStyle w:val="ListParagraph"/>
        <w:numPr>
          <w:ilvl w:val="0"/>
          <w:numId w:val="11"/>
        </w:numPr>
        <w:jc w:val="both"/>
        <w:rPr>
          <w:rFonts w:ascii="Segoe UI" w:hAnsi="Segoe UI" w:cs="Segoe UI"/>
          <w:sz w:val="26"/>
          <w:szCs w:val="26"/>
        </w:rPr>
      </w:pPr>
      <w:r>
        <w:rPr>
          <w:rFonts w:ascii="Segoe UI" w:hAnsi="Segoe UI" w:cs="Segoe UI"/>
          <w:sz w:val="26"/>
          <w:szCs w:val="26"/>
        </w:rPr>
        <w:t>Construct a decision tree with a minimum leaf size as 25</w:t>
      </w:r>
      <w:r w:rsidR="00FD7266">
        <w:rPr>
          <w:rFonts w:ascii="Segoe UI" w:hAnsi="Segoe UI" w:cs="Segoe UI"/>
          <w:sz w:val="26"/>
          <w:szCs w:val="26"/>
        </w:rPr>
        <w:t xml:space="preserve"> and display it</w:t>
      </w:r>
    </w:p>
    <w:p w:rsidR="00FD7266" w:rsidRPr="00CD7BE3" w:rsidRDefault="00FD7266" w:rsidP="008206D6">
      <w:pPr>
        <w:pStyle w:val="ListParagraph"/>
        <w:numPr>
          <w:ilvl w:val="0"/>
          <w:numId w:val="11"/>
        </w:numPr>
        <w:jc w:val="both"/>
        <w:rPr>
          <w:rFonts w:ascii="Segoe UI" w:hAnsi="Segoe UI" w:cs="Segoe UI"/>
          <w:sz w:val="26"/>
          <w:szCs w:val="26"/>
        </w:rPr>
      </w:pPr>
      <w:r>
        <w:rPr>
          <w:rFonts w:ascii="Segoe UI" w:hAnsi="Segoe UI" w:cs="Segoe UI"/>
          <w:sz w:val="26"/>
          <w:szCs w:val="26"/>
        </w:rPr>
        <w:t>Check the rule and probability for each leaf node present</w:t>
      </w:r>
    </w:p>
    <w:p w:rsidR="00634F22" w:rsidRDefault="00634F22" w:rsidP="00634F22">
      <w:pPr>
        <w:rPr>
          <w:rFonts w:ascii="Segoe UI" w:hAnsi="Segoe UI" w:cs="Segoe UI"/>
          <w:b/>
          <w:sz w:val="30"/>
          <w:szCs w:val="30"/>
        </w:rPr>
      </w:pPr>
      <w:r>
        <w:rPr>
          <w:rFonts w:ascii="Segoe UI" w:hAnsi="Segoe UI" w:cs="Segoe UI"/>
          <w:b/>
          <w:sz w:val="30"/>
          <w:szCs w:val="30"/>
          <w:u w:val="single"/>
        </w:rPr>
        <w:lastRenderedPageBreak/>
        <w:t>MATLAB SOURCE CODE</w:t>
      </w:r>
      <w:r w:rsidRPr="00795B20">
        <w:rPr>
          <w:rFonts w:ascii="Segoe UI" w:hAnsi="Segoe UI" w:cs="Segoe UI"/>
          <w:b/>
          <w:sz w:val="30"/>
          <w:szCs w:val="30"/>
          <w:u w:val="single"/>
        </w:rPr>
        <w:t>:</w:t>
      </w:r>
    </w:p>
    <w:p w:rsidR="009D081D" w:rsidRDefault="009D081D" w:rsidP="009D081D">
      <w:pPr>
        <w:spacing w:after="0"/>
        <w:rPr>
          <w:noProof/>
        </w:rPr>
      </w:pPr>
      <w:r>
        <w:rPr>
          <w:noProof/>
        </w:rPr>
        <w:t>rawdata = xlsread('D:\My work\M.Eng 1st sem\IDA\Assignment\Homework 3\breast-cancer-wisconsin.xlsx');</w:t>
      </w:r>
    </w:p>
    <w:p w:rsidR="009D081D" w:rsidRDefault="009D081D" w:rsidP="009D081D">
      <w:pPr>
        <w:spacing w:after="0"/>
        <w:rPr>
          <w:noProof/>
        </w:rPr>
      </w:pPr>
      <w:r>
        <w:rPr>
          <w:noProof/>
        </w:rPr>
        <w:t>mydata = knnimpute(rawdata,1);</w:t>
      </w:r>
    </w:p>
    <w:p w:rsidR="009D081D" w:rsidRDefault="009D081D" w:rsidP="009D081D">
      <w:pPr>
        <w:spacing w:after="0"/>
        <w:rPr>
          <w:noProof/>
        </w:rPr>
      </w:pPr>
      <w:r>
        <w:rPr>
          <w:noProof/>
        </w:rPr>
        <w:t>NewData = mydata(randperm(699),:);</w:t>
      </w:r>
    </w:p>
    <w:p w:rsidR="009D081D" w:rsidRDefault="009D081D" w:rsidP="009D081D">
      <w:pPr>
        <w:spacing w:after="0"/>
        <w:rPr>
          <w:noProof/>
        </w:rPr>
      </w:pPr>
    </w:p>
    <w:p w:rsidR="009D081D" w:rsidRDefault="009D081D" w:rsidP="009D081D">
      <w:pPr>
        <w:spacing w:after="0"/>
        <w:rPr>
          <w:noProof/>
        </w:rPr>
      </w:pPr>
      <w:r>
        <w:rPr>
          <w:noProof/>
        </w:rPr>
        <w:t>TrainingData = NewData(1:500,:);</w:t>
      </w:r>
    </w:p>
    <w:p w:rsidR="009D081D" w:rsidRDefault="009D081D" w:rsidP="009D081D">
      <w:pPr>
        <w:spacing w:after="0"/>
        <w:rPr>
          <w:noProof/>
        </w:rPr>
      </w:pPr>
      <w:r>
        <w:rPr>
          <w:noProof/>
        </w:rPr>
        <w:t>TestingData = NewData(501:699,:);</w:t>
      </w:r>
      <w:r>
        <w:rPr>
          <w:noProof/>
        </w:rPr>
        <w:br/>
      </w:r>
    </w:p>
    <w:p w:rsidR="009D081D" w:rsidRDefault="009D081D" w:rsidP="009D081D">
      <w:pPr>
        <w:spacing w:after="0"/>
        <w:rPr>
          <w:noProof/>
        </w:rPr>
      </w:pPr>
      <w:r>
        <w:rPr>
          <w:noProof/>
        </w:rPr>
        <w:t>Features = TrainingData(:,2:10);</w:t>
      </w:r>
    </w:p>
    <w:p w:rsidR="009D081D" w:rsidRDefault="009D081D" w:rsidP="009D081D">
      <w:pPr>
        <w:spacing w:after="0"/>
        <w:rPr>
          <w:noProof/>
        </w:rPr>
      </w:pPr>
      <w:r>
        <w:rPr>
          <w:noProof/>
        </w:rPr>
        <w:t>ClassLabels = TrainingData(:,11);</w:t>
      </w:r>
    </w:p>
    <w:p w:rsidR="00FD6089" w:rsidRDefault="00FD6089" w:rsidP="00FD6089">
      <w:pPr>
        <w:spacing w:after="0"/>
        <w:rPr>
          <w:noProof/>
        </w:rPr>
      </w:pPr>
      <w:r>
        <w:rPr>
          <w:noProof/>
        </w:rPr>
        <w:t>attribute_names={'Clump Thickness','Uniformity of Cell Size','Uniformity of Cell Shape','Marginal Adhesion','Single Epithelial Cell Size','Bare Nuclei','Bland Chromatin','Normal Nucleoli','Mitoses'};</w:t>
      </w:r>
    </w:p>
    <w:p w:rsidR="00FD6089" w:rsidRDefault="00FD6089" w:rsidP="00FD6089">
      <w:pPr>
        <w:spacing w:after="0"/>
        <w:rPr>
          <w:noProof/>
        </w:rPr>
      </w:pPr>
      <w:r>
        <w:rPr>
          <w:noProof/>
        </w:rPr>
        <w:t>training_dec</w:t>
      </w:r>
      <w:r w:rsidR="006949CA">
        <w:rPr>
          <w:noProof/>
        </w:rPr>
        <w:t>ision_tree = fitctree(Features,</w:t>
      </w:r>
      <w:r>
        <w:rPr>
          <w:noProof/>
        </w:rPr>
        <w:t>ClassLabels,'PredictorNames',attribute_names,'MinLeafSize',25);</w:t>
      </w:r>
    </w:p>
    <w:p w:rsidR="009D081D" w:rsidRDefault="009D081D" w:rsidP="00FD6089">
      <w:pPr>
        <w:spacing w:after="0"/>
        <w:rPr>
          <w:noProof/>
        </w:rPr>
      </w:pPr>
      <w:r>
        <w:rPr>
          <w:noProof/>
        </w:rPr>
        <w:t>view(training_decision_tree,'Mode','graph');</w:t>
      </w:r>
    </w:p>
    <w:p w:rsidR="00634F22" w:rsidRDefault="00634F22" w:rsidP="00634F22">
      <w:pPr>
        <w:rPr>
          <w:rFonts w:ascii="Segoe UI" w:hAnsi="Segoe UI" w:cs="Segoe UI"/>
          <w:b/>
          <w:sz w:val="30"/>
          <w:szCs w:val="30"/>
        </w:rPr>
      </w:pPr>
      <w:r>
        <w:rPr>
          <w:rFonts w:ascii="Segoe UI" w:hAnsi="Segoe UI" w:cs="Segoe UI"/>
          <w:b/>
          <w:sz w:val="30"/>
          <w:szCs w:val="30"/>
          <w:u w:val="single"/>
        </w:rPr>
        <w:b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37329E" w:rsidRPr="001025E4" w:rsidRDefault="00695D58" w:rsidP="00634F22">
      <w:pPr>
        <w:rPr>
          <w:noProof/>
        </w:rPr>
      </w:pPr>
      <w:r w:rsidRPr="0098445B">
        <w:rPr>
          <w:noProof/>
        </w:rPr>
        <w:t xml:space="preserve">rawdata </w:t>
      </w:r>
      <w:r w:rsidRPr="001936D8">
        <w:rPr>
          <w:noProof/>
        </w:rPr>
        <w:t xml:space="preserve">= </w:t>
      </w:r>
      <w:r>
        <w:rPr>
          <w:noProof/>
        </w:rPr>
        <w:t>699</w:t>
      </w:r>
      <w:r w:rsidRPr="001936D8">
        <w:rPr>
          <w:noProof/>
        </w:rPr>
        <w:t xml:space="preserve"> * 11 double values</w:t>
      </w:r>
      <w:r w:rsidRPr="001936D8">
        <w:rPr>
          <w:noProof/>
        </w:rPr>
        <w:br/>
      </w:r>
      <w:r w:rsidRPr="0098445B">
        <w:rPr>
          <w:noProof/>
        </w:rPr>
        <w:t xml:space="preserve">mydata </w:t>
      </w:r>
      <w:r w:rsidRPr="001936D8">
        <w:rPr>
          <w:noProof/>
        </w:rPr>
        <w:t xml:space="preserve">= </w:t>
      </w:r>
      <w:r>
        <w:rPr>
          <w:noProof/>
        </w:rPr>
        <w:t>699</w:t>
      </w:r>
      <w:r w:rsidRPr="001936D8">
        <w:rPr>
          <w:noProof/>
        </w:rPr>
        <w:t xml:space="preserve"> * 11 double values</w:t>
      </w:r>
      <w:r>
        <w:rPr>
          <w:noProof/>
        </w:rPr>
        <w:br/>
      </w:r>
      <w:r w:rsidRPr="001936D8">
        <w:rPr>
          <w:noProof/>
        </w:rPr>
        <w:t xml:space="preserve">TrainingData = </w:t>
      </w:r>
      <w:r>
        <w:rPr>
          <w:noProof/>
        </w:rPr>
        <w:t>500</w:t>
      </w:r>
      <w:r w:rsidRPr="001936D8">
        <w:rPr>
          <w:noProof/>
        </w:rPr>
        <w:t xml:space="preserve"> * 11 double values</w:t>
      </w:r>
      <w:r w:rsidRPr="001936D8">
        <w:rPr>
          <w:noProof/>
        </w:rPr>
        <w:br/>
        <w:t xml:space="preserve">ValidationData = </w:t>
      </w:r>
      <w:r>
        <w:rPr>
          <w:noProof/>
        </w:rPr>
        <w:t>199</w:t>
      </w:r>
      <w:r w:rsidRPr="001936D8">
        <w:rPr>
          <w:noProof/>
        </w:rPr>
        <w:t xml:space="preserve"> * 11 double values</w:t>
      </w:r>
      <w:r w:rsidR="00634F22">
        <w:rPr>
          <w:noProof/>
        </w:rPr>
        <w:br/>
        <w:t xml:space="preserve">Features = </w:t>
      </w:r>
      <w:r w:rsidR="001025E4">
        <w:rPr>
          <w:noProof/>
        </w:rPr>
        <w:t>500</w:t>
      </w:r>
      <w:r w:rsidR="00634F22">
        <w:rPr>
          <w:noProof/>
        </w:rPr>
        <w:t xml:space="preserve"> * 10 double values</w:t>
      </w:r>
      <w:r w:rsidR="00634F22">
        <w:rPr>
          <w:noProof/>
        </w:rPr>
        <w:br/>
        <w:t xml:space="preserve">ClassLabels = </w:t>
      </w:r>
      <w:r w:rsidR="001025E4">
        <w:rPr>
          <w:noProof/>
        </w:rPr>
        <w:t>500</w:t>
      </w:r>
      <w:r w:rsidR="00634F22">
        <w:rPr>
          <w:noProof/>
        </w:rPr>
        <w:t xml:space="preserve"> * 1 double values</w:t>
      </w:r>
    </w:p>
    <w:p w:rsidR="00634F22" w:rsidRDefault="00634F22" w:rsidP="00634F22">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333096" w:rsidRDefault="005A7BC5" w:rsidP="0091155D">
      <w:pPr>
        <w:jc w:val="center"/>
        <w:rPr>
          <w:rFonts w:ascii="Segoe UI" w:hAnsi="Segoe UI" w:cs="Segoe UI"/>
          <w:b/>
          <w:sz w:val="30"/>
          <w:szCs w:val="30"/>
        </w:rPr>
      </w:pPr>
      <w:r>
        <w:rPr>
          <w:noProof/>
        </w:rPr>
        <w:drawing>
          <wp:inline distT="0" distB="0" distL="0" distR="0" wp14:anchorId="2C2FA5B6" wp14:editId="17221ED2">
            <wp:extent cx="4870450" cy="2800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0450" cy="2800350"/>
                    </a:xfrm>
                    <a:prstGeom prst="rect">
                      <a:avLst/>
                    </a:prstGeom>
                  </pic:spPr>
                </pic:pic>
              </a:graphicData>
            </a:graphic>
          </wp:inline>
        </w:drawing>
      </w:r>
    </w:p>
    <w:p w:rsidR="005A7BC5" w:rsidRPr="005A7BC5" w:rsidRDefault="005A7BC5" w:rsidP="00C9735D">
      <w:pPr>
        <w:rPr>
          <w:rFonts w:ascii="Segoe UI" w:hAnsi="Segoe UI" w:cs="Segoe UI"/>
          <w:sz w:val="26"/>
          <w:szCs w:val="26"/>
        </w:rPr>
      </w:pPr>
      <w:r w:rsidRPr="0091155D">
        <w:rPr>
          <w:rFonts w:ascii="Segoe UI" w:hAnsi="Segoe UI" w:cs="Segoe UI"/>
          <w:b/>
          <w:sz w:val="26"/>
          <w:szCs w:val="26"/>
          <w:u w:val="single"/>
        </w:rPr>
        <w:lastRenderedPageBreak/>
        <w:t>Rules</w:t>
      </w:r>
      <w:r w:rsidR="00C57641">
        <w:rPr>
          <w:rFonts w:ascii="Segoe UI" w:hAnsi="Segoe UI" w:cs="Segoe UI"/>
          <w:b/>
          <w:sz w:val="26"/>
          <w:szCs w:val="26"/>
          <w:u w:val="single"/>
        </w:rPr>
        <w:t xml:space="preserve"> and rule numbers obtained</w:t>
      </w:r>
      <w:r w:rsidRPr="0091155D">
        <w:rPr>
          <w:rFonts w:ascii="Segoe UI" w:hAnsi="Segoe UI" w:cs="Segoe UI"/>
          <w:b/>
          <w:sz w:val="26"/>
          <w:szCs w:val="26"/>
          <w:u w:val="single"/>
        </w:rPr>
        <w:t>:</w:t>
      </w:r>
      <w:r>
        <w:rPr>
          <w:rFonts w:ascii="Segoe UI" w:hAnsi="Segoe UI" w:cs="Segoe UI"/>
          <w:sz w:val="26"/>
          <w:szCs w:val="26"/>
          <w:u w:val="single"/>
        </w:rPr>
        <w:br/>
      </w:r>
      <w:r w:rsidRPr="005A7BC5">
        <w:rPr>
          <w:rFonts w:ascii="Segoe UI" w:hAnsi="Segoe UI" w:cs="Segoe UI"/>
          <w:sz w:val="26"/>
          <w:szCs w:val="26"/>
        </w:rPr>
        <w:t xml:space="preserve">1. </w:t>
      </w:r>
      <w:r>
        <w:rPr>
          <w:rFonts w:ascii="Segoe UI" w:hAnsi="Segoe UI" w:cs="Segoe UI"/>
          <w:sz w:val="26"/>
          <w:szCs w:val="26"/>
        </w:rPr>
        <w:t>Uniformity of Cell Size is greater than 3.5 is classified as 4 and has purity of 94.8% and purity number is 0.948</w:t>
      </w:r>
      <w:r>
        <w:rPr>
          <w:rFonts w:ascii="Segoe UI" w:hAnsi="Segoe UI" w:cs="Segoe UI"/>
          <w:sz w:val="26"/>
          <w:szCs w:val="26"/>
        </w:rPr>
        <w:br/>
        <w:t>2. Bare nuclei is less than 3.5 is classified as 2 and has purity of 98.7% and purity number is 0.987</w:t>
      </w:r>
    </w:p>
    <w:p w:rsidR="00C9735D" w:rsidRDefault="00C9735D" w:rsidP="00C9735D">
      <w:pPr>
        <w:rPr>
          <w:rFonts w:ascii="Segoe UI" w:hAnsi="Segoe UI" w:cs="Segoe UI"/>
          <w:b/>
          <w:sz w:val="30"/>
          <w:szCs w:val="30"/>
          <w:u w:val="single"/>
        </w:rPr>
      </w:pPr>
      <w:r>
        <w:rPr>
          <w:rFonts w:ascii="Segoe UI" w:hAnsi="Segoe UI" w:cs="Segoe UI"/>
          <w:b/>
          <w:sz w:val="30"/>
          <w:szCs w:val="30"/>
          <w:u w:val="single"/>
        </w:rPr>
        <w:t>ANSWER 4</w:t>
      </w:r>
      <w:r w:rsidRPr="00795B20">
        <w:rPr>
          <w:rFonts w:ascii="Segoe UI" w:hAnsi="Segoe UI" w:cs="Segoe UI"/>
          <w:b/>
          <w:sz w:val="30"/>
          <w:szCs w:val="30"/>
          <w:u w:val="single"/>
        </w:rPr>
        <w:t>:</w:t>
      </w:r>
    </w:p>
    <w:p w:rsidR="00C9735D" w:rsidRPr="00B42CE5" w:rsidRDefault="00C9735D" w:rsidP="00C9735D">
      <w:pPr>
        <w:rPr>
          <w:rFonts w:ascii="Segoe UI" w:hAnsi="Segoe UI" w:cs="Segoe UI"/>
          <w:i/>
          <w:sz w:val="30"/>
          <w:szCs w:val="30"/>
          <w:u w:val="single"/>
        </w:rPr>
      </w:pPr>
      <w:r w:rsidRPr="00B42CE5">
        <w:rPr>
          <w:rFonts w:ascii="Segoe UI" w:hAnsi="Segoe UI" w:cs="Segoe UI"/>
          <w:i/>
          <w:sz w:val="30"/>
          <w:szCs w:val="30"/>
          <w:u w:val="single"/>
        </w:rPr>
        <w:t>List of steps</w:t>
      </w:r>
    </w:p>
    <w:p w:rsidR="006B6589" w:rsidRDefault="00AD7269" w:rsidP="002037F1">
      <w:pPr>
        <w:pStyle w:val="ListParagraph"/>
        <w:numPr>
          <w:ilvl w:val="0"/>
          <w:numId w:val="12"/>
        </w:numPr>
        <w:jc w:val="both"/>
        <w:rPr>
          <w:rFonts w:ascii="Segoe UI" w:hAnsi="Segoe UI" w:cs="Segoe UI"/>
          <w:sz w:val="26"/>
          <w:szCs w:val="26"/>
        </w:rPr>
      </w:pPr>
      <w:r>
        <w:rPr>
          <w:rFonts w:ascii="Segoe UI" w:hAnsi="Segoe UI" w:cs="Segoe UI"/>
          <w:sz w:val="26"/>
          <w:szCs w:val="26"/>
        </w:rPr>
        <w:t>Continue the previous steps mentioned above</w:t>
      </w:r>
    </w:p>
    <w:p w:rsidR="00C46A47" w:rsidRDefault="00C46A47" w:rsidP="00C46A47">
      <w:pPr>
        <w:pStyle w:val="ListParagraph"/>
        <w:numPr>
          <w:ilvl w:val="0"/>
          <w:numId w:val="12"/>
        </w:numPr>
        <w:jc w:val="both"/>
        <w:rPr>
          <w:rFonts w:ascii="Segoe UI" w:hAnsi="Segoe UI" w:cs="Segoe UI"/>
          <w:sz w:val="26"/>
          <w:szCs w:val="26"/>
        </w:rPr>
      </w:pPr>
      <w:r>
        <w:rPr>
          <w:rFonts w:ascii="Segoe UI" w:hAnsi="Segoe UI" w:cs="Segoe UI"/>
          <w:sz w:val="26"/>
          <w:szCs w:val="26"/>
        </w:rPr>
        <w:t>Create Testing_Features variable and keep the features of the testing data in it</w:t>
      </w:r>
    </w:p>
    <w:p w:rsidR="00C46A47" w:rsidRDefault="00C46A47" w:rsidP="00C46A47">
      <w:pPr>
        <w:pStyle w:val="ListParagraph"/>
        <w:numPr>
          <w:ilvl w:val="0"/>
          <w:numId w:val="12"/>
        </w:numPr>
        <w:jc w:val="both"/>
        <w:rPr>
          <w:rFonts w:ascii="Segoe UI" w:hAnsi="Segoe UI" w:cs="Segoe UI"/>
          <w:sz w:val="26"/>
          <w:szCs w:val="26"/>
        </w:rPr>
      </w:pPr>
      <w:r>
        <w:rPr>
          <w:rFonts w:ascii="Segoe UI" w:hAnsi="Segoe UI" w:cs="Segoe UI"/>
          <w:sz w:val="26"/>
          <w:szCs w:val="26"/>
        </w:rPr>
        <w:t>Create Testing_OriginalLabels variable and keep the class labels of the testing data in it</w:t>
      </w:r>
    </w:p>
    <w:p w:rsidR="00C46A47" w:rsidRDefault="0086180A" w:rsidP="00C46A47">
      <w:pPr>
        <w:pStyle w:val="ListParagraph"/>
        <w:numPr>
          <w:ilvl w:val="0"/>
          <w:numId w:val="12"/>
        </w:numPr>
        <w:jc w:val="both"/>
        <w:rPr>
          <w:rFonts w:ascii="Segoe UI" w:hAnsi="Segoe UI" w:cs="Segoe UI"/>
          <w:sz w:val="26"/>
          <w:szCs w:val="26"/>
        </w:rPr>
      </w:pPr>
      <w:r>
        <w:rPr>
          <w:rFonts w:ascii="Segoe UI" w:hAnsi="Segoe UI" w:cs="Segoe UI"/>
          <w:sz w:val="26"/>
          <w:szCs w:val="26"/>
        </w:rPr>
        <w:t>Create predict_labels and predict the class labels from the decision tree obtained in the previous problem</w:t>
      </w:r>
    </w:p>
    <w:p w:rsidR="0086180A" w:rsidRPr="00C46A47" w:rsidRDefault="0086180A" w:rsidP="00C46A47">
      <w:pPr>
        <w:pStyle w:val="ListParagraph"/>
        <w:numPr>
          <w:ilvl w:val="0"/>
          <w:numId w:val="12"/>
        </w:numPr>
        <w:jc w:val="both"/>
        <w:rPr>
          <w:rFonts w:ascii="Segoe UI" w:hAnsi="Segoe UI" w:cs="Segoe UI"/>
          <w:sz w:val="26"/>
          <w:szCs w:val="26"/>
        </w:rPr>
      </w:pPr>
      <w:r>
        <w:rPr>
          <w:rFonts w:ascii="Segoe UI" w:hAnsi="Segoe UI" w:cs="Segoe UI"/>
          <w:sz w:val="26"/>
          <w:szCs w:val="26"/>
        </w:rPr>
        <w:t>Using confusion matrix calculate accuracy, precision, recall and F1 score</w:t>
      </w:r>
    </w:p>
    <w:p w:rsidR="00C9735D" w:rsidRDefault="00C9735D" w:rsidP="00C9735D">
      <w:pPr>
        <w:rPr>
          <w:rFonts w:ascii="Segoe UI" w:hAnsi="Segoe UI" w:cs="Segoe UI"/>
          <w:b/>
          <w:sz w:val="30"/>
          <w:szCs w:val="30"/>
        </w:rPr>
      </w:pPr>
      <w:r>
        <w:rPr>
          <w:rFonts w:ascii="Segoe UI" w:hAnsi="Segoe UI" w:cs="Segoe UI"/>
          <w:b/>
          <w:sz w:val="30"/>
          <w:szCs w:val="30"/>
          <w:u w:val="single"/>
        </w:rPr>
        <w:t>MATLAB SOURCE CODE</w:t>
      </w:r>
      <w:r w:rsidRPr="00795B20">
        <w:rPr>
          <w:rFonts w:ascii="Segoe UI" w:hAnsi="Segoe UI" w:cs="Segoe UI"/>
          <w:b/>
          <w:sz w:val="30"/>
          <w:szCs w:val="30"/>
          <w:u w:val="single"/>
        </w:rPr>
        <w:t>:</w:t>
      </w:r>
    </w:p>
    <w:p w:rsidR="002037F1" w:rsidRDefault="002037F1" w:rsidP="002037F1">
      <w:pPr>
        <w:spacing w:after="0"/>
        <w:rPr>
          <w:noProof/>
        </w:rPr>
      </w:pPr>
      <w:r>
        <w:rPr>
          <w:noProof/>
        </w:rPr>
        <w:t>rawdata = xlsread('D:\My work\M.Eng 1st sem\IDA\Assignment\Homework 3\breast-cancer-wisconsin.xlsx');</w:t>
      </w:r>
    </w:p>
    <w:p w:rsidR="002037F1" w:rsidRDefault="002037F1" w:rsidP="002037F1">
      <w:pPr>
        <w:spacing w:after="0"/>
        <w:rPr>
          <w:noProof/>
        </w:rPr>
      </w:pPr>
      <w:r>
        <w:rPr>
          <w:noProof/>
        </w:rPr>
        <w:t>mydata = knnimpute(rawdata,1);</w:t>
      </w:r>
    </w:p>
    <w:p w:rsidR="002037F1" w:rsidRDefault="002037F1" w:rsidP="002037F1">
      <w:pPr>
        <w:spacing w:after="0"/>
        <w:rPr>
          <w:noProof/>
        </w:rPr>
      </w:pPr>
      <w:r>
        <w:rPr>
          <w:noProof/>
        </w:rPr>
        <w:t>NewData = mydata(randperm(699),:);</w:t>
      </w:r>
    </w:p>
    <w:p w:rsidR="002037F1" w:rsidRDefault="002037F1" w:rsidP="002037F1">
      <w:pPr>
        <w:spacing w:after="0"/>
        <w:rPr>
          <w:noProof/>
        </w:rPr>
      </w:pPr>
    </w:p>
    <w:p w:rsidR="002037F1" w:rsidRDefault="002037F1" w:rsidP="002037F1">
      <w:pPr>
        <w:spacing w:after="0"/>
        <w:rPr>
          <w:noProof/>
        </w:rPr>
      </w:pPr>
      <w:r>
        <w:rPr>
          <w:noProof/>
        </w:rPr>
        <w:t>TrainingData = NewData(1:500,:);</w:t>
      </w:r>
    </w:p>
    <w:p w:rsidR="002037F1" w:rsidRDefault="002037F1" w:rsidP="002037F1">
      <w:pPr>
        <w:spacing w:after="0"/>
        <w:rPr>
          <w:noProof/>
        </w:rPr>
      </w:pPr>
      <w:r>
        <w:rPr>
          <w:noProof/>
        </w:rPr>
        <w:t>TestingData = NewData(501:699,:);</w:t>
      </w:r>
    </w:p>
    <w:p w:rsidR="002037F1" w:rsidRDefault="002037F1" w:rsidP="002037F1">
      <w:pPr>
        <w:spacing w:after="0"/>
        <w:rPr>
          <w:noProof/>
        </w:rPr>
      </w:pPr>
    </w:p>
    <w:p w:rsidR="002037F1" w:rsidRDefault="002037F1" w:rsidP="002037F1">
      <w:pPr>
        <w:spacing w:after="0"/>
        <w:rPr>
          <w:noProof/>
        </w:rPr>
      </w:pPr>
      <w:r>
        <w:rPr>
          <w:noProof/>
        </w:rPr>
        <w:t>Features = TrainingData(:,2:10);</w:t>
      </w:r>
    </w:p>
    <w:p w:rsidR="002037F1" w:rsidRDefault="002037F1" w:rsidP="002037F1">
      <w:pPr>
        <w:spacing w:after="0"/>
        <w:rPr>
          <w:noProof/>
        </w:rPr>
      </w:pPr>
      <w:r>
        <w:rPr>
          <w:noProof/>
        </w:rPr>
        <w:t>ClassLabels = TrainingData(:,11);</w:t>
      </w:r>
    </w:p>
    <w:p w:rsidR="00B33E6A" w:rsidRDefault="00B33E6A" w:rsidP="00B33E6A">
      <w:pPr>
        <w:spacing w:after="0"/>
        <w:rPr>
          <w:noProof/>
        </w:rPr>
      </w:pPr>
      <w:r>
        <w:rPr>
          <w:noProof/>
        </w:rPr>
        <w:t>attribute_names={'Clump Thickness','Uniformity of Cell Size','Uniformity of Cell Shape','Marginal Adhesion','Single Epithelial Cell Size','Bare Nuclei','Bland Chromatin','Normal Nucleoli','Mitoses'};</w:t>
      </w:r>
    </w:p>
    <w:p w:rsidR="00B33E6A" w:rsidRDefault="00B33E6A" w:rsidP="00B33E6A">
      <w:pPr>
        <w:spacing w:after="0"/>
        <w:rPr>
          <w:noProof/>
        </w:rPr>
      </w:pPr>
      <w:r>
        <w:rPr>
          <w:noProof/>
        </w:rPr>
        <w:t>training_decision_tree = fitctree(Features,ClassLabels,'PredictorNames',attribute_names,'MinLeafSize',25);</w:t>
      </w:r>
    </w:p>
    <w:p w:rsidR="002037F1" w:rsidRDefault="002037F1" w:rsidP="002037F1">
      <w:pPr>
        <w:spacing w:after="0"/>
        <w:rPr>
          <w:noProof/>
        </w:rPr>
      </w:pPr>
      <w:r>
        <w:rPr>
          <w:noProof/>
        </w:rPr>
        <w:t>view(training_decision_tree,'Mode','graph');</w:t>
      </w:r>
    </w:p>
    <w:p w:rsidR="002037F1" w:rsidRDefault="002037F1" w:rsidP="002037F1">
      <w:pPr>
        <w:spacing w:after="0"/>
        <w:rPr>
          <w:noProof/>
        </w:rPr>
      </w:pPr>
    </w:p>
    <w:p w:rsidR="002037F1" w:rsidRDefault="002037F1" w:rsidP="002037F1">
      <w:pPr>
        <w:spacing w:after="0"/>
        <w:rPr>
          <w:noProof/>
        </w:rPr>
      </w:pPr>
      <w:r>
        <w:rPr>
          <w:noProof/>
        </w:rPr>
        <w:t>Testing_Features = TestingData(:,2:10);</w:t>
      </w:r>
    </w:p>
    <w:p w:rsidR="002037F1" w:rsidRDefault="002037F1" w:rsidP="002037F1">
      <w:pPr>
        <w:spacing w:after="0"/>
        <w:rPr>
          <w:noProof/>
        </w:rPr>
      </w:pPr>
      <w:r>
        <w:rPr>
          <w:noProof/>
        </w:rPr>
        <w:t>Testing_OriginalLabels = TestingData(:,11);</w:t>
      </w:r>
    </w:p>
    <w:p w:rsidR="002037F1" w:rsidRDefault="002037F1" w:rsidP="002037F1">
      <w:pPr>
        <w:spacing w:after="0"/>
        <w:rPr>
          <w:noProof/>
        </w:rPr>
      </w:pPr>
      <w:r>
        <w:rPr>
          <w:noProof/>
        </w:rPr>
        <w:t>predict_labels = predict(training_decision_tree,Testing_Features);</w:t>
      </w:r>
    </w:p>
    <w:p w:rsidR="002037F1" w:rsidRDefault="002037F1" w:rsidP="002037F1">
      <w:pPr>
        <w:spacing w:after="0"/>
        <w:rPr>
          <w:noProof/>
        </w:rPr>
      </w:pPr>
      <w:r>
        <w:rPr>
          <w:noProof/>
        </w:rPr>
        <w:t>order = [2,4];</w:t>
      </w:r>
    </w:p>
    <w:p w:rsidR="00643782" w:rsidRDefault="00643782" w:rsidP="002037F1">
      <w:pPr>
        <w:spacing w:after="0"/>
        <w:rPr>
          <w:noProof/>
        </w:rPr>
      </w:pPr>
      <w:r w:rsidRPr="00643782">
        <w:rPr>
          <w:noProof/>
        </w:rPr>
        <w:lastRenderedPageBreak/>
        <w:t xml:space="preserve">[count ,order]= confusionmat(predict_labels,Testing_OriginalLabels,'order',order); </w:t>
      </w:r>
    </w:p>
    <w:p w:rsidR="002037F1" w:rsidRDefault="00920155" w:rsidP="002037F1">
      <w:pPr>
        <w:spacing w:after="0"/>
        <w:rPr>
          <w:noProof/>
        </w:rPr>
      </w:pPr>
      <w:r>
        <w:rPr>
          <w:noProof/>
        </w:rPr>
        <w:t>TPCount_25=</w:t>
      </w:r>
      <w:r w:rsidRPr="00920155">
        <w:rPr>
          <w:noProof/>
        </w:rPr>
        <w:t xml:space="preserve"> </w:t>
      </w:r>
      <w:r>
        <w:rPr>
          <w:noProof/>
        </w:rPr>
        <w:t>count</w:t>
      </w:r>
      <w:r w:rsidR="002037F1">
        <w:rPr>
          <w:noProof/>
        </w:rPr>
        <w:t>(1,1);</w:t>
      </w:r>
    </w:p>
    <w:p w:rsidR="002037F1" w:rsidRDefault="002037F1" w:rsidP="002037F1">
      <w:pPr>
        <w:spacing w:after="0"/>
        <w:rPr>
          <w:noProof/>
        </w:rPr>
      </w:pPr>
      <w:r>
        <w:rPr>
          <w:noProof/>
        </w:rPr>
        <w:t>FPCount_25=</w:t>
      </w:r>
      <w:r w:rsidR="00920155" w:rsidRPr="00920155">
        <w:rPr>
          <w:noProof/>
        </w:rPr>
        <w:t xml:space="preserve"> </w:t>
      </w:r>
      <w:r w:rsidR="00920155">
        <w:rPr>
          <w:noProof/>
        </w:rPr>
        <w:t>count</w:t>
      </w:r>
      <w:r>
        <w:rPr>
          <w:noProof/>
        </w:rPr>
        <w:t>(1,2);</w:t>
      </w:r>
    </w:p>
    <w:p w:rsidR="002037F1" w:rsidRDefault="00920155" w:rsidP="002037F1">
      <w:pPr>
        <w:spacing w:after="0"/>
        <w:rPr>
          <w:noProof/>
        </w:rPr>
      </w:pPr>
      <w:r>
        <w:rPr>
          <w:noProof/>
        </w:rPr>
        <w:t>FNCount_25=</w:t>
      </w:r>
      <w:r w:rsidRPr="00920155">
        <w:rPr>
          <w:noProof/>
        </w:rPr>
        <w:t xml:space="preserve"> </w:t>
      </w:r>
      <w:r>
        <w:rPr>
          <w:noProof/>
        </w:rPr>
        <w:t>count</w:t>
      </w:r>
      <w:r w:rsidR="002037F1">
        <w:rPr>
          <w:noProof/>
        </w:rPr>
        <w:t>(2,1);</w:t>
      </w:r>
    </w:p>
    <w:p w:rsidR="002037F1" w:rsidRDefault="00920155" w:rsidP="002037F1">
      <w:pPr>
        <w:spacing w:after="0"/>
        <w:rPr>
          <w:noProof/>
        </w:rPr>
      </w:pPr>
      <w:r>
        <w:rPr>
          <w:noProof/>
        </w:rPr>
        <w:t>TNCount_25= count</w:t>
      </w:r>
      <w:r w:rsidR="002037F1">
        <w:rPr>
          <w:noProof/>
        </w:rPr>
        <w:t>(2,2);</w:t>
      </w:r>
    </w:p>
    <w:p w:rsidR="002037F1" w:rsidRDefault="002037F1" w:rsidP="002037F1">
      <w:pPr>
        <w:spacing w:after="0"/>
        <w:rPr>
          <w:noProof/>
        </w:rPr>
      </w:pPr>
      <w:r>
        <w:rPr>
          <w:noProof/>
        </w:rPr>
        <w:t>accuracy_25 = (TPCount_25+TNCount_25)/(TPCount_25+FPCount_25+FNCount_25+TNCount_25);</w:t>
      </w:r>
    </w:p>
    <w:p w:rsidR="002037F1" w:rsidRDefault="002037F1" w:rsidP="002037F1">
      <w:pPr>
        <w:spacing w:after="0"/>
        <w:rPr>
          <w:noProof/>
        </w:rPr>
      </w:pPr>
      <w:r>
        <w:rPr>
          <w:noProof/>
        </w:rPr>
        <w:t>precision_25 = TPCount_25/(TPCount_25+FPCount_25);</w:t>
      </w:r>
    </w:p>
    <w:p w:rsidR="002037F1" w:rsidRDefault="002037F1" w:rsidP="002037F1">
      <w:pPr>
        <w:spacing w:after="0"/>
        <w:rPr>
          <w:noProof/>
        </w:rPr>
      </w:pPr>
      <w:r>
        <w:rPr>
          <w:noProof/>
        </w:rPr>
        <w:t>recall_25 = TPCount_25/(TPCount_25+FNCount_25);</w:t>
      </w:r>
    </w:p>
    <w:p w:rsidR="002037F1" w:rsidRDefault="002037F1" w:rsidP="002037F1">
      <w:pPr>
        <w:spacing w:after="0"/>
        <w:rPr>
          <w:noProof/>
        </w:rPr>
      </w:pPr>
      <w:r>
        <w:rPr>
          <w:noProof/>
        </w:rPr>
        <w:t>f1_metric = 2*((precision_25*recall_25)/(precision_25+recall_25));</w:t>
      </w:r>
    </w:p>
    <w:p w:rsidR="00C9735D" w:rsidRDefault="00C9735D" w:rsidP="002037F1">
      <w:pPr>
        <w:spacing w:after="0"/>
        <w:rPr>
          <w:rFonts w:ascii="Segoe UI" w:hAnsi="Segoe UI" w:cs="Segoe UI"/>
          <w:b/>
          <w:sz w:val="30"/>
          <w:szCs w:val="30"/>
        </w:rPr>
      </w:pPr>
      <w:r>
        <w:rPr>
          <w:rFonts w:ascii="Segoe UI" w:hAnsi="Segoe UI" w:cs="Segoe UI"/>
          <w:b/>
          <w:sz w:val="30"/>
          <w:szCs w:val="30"/>
          <w:u w:val="single"/>
        </w:rPr>
        <w:b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915CAB" w:rsidRDefault="00915CAB" w:rsidP="00915CAB">
      <w:pPr>
        <w:spacing w:after="0"/>
        <w:rPr>
          <w:noProof/>
        </w:rPr>
      </w:pPr>
      <w:r>
        <w:rPr>
          <w:noProof/>
        </w:rPr>
        <w:t>TPCount_25=</w:t>
      </w:r>
      <w:r w:rsidR="004266D4" w:rsidRPr="004266D4">
        <w:t xml:space="preserve"> </w:t>
      </w:r>
      <w:r w:rsidR="001E7994" w:rsidRPr="001E7994">
        <w:rPr>
          <w:noProof/>
        </w:rPr>
        <w:t>131</w:t>
      </w:r>
    </w:p>
    <w:p w:rsidR="00915CAB" w:rsidRDefault="00915CAB" w:rsidP="00915CAB">
      <w:pPr>
        <w:spacing w:after="0"/>
        <w:rPr>
          <w:noProof/>
        </w:rPr>
      </w:pPr>
      <w:r>
        <w:rPr>
          <w:noProof/>
        </w:rPr>
        <w:t>FPCount_25=</w:t>
      </w:r>
      <w:r w:rsidR="004266D4" w:rsidRPr="004266D4">
        <w:t xml:space="preserve"> </w:t>
      </w:r>
      <w:r w:rsidR="00AB7C93" w:rsidRPr="00AB7C93">
        <w:rPr>
          <w:noProof/>
        </w:rPr>
        <w:t>3</w:t>
      </w:r>
    </w:p>
    <w:p w:rsidR="00915CAB" w:rsidRDefault="00915CAB" w:rsidP="00915CAB">
      <w:pPr>
        <w:spacing w:after="0"/>
        <w:rPr>
          <w:noProof/>
        </w:rPr>
      </w:pPr>
      <w:r>
        <w:rPr>
          <w:noProof/>
        </w:rPr>
        <w:t>FNCount_25=</w:t>
      </w:r>
      <w:r w:rsidR="004266D4" w:rsidRPr="004266D4">
        <w:t xml:space="preserve"> </w:t>
      </w:r>
      <w:r w:rsidR="00AB7C93" w:rsidRPr="00AB7C93">
        <w:rPr>
          <w:noProof/>
        </w:rPr>
        <w:t>10</w:t>
      </w:r>
    </w:p>
    <w:p w:rsidR="00915CAB" w:rsidRDefault="00915CAB" w:rsidP="00915CAB">
      <w:pPr>
        <w:spacing w:after="0"/>
        <w:rPr>
          <w:noProof/>
        </w:rPr>
      </w:pPr>
      <w:r>
        <w:rPr>
          <w:noProof/>
        </w:rPr>
        <w:t>TNCount_25=</w:t>
      </w:r>
      <w:r w:rsidR="004266D4" w:rsidRPr="004266D4">
        <w:t xml:space="preserve"> </w:t>
      </w:r>
      <w:r w:rsidR="001E7994" w:rsidRPr="001E7994">
        <w:rPr>
          <w:noProof/>
        </w:rPr>
        <w:t>55</w:t>
      </w:r>
    </w:p>
    <w:p w:rsidR="00915CAB" w:rsidRDefault="00915CAB" w:rsidP="00915CAB">
      <w:pPr>
        <w:spacing w:after="0"/>
        <w:rPr>
          <w:noProof/>
        </w:rPr>
      </w:pPr>
      <w:r>
        <w:rPr>
          <w:noProof/>
        </w:rPr>
        <w:t xml:space="preserve">accuracy_25 = </w:t>
      </w:r>
      <w:r w:rsidR="00AE3194" w:rsidRPr="00AE3194">
        <w:rPr>
          <w:noProof/>
        </w:rPr>
        <w:t>0.934673366834171</w:t>
      </w:r>
    </w:p>
    <w:p w:rsidR="00915CAB" w:rsidRDefault="00915CAB" w:rsidP="00915CAB">
      <w:pPr>
        <w:spacing w:after="0"/>
        <w:rPr>
          <w:noProof/>
        </w:rPr>
      </w:pPr>
      <w:r>
        <w:rPr>
          <w:noProof/>
        </w:rPr>
        <w:t xml:space="preserve">precision_25 = </w:t>
      </w:r>
      <w:r w:rsidR="00120AAE" w:rsidRPr="00120AAE">
        <w:rPr>
          <w:noProof/>
        </w:rPr>
        <w:t>0.977611940298508</w:t>
      </w:r>
    </w:p>
    <w:p w:rsidR="00915CAB" w:rsidRDefault="00915CAB" w:rsidP="00915CAB">
      <w:pPr>
        <w:spacing w:after="0"/>
        <w:rPr>
          <w:noProof/>
        </w:rPr>
      </w:pPr>
      <w:r>
        <w:rPr>
          <w:noProof/>
        </w:rPr>
        <w:t xml:space="preserve">recall_25 = </w:t>
      </w:r>
      <w:r w:rsidR="00834D42" w:rsidRPr="00834D42">
        <w:rPr>
          <w:noProof/>
        </w:rPr>
        <w:t>0.929078014184397</w:t>
      </w:r>
    </w:p>
    <w:p w:rsidR="00915CAB" w:rsidRDefault="00915CAB" w:rsidP="00915CAB">
      <w:pPr>
        <w:spacing w:after="0"/>
        <w:rPr>
          <w:noProof/>
        </w:rPr>
      </w:pPr>
      <w:r>
        <w:rPr>
          <w:noProof/>
        </w:rPr>
        <w:t xml:space="preserve">f1_metric = </w:t>
      </w:r>
      <w:r w:rsidR="0035668D" w:rsidRPr="0035668D">
        <w:rPr>
          <w:noProof/>
        </w:rPr>
        <w:t>0.952727272727273</w:t>
      </w:r>
      <w:r w:rsidR="00720405">
        <w:rPr>
          <w:noProof/>
        </w:rPr>
        <w:br/>
      </w:r>
    </w:p>
    <w:p w:rsidR="00C9735D" w:rsidRDefault="00C9735D" w:rsidP="00C9735D">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C9735D" w:rsidRDefault="00645005" w:rsidP="00C9735D">
      <w:pPr>
        <w:rPr>
          <w:noProof/>
        </w:rPr>
      </w:pPr>
      <w:r>
        <w:rPr>
          <w:noProof/>
        </w:rPr>
        <w:t>Not applicable</w:t>
      </w:r>
    </w:p>
    <w:p w:rsidR="00120551" w:rsidRDefault="00120551" w:rsidP="00120551">
      <w:pPr>
        <w:rPr>
          <w:rFonts w:ascii="Segoe UI" w:hAnsi="Segoe UI" w:cs="Segoe UI"/>
          <w:b/>
          <w:sz w:val="30"/>
          <w:szCs w:val="30"/>
          <w:u w:val="single"/>
        </w:rPr>
      </w:pPr>
      <w:r>
        <w:rPr>
          <w:rFonts w:ascii="Segoe UI" w:hAnsi="Segoe UI" w:cs="Segoe UI"/>
          <w:b/>
          <w:sz w:val="30"/>
          <w:szCs w:val="30"/>
          <w:u w:val="single"/>
        </w:rPr>
        <w:t>ANSWER</w:t>
      </w:r>
      <w:r w:rsidR="00D5715F">
        <w:rPr>
          <w:rFonts w:ascii="Segoe UI" w:hAnsi="Segoe UI" w:cs="Segoe UI"/>
          <w:b/>
          <w:sz w:val="30"/>
          <w:szCs w:val="30"/>
          <w:u w:val="single"/>
        </w:rPr>
        <w:t xml:space="preserve"> 5</w:t>
      </w:r>
      <w:r w:rsidRPr="00795B20">
        <w:rPr>
          <w:rFonts w:ascii="Segoe UI" w:hAnsi="Segoe UI" w:cs="Segoe UI"/>
          <w:b/>
          <w:sz w:val="30"/>
          <w:szCs w:val="30"/>
          <w:u w:val="single"/>
        </w:rPr>
        <w:t>:</w:t>
      </w:r>
    </w:p>
    <w:p w:rsidR="00120551" w:rsidRPr="00B42CE5" w:rsidRDefault="00120551" w:rsidP="00120551">
      <w:pPr>
        <w:rPr>
          <w:rFonts w:ascii="Segoe UI" w:hAnsi="Segoe UI" w:cs="Segoe UI"/>
          <w:i/>
          <w:sz w:val="30"/>
          <w:szCs w:val="30"/>
          <w:u w:val="single"/>
        </w:rPr>
      </w:pPr>
      <w:r w:rsidRPr="00B42CE5">
        <w:rPr>
          <w:rFonts w:ascii="Segoe UI" w:hAnsi="Segoe UI" w:cs="Segoe UI"/>
          <w:i/>
          <w:sz w:val="30"/>
          <w:szCs w:val="30"/>
          <w:u w:val="single"/>
        </w:rPr>
        <w:t>List of steps</w:t>
      </w:r>
    </w:p>
    <w:p w:rsidR="00120551" w:rsidRDefault="00A34582" w:rsidP="00120551">
      <w:pPr>
        <w:pStyle w:val="ListParagraph"/>
        <w:numPr>
          <w:ilvl w:val="0"/>
          <w:numId w:val="13"/>
        </w:numPr>
        <w:jc w:val="both"/>
        <w:rPr>
          <w:rFonts w:ascii="Segoe UI" w:hAnsi="Segoe UI" w:cs="Segoe UI"/>
          <w:sz w:val="26"/>
          <w:szCs w:val="26"/>
        </w:rPr>
      </w:pPr>
      <w:r>
        <w:rPr>
          <w:rFonts w:ascii="Segoe UI" w:hAnsi="Segoe UI" w:cs="Segoe UI"/>
          <w:sz w:val="26"/>
          <w:szCs w:val="26"/>
        </w:rPr>
        <w:t>Perform the same steps as mentioned in the previous problem.</w:t>
      </w:r>
    </w:p>
    <w:p w:rsidR="00A34582" w:rsidRDefault="00A34582" w:rsidP="00120551">
      <w:pPr>
        <w:pStyle w:val="ListParagraph"/>
        <w:numPr>
          <w:ilvl w:val="0"/>
          <w:numId w:val="13"/>
        </w:numPr>
        <w:jc w:val="both"/>
        <w:rPr>
          <w:rFonts w:ascii="Segoe UI" w:hAnsi="Segoe UI" w:cs="Segoe UI"/>
          <w:sz w:val="26"/>
          <w:szCs w:val="26"/>
        </w:rPr>
      </w:pPr>
      <w:r>
        <w:rPr>
          <w:rFonts w:ascii="Segoe UI" w:hAnsi="Segoe UI" w:cs="Segoe UI"/>
          <w:sz w:val="26"/>
          <w:szCs w:val="26"/>
        </w:rPr>
        <w:t>Construct the SVM model using the below mentioned function:</w:t>
      </w:r>
    </w:p>
    <w:p w:rsidR="00A34582" w:rsidRPr="002473E4" w:rsidRDefault="00A34582" w:rsidP="00A34582">
      <w:pPr>
        <w:pStyle w:val="ListParagraph"/>
        <w:jc w:val="both"/>
        <w:rPr>
          <w:rFonts w:ascii="Segoe UI" w:hAnsi="Segoe UI" w:cs="Segoe UI"/>
          <w:b/>
          <w:sz w:val="20"/>
          <w:szCs w:val="20"/>
        </w:rPr>
      </w:pPr>
      <w:r w:rsidRPr="002473E4">
        <w:rPr>
          <w:rFonts w:ascii="Segoe UI" w:hAnsi="Segoe UI" w:cs="Segoe UI"/>
          <w:b/>
          <w:sz w:val="20"/>
          <w:szCs w:val="20"/>
        </w:rPr>
        <w:t>fitcsvm(Features,ClassLabels,'Standardize',true,'KernelFunction','RBF','KernelScale','auto')</w:t>
      </w:r>
    </w:p>
    <w:p w:rsidR="00A34582" w:rsidRDefault="000B302B" w:rsidP="000B302B">
      <w:pPr>
        <w:pStyle w:val="ListParagraph"/>
        <w:numPr>
          <w:ilvl w:val="0"/>
          <w:numId w:val="13"/>
        </w:numPr>
        <w:jc w:val="both"/>
        <w:rPr>
          <w:rFonts w:ascii="Segoe UI" w:hAnsi="Segoe UI" w:cs="Segoe UI"/>
          <w:sz w:val="26"/>
          <w:szCs w:val="26"/>
        </w:rPr>
      </w:pPr>
      <w:r>
        <w:rPr>
          <w:rFonts w:ascii="Segoe UI" w:hAnsi="Segoe UI" w:cs="Segoe UI"/>
          <w:sz w:val="26"/>
          <w:szCs w:val="26"/>
        </w:rPr>
        <w:t xml:space="preserve">According to the question, we have to use Kernel Function as parameter with value RBF </w:t>
      </w:r>
      <w:r w:rsidRPr="000B302B">
        <w:rPr>
          <w:rFonts w:ascii="Segoe UI" w:hAnsi="Segoe UI" w:cs="Segoe UI"/>
          <w:sz w:val="26"/>
          <w:szCs w:val="26"/>
        </w:rPr>
        <w:t>to tell the trainer to use the Radial Basis Function as the non-linear transformation of the data space</w:t>
      </w:r>
      <w:r w:rsidR="00A12CCD">
        <w:rPr>
          <w:rFonts w:ascii="Segoe UI" w:hAnsi="Segoe UI" w:cs="Segoe UI"/>
          <w:sz w:val="26"/>
          <w:szCs w:val="26"/>
        </w:rPr>
        <w:t>.</w:t>
      </w:r>
    </w:p>
    <w:p w:rsidR="00463BD8" w:rsidRDefault="0089115A" w:rsidP="000B302B">
      <w:pPr>
        <w:pStyle w:val="ListParagraph"/>
        <w:numPr>
          <w:ilvl w:val="0"/>
          <w:numId w:val="13"/>
        </w:numPr>
        <w:jc w:val="both"/>
        <w:rPr>
          <w:rFonts w:ascii="Segoe UI" w:hAnsi="Segoe UI" w:cs="Segoe UI"/>
          <w:sz w:val="26"/>
          <w:szCs w:val="26"/>
        </w:rPr>
      </w:pPr>
      <w:r>
        <w:rPr>
          <w:rFonts w:ascii="Segoe UI" w:hAnsi="Segoe UI" w:cs="Segoe UI"/>
          <w:sz w:val="26"/>
          <w:szCs w:val="26"/>
        </w:rPr>
        <w:t>Create predicted_labels_SVM to predict the class labels using the testing features of test data (199 records)</w:t>
      </w:r>
    </w:p>
    <w:p w:rsidR="0048522D" w:rsidRDefault="0048522D" w:rsidP="0048522D">
      <w:pPr>
        <w:pStyle w:val="ListParagraph"/>
        <w:numPr>
          <w:ilvl w:val="0"/>
          <w:numId w:val="13"/>
        </w:numPr>
        <w:jc w:val="both"/>
        <w:rPr>
          <w:rFonts w:ascii="Segoe UI" w:hAnsi="Segoe UI" w:cs="Segoe UI"/>
          <w:sz w:val="26"/>
          <w:szCs w:val="26"/>
        </w:rPr>
      </w:pPr>
      <w:r>
        <w:rPr>
          <w:rFonts w:ascii="Segoe UI" w:hAnsi="Segoe UI" w:cs="Segoe UI"/>
          <w:sz w:val="26"/>
          <w:szCs w:val="26"/>
        </w:rPr>
        <w:t>Using confusion matrix calculate accuracy, precision, recall and F1 score</w:t>
      </w:r>
    </w:p>
    <w:p w:rsidR="00485C52" w:rsidRDefault="00485C52" w:rsidP="00485C52">
      <w:pPr>
        <w:jc w:val="both"/>
        <w:rPr>
          <w:rFonts w:ascii="Segoe UI" w:hAnsi="Segoe UI" w:cs="Segoe UI"/>
          <w:sz w:val="26"/>
          <w:szCs w:val="26"/>
        </w:rPr>
      </w:pPr>
    </w:p>
    <w:p w:rsidR="00485C52" w:rsidRPr="00485C52" w:rsidRDefault="00485C52" w:rsidP="00485C52">
      <w:pPr>
        <w:jc w:val="both"/>
        <w:rPr>
          <w:rFonts w:ascii="Segoe UI" w:hAnsi="Segoe UI" w:cs="Segoe UI"/>
          <w:sz w:val="26"/>
          <w:szCs w:val="26"/>
        </w:rPr>
      </w:pPr>
    </w:p>
    <w:p w:rsidR="00120551" w:rsidRDefault="00120551" w:rsidP="00120551">
      <w:pPr>
        <w:rPr>
          <w:rFonts w:ascii="Segoe UI" w:hAnsi="Segoe UI" w:cs="Segoe UI"/>
          <w:b/>
          <w:sz w:val="30"/>
          <w:szCs w:val="30"/>
        </w:rPr>
      </w:pPr>
      <w:r>
        <w:rPr>
          <w:rFonts w:ascii="Segoe UI" w:hAnsi="Segoe UI" w:cs="Segoe UI"/>
          <w:b/>
          <w:sz w:val="30"/>
          <w:szCs w:val="30"/>
          <w:u w:val="single"/>
        </w:rPr>
        <w:lastRenderedPageBreak/>
        <w:t>MATLAB SOURCE CODE</w:t>
      </w:r>
      <w:r w:rsidRPr="00795B20">
        <w:rPr>
          <w:rFonts w:ascii="Segoe UI" w:hAnsi="Segoe UI" w:cs="Segoe UI"/>
          <w:b/>
          <w:sz w:val="30"/>
          <w:szCs w:val="30"/>
          <w:u w:val="single"/>
        </w:rPr>
        <w:t>:</w:t>
      </w:r>
    </w:p>
    <w:p w:rsidR="000642ED" w:rsidRDefault="000642ED" w:rsidP="000642ED">
      <w:pPr>
        <w:spacing w:after="0"/>
        <w:rPr>
          <w:noProof/>
        </w:rPr>
      </w:pPr>
      <w:r>
        <w:rPr>
          <w:noProof/>
        </w:rPr>
        <w:t>rawdata = xlsread('D:\My work\M.Eng 1st sem\IDA\Assignment\Homework 3\breast-cancer-wisconsin.xlsx');</w:t>
      </w:r>
    </w:p>
    <w:p w:rsidR="000642ED" w:rsidRDefault="000642ED" w:rsidP="000642ED">
      <w:pPr>
        <w:spacing w:after="0"/>
        <w:rPr>
          <w:noProof/>
        </w:rPr>
      </w:pPr>
      <w:r>
        <w:rPr>
          <w:noProof/>
        </w:rPr>
        <w:t>mydata = knnimpute(rawdata,1);</w:t>
      </w:r>
    </w:p>
    <w:p w:rsidR="000642ED" w:rsidRDefault="000642ED" w:rsidP="000642ED">
      <w:pPr>
        <w:spacing w:after="0"/>
        <w:rPr>
          <w:noProof/>
        </w:rPr>
      </w:pPr>
      <w:r>
        <w:rPr>
          <w:noProof/>
        </w:rPr>
        <w:t>NewData = mydata(randperm(699),:);</w:t>
      </w:r>
    </w:p>
    <w:p w:rsidR="000642ED" w:rsidRDefault="000642ED" w:rsidP="000642ED">
      <w:pPr>
        <w:spacing w:after="0"/>
        <w:rPr>
          <w:noProof/>
        </w:rPr>
      </w:pPr>
    </w:p>
    <w:p w:rsidR="000642ED" w:rsidRDefault="000642ED" w:rsidP="000642ED">
      <w:pPr>
        <w:spacing w:after="0"/>
        <w:rPr>
          <w:noProof/>
        </w:rPr>
      </w:pPr>
      <w:r>
        <w:rPr>
          <w:noProof/>
        </w:rPr>
        <w:t>TrainingData = NewData(1:500,:);</w:t>
      </w:r>
    </w:p>
    <w:p w:rsidR="000642ED" w:rsidRDefault="000642ED" w:rsidP="000642ED">
      <w:pPr>
        <w:spacing w:after="0"/>
        <w:rPr>
          <w:noProof/>
        </w:rPr>
      </w:pPr>
      <w:r>
        <w:rPr>
          <w:noProof/>
        </w:rPr>
        <w:t>TestingData = NewData(501:699,:);</w:t>
      </w:r>
    </w:p>
    <w:p w:rsidR="000642ED" w:rsidRDefault="000642ED" w:rsidP="000642ED">
      <w:pPr>
        <w:spacing w:after="0"/>
        <w:rPr>
          <w:noProof/>
        </w:rPr>
      </w:pPr>
    </w:p>
    <w:p w:rsidR="000642ED" w:rsidRDefault="000642ED" w:rsidP="000642ED">
      <w:pPr>
        <w:spacing w:after="0"/>
        <w:rPr>
          <w:noProof/>
        </w:rPr>
      </w:pPr>
      <w:r>
        <w:rPr>
          <w:noProof/>
        </w:rPr>
        <w:t>Features = TrainingData(:,2:10);</w:t>
      </w:r>
    </w:p>
    <w:p w:rsidR="000642ED" w:rsidRDefault="000642ED" w:rsidP="000642ED">
      <w:pPr>
        <w:spacing w:after="0"/>
        <w:rPr>
          <w:noProof/>
        </w:rPr>
      </w:pPr>
      <w:r>
        <w:rPr>
          <w:noProof/>
        </w:rPr>
        <w:t>ClassLabels = TrainingData(:,11);</w:t>
      </w:r>
    </w:p>
    <w:p w:rsidR="008C4162" w:rsidRDefault="008C4162" w:rsidP="008C4162">
      <w:pPr>
        <w:spacing w:after="0"/>
        <w:rPr>
          <w:noProof/>
        </w:rPr>
      </w:pPr>
      <w:r>
        <w:rPr>
          <w:noProof/>
        </w:rPr>
        <w:t>attribute_names={'Clump Thickness','Uniformity of Cell Size','Uniformity of Cell Shape','Marginal Adhesion','Single Epithelial Cell Size','Bare Nuclei','Bland Chromatin','Normal Nucleoli','Mitoses'};</w:t>
      </w:r>
    </w:p>
    <w:p w:rsidR="008C4162" w:rsidRDefault="008C4162" w:rsidP="008C4162">
      <w:pPr>
        <w:spacing w:after="0"/>
        <w:rPr>
          <w:noProof/>
        </w:rPr>
      </w:pPr>
      <w:r>
        <w:rPr>
          <w:noProof/>
        </w:rPr>
        <w:t>training_decision_tree = fitctree(Features,ClassLabels,'PredictorNames',attribute_names,'MinLeafSize',25);</w:t>
      </w:r>
    </w:p>
    <w:p w:rsidR="000642ED" w:rsidRDefault="008F4B38" w:rsidP="000642ED">
      <w:pPr>
        <w:spacing w:after="0"/>
        <w:rPr>
          <w:noProof/>
        </w:rPr>
      </w:pPr>
      <w:r>
        <w:rPr>
          <w:noProof/>
        </w:rPr>
        <w:t>%</w:t>
      </w:r>
      <w:r w:rsidR="000642ED">
        <w:rPr>
          <w:noProof/>
        </w:rPr>
        <w:t>view(training_decision_tree,'Mode','graph');</w:t>
      </w:r>
    </w:p>
    <w:p w:rsidR="000642ED" w:rsidRDefault="000642ED" w:rsidP="000642ED">
      <w:pPr>
        <w:spacing w:after="0"/>
        <w:rPr>
          <w:noProof/>
        </w:rPr>
      </w:pPr>
    </w:p>
    <w:p w:rsidR="000642ED" w:rsidRDefault="000642ED" w:rsidP="000642ED">
      <w:pPr>
        <w:spacing w:after="0"/>
        <w:rPr>
          <w:noProof/>
        </w:rPr>
      </w:pPr>
      <w:r>
        <w:rPr>
          <w:noProof/>
        </w:rPr>
        <w:t>Testing_Features = TestingData(:,2:10);</w:t>
      </w:r>
    </w:p>
    <w:p w:rsidR="000642ED" w:rsidRDefault="000642ED" w:rsidP="000642ED">
      <w:pPr>
        <w:spacing w:after="0"/>
        <w:rPr>
          <w:noProof/>
        </w:rPr>
      </w:pPr>
      <w:r>
        <w:rPr>
          <w:noProof/>
        </w:rPr>
        <w:t>Testing_OriginalLabels = TestingData(:,11);</w:t>
      </w:r>
    </w:p>
    <w:p w:rsidR="000642ED" w:rsidRDefault="000642ED" w:rsidP="000642ED">
      <w:pPr>
        <w:spacing w:after="0"/>
        <w:rPr>
          <w:noProof/>
        </w:rPr>
      </w:pPr>
      <w:r>
        <w:rPr>
          <w:noProof/>
        </w:rPr>
        <w:t>predict_labels = predict(training_decision_tree,Testing_Features);</w:t>
      </w:r>
    </w:p>
    <w:p w:rsidR="000642ED" w:rsidRDefault="000642ED" w:rsidP="000642ED">
      <w:pPr>
        <w:spacing w:after="0"/>
        <w:rPr>
          <w:noProof/>
        </w:rPr>
      </w:pPr>
      <w:r>
        <w:rPr>
          <w:noProof/>
        </w:rPr>
        <w:t>order = [2,4];</w:t>
      </w:r>
    </w:p>
    <w:p w:rsidR="000642ED" w:rsidRDefault="000642ED" w:rsidP="000642ED">
      <w:pPr>
        <w:spacing w:after="0"/>
        <w:rPr>
          <w:noProof/>
        </w:rPr>
      </w:pPr>
      <w:r>
        <w:rPr>
          <w:noProof/>
        </w:rPr>
        <w:t>[count ,order]= confusionmat(predict_labels,Testing_OriginalLabels,'order',order);</w:t>
      </w:r>
    </w:p>
    <w:p w:rsidR="000642ED" w:rsidRDefault="000642ED" w:rsidP="000642ED">
      <w:pPr>
        <w:spacing w:after="0"/>
        <w:rPr>
          <w:noProof/>
        </w:rPr>
      </w:pPr>
      <w:r>
        <w:rPr>
          <w:noProof/>
        </w:rPr>
        <w:t>TPCount_25=count(1,1);</w:t>
      </w:r>
    </w:p>
    <w:p w:rsidR="000642ED" w:rsidRDefault="000642ED" w:rsidP="000642ED">
      <w:pPr>
        <w:spacing w:after="0"/>
        <w:rPr>
          <w:noProof/>
        </w:rPr>
      </w:pPr>
      <w:r>
        <w:rPr>
          <w:noProof/>
        </w:rPr>
        <w:t>FPCount_25=count(1,2);</w:t>
      </w:r>
    </w:p>
    <w:p w:rsidR="000642ED" w:rsidRDefault="000642ED" w:rsidP="000642ED">
      <w:pPr>
        <w:spacing w:after="0"/>
        <w:rPr>
          <w:noProof/>
        </w:rPr>
      </w:pPr>
      <w:r>
        <w:rPr>
          <w:noProof/>
        </w:rPr>
        <w:t>FNCount_25=count(2,1);</w:t>
      </w:r>
    </w:p>
    <w:p w:rsidR="000642ED" w:rsidRDefault="000642ED" w:rsidP="000642ED">
      <w:pPr>
        <w:spacing w:after="0"/>
        <w:rPr>
          <w:noProof/>
        </w:rPr>
      </w:pPr>
      <w:r>
        <w:rPr>
          <w:noProof/>
        </w:rPr>
        <w:t>TNCount_25=count(2,2);</w:t>
      </w:r>
    </w:p>
    <w:p w:rsidR="000642ED" w:rsidRDefault="000642ED" w:rsidP="000642ED">
      <w:pPr>
        <w:spacing w:after="0"/>
        <w:rPr>
          <w:noProof/>
        </w:rPr>
      </w:pPr>
      <w:r>
        <w:rPr>
          <w:noProof/>
        </w:rPr>
        <w:t>accuracy_25 = (TPCount_25+TNCount_25)/(TPCount_25+FPCount_25+FNCount_25+TNCount_25);</w:t>
      </w:r>
    </w:p>
    <w:p w:rsidR="000642ED" w:rsidRDefault="000642ED" w:rsidP="000642ED">
      <w:pPr>
        <w:spacing w:after="0"/>
        <w:rPr>
          <w:noProof/>
        </w:rPr>
      </w:pPr>
      <w:r>
        <w:rPr>
          <w:noProof/>
        </w:rPr>
        <w:t>precision_25 = TPCount_25/(TPCount_25+FPCount_25);</w:t>
      </w:r>
    </w:p>
    <w:p w:rsidR="000642ED" w:rsidRDefault="000642ED" w:rsidP="000642ED">
      <w:pPr>
        <w:spacing w:after="0"/>
        <w:rPr>
          <w:noProof/>
        </w:rPr>
      </w:pPr>
      <w:r>
        <w:rPr>
          <w:noProof/>
        </w:rPr>
        <w:t>recall_25 = TPCount_25/(TPCount_25+FNCount_25);</w:t>
      </w:r>
    </w:p>
    <w:p w:rsidR="000642ED" w:rsidRDefault="000642ED" w:rsidP="000642ED">
      <w:pPr>
        <w:spacing w:after="0"/>
        <w:rPr>
          <w:noProof/>
        </w:rPr>
      </w:pPr>
      <w:r>
        <w:rPr>
          <w:noProof/>
        </w:rPr>
        <w:t>f1_metric = 2*((precision_25*recall_25)/(precision_25+recall_25));</w:t>
      </w:r>
    </w:p>
    <w:p w:rsidR="000642ED" w:rsidRDefault="000642ED" w:rsidP="000642ED">
      <w:pPr>
        <w:spacing w:after="0"/>
        <w:rPr>
          <w:noProof/>
        </w:rPr>
      </w:pPr>
    </w:p>
    <w:p w:rsidR="000642ED" w:rsidRDefault="000642ED" w:rsidP="000642ED">
      <w:pPr>
        <w:spacing w:after="0"/>
        <w:rPr>
          <w:noProof/>
        </w:rPr>
      </w:pPr>
      <w:r>
        <w:rPr>
          <w:noProof/>
        </w:rPr>
        <w:t>SVM_model = fitcsvm(Features, ClassLabels,'Standardize',true,'KernelFunction','RBF','KernelScale','auto');</w:t>
      </w:r>
    </w:p>
    <w:p w:rsidR="000642ED" w:rsidRDefault="000642ED" w:rsidP="000642ED">
      <w:pPr>
        <w:spacing w:after="0"/>
        <w:rPr>
          <w:noProof/>
        </w:rPr>
      </w:pPr>
      <w:r>
        <w:rPr>
          <w:noProof/>
        </w:rPr>
        <w:t>predicted_labels_SVM = predict(SVM_model,Testing_Features);</w:t>
      </w:r>
    </w:p>
    <w:p w:rsidR="000642ED" w:rsidRDefault="000642ED" w:rsidP="000642ED">
      <w:pPr>
        <w:spacing w:after="0"/>
        <w:rPr>
          <w:noProof/>
        </w:rPr>
      </w:pPr>
      <w:r>
        <w:rPr>
          <w:noProof/>
        </w:rPr>
        <w:t>order = [2,4];</w:t>
      </w:r>
    </w:p>
    <w:p w:rsidR="000642ED" w:rsidRDefault="000642ED" w:rsidP="000642ED">
      <w:pPr>
        <w:spacing w:after="0"/>
        <w:rPr>
          <w:noProof/>
        </w:rPr>
      </w:pPr>
      <w:r>
        <w:rPr>
          <w:noProof/>
        </w:rPr>
        <w:t>[SVM_test,order] = confusionmat(predicted_labels_SVM,Testing_OriginalLabels,'order',order);</w:t>
      </w:r>
    </w:p>
    <w:p w:rsidR="000642ED" w:rsidRDefault="000642ED" w:rsidP="000642ED">
      <w:pPr>
        <w:spacing w:after="0"/>
        <w:rPr>
          <w:noProof/>
        </w:rPr>
      </w:pPr>
      <w:r>
        <w:rPr>
          <w:noProof/>
        </w:rPr>
        <w:t>TPCount_SVM=SVM_test(1,1);</w:t>
      </w:r>
    </w:p>
    <w:p w:rsidR="000642ED" w:rsidRDefault="000642ED" w:rsidP="000642ED">
      <w:pPr>
        <w:spacing w:after="0"/>
        <w:rPr>
          <w:noProof/>
        </w:rPr>
      </w:pPr>
      <w:r>
        <w:rPr>
          <w:noProof/>
        </w:rPr>
        <w:t>FPCount_SVM=SVM_test(1,2);</w:t>
      </w:r>
    </w:p>
    <w:p w:rsidR="000642ED" w:rsidRDefault="000642ED" w:rsidP="000642ED">
      <w:pPr>
        <w:spacing w:after="0"/>
        <w:rPr>
          <w:noProof/>
        </w:rPr>
      </w:pPr>
      <w:r>
        <w:rPr>
          <w:noProof/>
        </w:rPr>
        <w:t>FNCount_SVM=SVM_test(2,1);</w:t>
      </w:r>
    </w:p>
    <w:p w:rsidR="000642ED" w:rsidRDefault="000642ED" w:rsidP="000642ED">
      <w:pPr>
        <w:spacing w:after="0"/>
        <w:rPr>
          <w:noProof/>
        </w:rPr>
      </w:pPr>
      <w:r>
        <w:rPr>
          <w:noProof/>
        </w:rPr>
        <w:t>TNCount_SVM=SVM_test(2,2);</w:t>
      </w:r>
    </w:p>
    <w:p w:rsidR="000642ED" w:rsidRDefault="000642ED" w:rsidP="000642ED">
      <w:pPr>
        <w:spacing w:after="0"/>
        <w:rPr>
          <w:noProof/>
        </w:rPr>
      </w:pPr>
      <w:r>
        <w:rPr>
          <w:noProof/>
        </w:rPr>
        <w:t>accuracy_SVM = (TPCount_SVM+TNCount_SVM)/(TPCount_SVM+FPCount_SVM+FNCount_SVM+TNCount_SVM);</w:t>
      </w:r>
    </w:p>
    <w:p w:rsidR="000642ED" w:rsidRDefault="000642ED" w:rsidP="000642ED">
      <w:pPr>
        <w:spacing w:after="0"/>
        <w:rPr>
          <w:noProof/>
        </w:rPr>
      </w:pPr>
      <w:r>
        <w:rPr>
          <w:noProof/>
        </w:rPr>
        <w:t>precision_SVM = TPCount_SVM/(TPCount_SVM+FPCount_SVM);</w:t>
      </w:r>
    </w:p>
    <w:p w:rsidR="000642ED" w:rsidRDefault="000642ED" w:rsidP="000642ED">
      <w:pPr>
        <w:spacing w:after="0"/>
        <w:rPr>
          <w:noProof/>
        </w:rPr>
      </w:pPr>
      <w:r>
        <w:rPr>
          <w:noProof/>
        </w:rPr>
        <w:lastRenderedPageBreak/>
        <w:t>recall_SVM = TPCount_SVM/(TPCount_SVM+FNCount_SVM);</w:t>
      </w:r>
    </w:p>
    <w:p w:rsidR="000642ED" w:rsidRDefault="000642ED" w:rsidP="000642ED">
      <w:pPr>
        <w:spacing w:after="0"/>
        <w:rPr>
          <w:noProof/>
        </w:rPr>
      </w:pPr>
      <w:r>
        <w:rPr>
          <w:noProof/>
        </w:rPr>
        <w:t>f1_metric_SVM = 2*((precision_SVM*recall_SVM)/(precision_SVM+recall_SVM));</w:t>
      </w:r>
    </w:p>
    <w:p w:rsidR="00120551" w:rsidRPr="00804816" w:rsidRDefault="00120551" w:rsidP="000642ED">
      <w:pPr>
        <w:spacing w:after="0"/>
        <w:rPr>
          <w:noProof/>
        </w:rPr>
      </w:pPr>
      <w:r>
        <w:rPr>
          <w:rFonts w:ascii="Segoe UI" w:hAnsi="Segoe UI" w:cs="Segoe UI"/>
          <w:b/>
          <w:sz w:val="30"/>
          <w:szCs w:val="30"/>
          <w:u w:val="single"/>
        </w:rPr>
        <w:b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9B5B9B" w:rsidRDefault="009B5B9B" w:rsidP="009B5B9B">
      <w:pPr>
        <w:spacing w:after="0"/>
        <w:rPr>
          <w:noProof/>
        </w:rPr>
      </w:pPr>
      <w:r>
        <w:rPr>
          <w:noProof/>
        </w:rPr>
        <w:t>TPCount_SVM=</w:t>
      </w:r>
      <w:r w:rsidR="004B3E67" w:rsidRPr="004B3E67">
        <w:t xml:space="preserve"> </w:t>
      </w:r>
      <w:r w:rsidR="004F268E" w:rsidRPr="004F268E">
        <w:rPr>
          <w:noProof/>
        </w:rPr>
        <w:t>138</w:t>
      </w:r>
    </w:p>
    <w:p w:rsidR="009B5B9B" w:rsidRDefault="009B5B9B" w:rsidP="009B5B9B">
      <w:pPr>
        <w:spacing w:after="0"/>
        <w:rPr>
          <w:noProof/>
        </w:rPr>
      </w:pPr>
      <w:r>
        <w:rPr>
          <w:noProof/>
        </w:rPr>
        <w:t>FPCount_SVM=</w:t>
      </w:r>
      <w:r w:rsidR="004B3E67" w:rsidRPr="004B3E67">
        <w:t xml:space="preserve"> </w:t>
      </w:r>
      <w:r w:rsidR="001C14F7" w:rsidRPr="001C14F7">
        <w:rPr>
          <w:noProof/>
        </w:rPr>
        <w:t>2</w:t>
      </w:r>
    </w:p>
    <w:p w:rsidR="009B5B9B" w:rsidRDefault="009B5B9B" w:rsidP="009B5B9B">
      <w:pPr>
        <w:spacing w:after="0"/>
        <w:rPr>
          <w:noProof/>
        </w:rPr>
      </w:pPr>
      <w:r>
        <w:rPr>
          <w:noProof/>
        </w:rPr>
        <w:t>FNCount_SVM=</w:t>
      </w:r>
      <w:r w:rsidR="004B3E67" w:rsidRPr="004B3E67">
        <w:t xml:space="preserve"> </w:t>
      </w:r>
      <w:r w:rsidR="001C14F7" w:rsidRPr="001C14F7">
        <w:rPr>
          <w:noProof/>
        </w:rPr>
        <w:t>3</w:t>
      </w:r>
    </w:p>
    <w:p w:rsidR="009B5B9B" w:rsidRDefault="009B5B9B" w:rsidP="009B5B9B">
      <w:pPr>
        <w:spacing w:after="0"/>
        <w:rPr>
          <w:noProof/>
        </w:rPr>
      </w:pPr>
      <w:r>
        <w:rPr>
          <w:noProof/>
        </w:rPr>
        <w:t>TNCount_SVM=</w:t>
      </w:r>
      <w:r w:rsidR="004B3E67" w:rsidRPr="004B3E67">
        <w:t xml:space="preserve"> </w:t>
      </w:r>
      <w:r w:rsidR="000C1536" w:rsidRPr="000C1536">
        <w:rPr>
          <w:noProof/>
        </w:rPr>
        <w:t>56</w:t>
      </w:r>
    </w:p>
    <w:p w:rsidR="009B5B9B" w:rsidRDefault="009B5B9B" w:rsidP="009B5B9B">
      <w:pPr>
        <w:spacing w:after="0"/>
        <w:rPr>
          <w:noProof/>
        </w:rPr>
      </w:pPr>
      <w:r>
        <w:rPr>
          <w:noProof/>
        </w:rPr>
        <w:t xml:space="preserve">accuracy_SVM = </w:t>
      </w:r>
      <w:r w:rsidR="0083725E" w:rsidRPr="0083725E">
        <w:rPr>
          <w:noProof/>
        </w:rPr>
        <w:t>0.974874371859297</w:t>
      </w:r>
    </w:p>
    <w:p w:rsidR="009B5B9B" w:rsidRDefault="009B5B9B" w:rsidP="009B5B9B">
      <w:pPr>
        <w:spacing w:after="0"/>
        <w:rPr>
          <w:noProof/>
        </w:rPr>
      </w:pPr>
      <w:r>
        <w:rPr>
          <w:noProof/>
        </w:rPr>
        <w:t xml:space="preserve">precision_SVM = </w:t>
      </w:r>
      <w:r w:rsidR="001F58E9" w:rsidRPr="001F58E9">
        <w:rPr>
          <w:noProof/>
        </w:rPr>
        <w:t>0.985714285714286</w:t>
      </w:r>
    </w:p>
    <w:p w:rsidR="009B5B9B" w:rsidRDefault="009B5B9B" w:rsidP="009B5B9B">
      <w:pPr>
        <w:spacing w:after="0"/>
        <w:rPr>
          <w:noProof/>
        </w:rPr>
      </w:pPr>
      <w:r>
        <w:rPr>
          <w:noProof/>
        </w:rPr>
        <w:t xml:space="preserve">recall_SVM = </w:t>
      </w:r>
      <w:r w:rsidR="009A2D0E" w:rsidRPr="009A2D0E">
        <w:rPr>
          <w:noProof/>
        </w:rPr>
        <w:t>0.978723404255319</w:t>
      </w:r>
    </w:p>
    <w:p w:rsidR="009B5B9B" w:rsidRDefault="009B5B9B" w:rsidP="009B5B9B">
      <w:pPr>
        <w:spacing w:after="0"/>
        <w:rPr>
          <w:noProof/>
        </w:rPr>
      </w:pPr>
      <w:r>
        <w:rPr>
          <w:noProof/>
        </w:rPr>
        <w:t xml:space="preserve">f1_metric_SVM = </w:t>
      </w:r>
      <w:r w:rsidR="00187F4C" w:rsidRPr="00187F4C">
        <w:rPr>
          <w:noProof/>
        </w:rPr>
        <w:t>0.982206405693950</w:t>
      </w:r>
    </w:p>
    <w:p w:rsidR="00120551" w:rsidRDefault="00120551" w:rsidP="00120551">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9754C9" w:rsidRDefault="009754C9" w:rsidP="009754C9">
      <w:pPr>
        <w:rPr>
          <w:noProof/>
        </w:rPr>
      </w:pPr>
      <w:r>
        <w:rPr>
          <w:noProof/>
        </w:rPr>
        <w:t>Not applicable</w:t>
      </w:r>
    </w:p>
    <w:p w:rsidR="005E33D9" w:rsidRDefault="005E33D9" w:rsidP="005E33D9">
      <w:pPr>
        <w:rPr>
          <w:rFonts w:ascii="Segoe UI" w:hAnsi="Segoe UI" w:cs="Segoe UI"/>
          <w:b/>
          <w:sz w:val="30"/>
          <w:szCs w:val="30"/>
          <w:u w:val="single"/>
        </w:rPr>
      </w:pPr>
      <w:r>
        <w:rPr>
          <w:rFonts w:ascii="Segoe UI" w:hAnsi="Segoe UI" w:cs="Segoe UI"/>
          <w:b/>
          <w:sz w:val="30"/>
          <w:szCs w:val="30"/>
          <w:u w:val="single"/>
        </w:rPr>
        <w:t>ANSWER</w:t>
      </w:r>
      <w:r w:rsidR="00A13254">
        <w:rPr>
          <w:rFonts w:ascii="Segoe UI" w:hAnsi="Segoe UI" w:cs="Segoe UI"/>
          <w:b/>
          <w:sz w:val="30"/>
          <w:szCs w:val="30"/>
          <w:u w:val="single"/>
        </w:rPr>
        <w:t xml:space="preserve"> 6</w:t>
      </w:r>
      <w:r w:rsidRPr="00795B20">
        <w:rPr>
          <w:rFonts w:ascii="Segoe UI" w:hAnsi="Segoe UI" w:cs="Segoe UI"/>
          <w:b/>
          <w:sz w:val="30"/>
          <w:szCs w:val="30"/>
          <w:u w:val="single"/>
        </w:rPr>
        <w:t>:</w:t>
      </w:r>
    </w:p>
    <w:p w:rsidR="005E33D9" w:rsidRDefault="00E5699D" w:rsidP="005E33D9">
      <w:pPr>
        <w:rPr>
          <w:rFonts w:ascii="Segoe UI" w:hAnsi="Segoe UI" w:cs="Segoe UI"/>
          <w:sz w:val="26"/>
          <w:szCs w:val="26"/>
        </w:rPr>
      </w:pPr>
      <w:r>
        <w:rPr>
          <w:rFonts w:ascii="Segoe UI" w:hAnsi="Segoe UI" w:cs="Segoe UI"/>
          <w:sz w:val="26"/>
          <w:szCs w:val="26"/>
        </w:rPr>
        <w:t>Performance metrics obtained in above answers are as follows:</w:t>
      </w:r>
    </w:p>
    <w:p w:rsidR="00BA139E" w:rsidRDefault="00BA139E" w:rsidP="00BA139E">
      <w:pPr>
        <w:spacing w:after="0"/>
        <w:rPr>
          <w:noProof/>
        </w:rPr>
        <w:sectPr w:rsidR="00BA139E">
          <w:pgSz w:w="12240" w:h="15840"/>
          <w:pgMar w:top="1440" w:right="1440" w:bottom="1440" w:left="1440" w:header="720" w:footer="720" w:gutter="0"/>
          <w:cols w:space="720"/>
          <w:docGrid w:linePitch="360"/>
        </w:sectPr>
      </w:pPr>
    </w:p>
    <w:p w:rsidR="00BA139E" w:rsidRDefault="00BA139E" w:rsidP="00BA139E">
      <w:pPr>
        <w:spacing w:after="0"/>
        <w:rPr>
          <w:noProof/>
        </w:rPr>
      </w:pPr>
      <w:r>
        <w:rPr>
          <w:noProof/>
        </w:rPr>
        <w:lastRenderedPageBreak/>
        <w:t>TPCount_25=</w:t>
      </w:r>
      <w:r w:rsidRPr="004266D4">
        <w:t xml:space="preserve"> </w:t>
      </w:r>
      <w:r w:rsidRPr="001E7994">
        <w:rPr>
          <w:noProof/>
        </w:rPr>
        <w:t>131</w:t>
      </w:r>
    </w:p>
    <w:p w:rsidR="00BA139E" w:rsidRDefault="00BA139E" w:rsidP="00BA139E">
      <w:pPr>
        <w:spacing w:after="0"/>
        <w:rPr>
          <w:noProof/>
        </w:rPr>
      </w:pPr>
      <w:r>
        <w:rPr>
          <w:noProof/>
        </w:rPr>
        <w:t>FPCount_25=</w:t>
      </w:r>
      <w:r w:rsidRPr="004266D4">
        <w:t xml:space="preserve"> </w:t>
      </w:r>
      <w:r w:rsidRPr="00AB7C93">
        <w:rPr>
          <w:noProof/>
        </w:rPr>
        <w:t>3</w:t>
      </w:r>
    </w:p>
    <w:p w:rsidR="00BA139E" w:rsidRDefault="00BA139E" w:rsidP="00BA139E">
      <w:pPr>
        <w:spacing w:after="0"/>
        <w:rPr>
          <w:noProof/>
        </w:rPr>
      </w:pPr>
      <w:r>
        <w:rPr>
          <w:noProof/>
        </w:rPr>
        <w:t>FNCount_25=</w:t>
      </w:r>
      <w:r w:rsidRPr="004266D4">
        <w:t xml:space="preserve"> </w:t>
      </w:r>
      <w:r w:rsidRPr="00AB7C93">
        <w:rPr>
          <w:noProof/>
        </w:rPr>
        <w:t>10</w:t>
      </w:r>
    </w:p>
    <w:p w:rsidR="00BA139E" w:rsidRDefault="00BA139E" w:rsidP="00BA139E">
      <w:pPr>
        <w:spacing w:after="0"/>
        <w:rPr>
          <w:noProof/>
        </w:rPr>
      </w:pPr>
      <w:r>
        <w:rPr>
          <w:noProof/>
        </w:rPr>
        <w:t>TNCount_25=</w:t>
      </w:r>
      <w:r w:rsidRPr="004266D4">
        <w:t xml:space="preserve"> </w:t>
      </w:r>
      <w:r w:rsidRPr="001E7994">
        <w:rPr>
          <w:noProof/>
        </w:rPr>
        <w:t>55</w:t>
      </w:r>
    </w:p>
    <w:p w:rsidR="00BA139E" w:rsidRDefault="00BA139E" w:rsidP="00BA139E">
      <w:pPr>
        <w:spacing w:after="0"/>
        <w:rPr>
          <w:noProof/>
        </w:rPr>
      </w:pPr>
      <w:r>
        <w:rPr>
          <w:noProof/>
        </w:rPr>
        <w:t xml:space="preserve">accuracy_25 = </w:t>
      </w:r>
      <w:r w:rsidRPr="00AE3194">
        <w:rPr>
          <w:noProof/>
        </w:rPr>
        <w:t>0.934673366834171</w:t>
      </w:r>
    </w:p>
    <w:p w:rsidR="00BA139E" w:rsidRDefault="00BA139E" w:rsidP="00BA139E">
      <w:pPr>
        <w:spacing w:after="0"/>
        <w:rPr>
          <w:noProof/>
        </w:rPr>
      </w:pPr>
      <w:r>
        <w:rPr>
          <w:noProof/>
        </w:rPr>
        <w:t xml:space="preserve">precision_25 = </w:t>
      </w:r>
      <w:r w:rsidRPr="00120AAE">
        <w:rPr>
          <w:noProof/>
        </w:rPr>
        <w:t>0.977611940298508</w:t>
      </w:r>
    </w:p>
    <w:p w:rsidR="00BA139E" w:rsidRDefault="00BA139E" w:rsidP="00BA139E">
      <w:pPr>
        <w:spacing w:after="0"/>
        <w:rPr>
          <w:noProof/>
        </w:rPr>
      </w:pPr>
      <w:r>
        <w:rPr>
          <w:noProof/>
        </w:rPr>
        <w:t xml:space="preserve">recall_25 = </w:t>
      </w:r>
      <w:r w:rsidRPr="00834D42">
        <w:rPr>
          <w:noProof/>
        </w:rPr>
        <w:t>0.929078014184397</w:t>
      </w:r>
    </w:p>
    <w:p w:rsidR="00E5699D" w:rsidRDefault="00BA139E" w:rsidP="00BA139E">
      <w:pPr>
        <w:rPr>
          <w:noProof/>
        </w:rPr>
      </w:pPr>
      <w:r>
        <w:rPr>
          <w:noProof/>
        </w:rPr>
        <w:t xml:space="preserve">f1_metric = </w:t>
      </w:r>
      <w:r w:rsidRPr="0035668D">
        <w:rPr>
          <w:noProof/>
        </w:rPr>
        <w:t>0.952727272727273</w:t>
      </w:r>
    </w:p>
    <w:p w:rsidR="00BA139E" w:rsidRDefault="00BA139E" w:rsidP="00BA139E">
      <w:pPr>
        <w:spacing w:after="0"/>
        <w:rPr>
          <w:noProof/>
        </w:rPr>
      </w:pPr>
      <w:r>
        <w:rPr>
          <w:noProof/>
        </w:rPr>
        <w:lastRenderedPageBreak/>
        <w:t>TPCount_SVM=</w:t>
      </w:r>
      <w:r w:rsidRPr="004B3E67">
        <w:t xml:space="preserve"> </w:t>
      </w:r>
      <w:r w:rsidRPr="004F268E">
        <w:rPr>
          <w:noProof/>
        </w:rPr>
        <w:t>138</w:t>
      </w:r>
    </w:p>
    <w:p w:rsidR="00BA139E" w:rsidRDefault="00BA139E" w:rsidP="00BA139E">
      <w:pPr>
        <w:spacing w:after="0"/>
        <w:rPr>
          <w:noProof/>
        </w:rPr>
      </w:pPr>
      <w:r>
        <w:rPr>
          <w:noProof/>
        </w:rPr>
        <w:t>FPCount_SVM=</w:t>
      </w:r>
      <w:r w:rsidRPr="004B3E67">
        <w:t xml:space="preserve"> </w:t>
      </w:r>
      <w:r w:rsidRPr="001C14F7">
        <w:rPr>
          <w:noProof/>
        </w:rPr>
        <w:t>2</w:t>
      </w:r>
    </w:p>
    <w:p w:rsidR="00BA139E" w:rsidRDefault="00BA139E" w:rsidP="00BA139E">
      <w:pPr>
        <w:spacing w:after="0"/>
        <w:rPr>
          <w:noProof/>
        </w:rPr>
      </w:pPr>
      <w:r>
        <w:rPr>
          <w:noProof/>
        </w:rPr>
        <w:t>FNCount_SVM=</w:t>
      </w:r>
      <w:r w:rsidRPr="004B3E67">
        <w:t xml:space="preserve"> </w:t>
      </w:r>
      <w:r w:rsidRPr="001C14F7">
        <w:rPr>
          <w:noProof/>
        </w:rPr>
        <w:t>3</w:t>
      </w:r>
    </w:p>
    <w:p w:rsidR="00BA139E" w:rsidRDefault="00BA139E" w:rsidP="00BA139E">
      <w:pPr>
        <w:spacing w:after="0"/>
        <w:rPr>
          <w:noProof/>
        </w:rPr>
      </w:pPr>
      <w:r>
        <w:rPr>
          <w:noProof/>
        </w:rPr>
        <w:t>TNCount_SVM=</w:t>
      </w:r>
      <w:r w:rsidRPr="004B3E67">
        <w:t xml:space="preserve"> </w:t>
      </w:r>
      <w:r w:rsidRPr="000C1536">
        <w:rPr>
          <w:noProof/>
        </w:rPr>
        <w:t>56</w:t>
      </w:r>
    </w:p>
    <w:p w:rsidR="00BA139E" w:rsidRDefault="00BA139E" w:rsidP="00BA139E">
      <w:pPr>
        <w:spacing w:after="0"/>
        <w:rPr>
          <w:noProof/>
        </w:rPr>
      </w:pPr>
      <w:r>
        <w:rPr>
          <w:noProof/>
        </w:rPr>
        <w:t xml:space="preserve">accuracy_SVM = </w:t>
      </w:r>
      <w:r w:rsidRPr="0083725E">
        <w:rPr>
          <w:noProof/>
        </w:rPr>
        <w:t>0.974874371859297</w:t>
      </w:r>
    </w:p>
    <w:p w:rsidR="00BA139E" w:rsidRDefault="00BA139E" w:rsidP="00BA139E">
      <w:pPr>
        <w:spacing w:after="0"/>
        <w:rPr>
          <w:noProof/>
        </w:rPr>
      </w:pPr>
      <w:r>
        <w:rPr>
          <w:noProof/>
        </w:rPr>
        <w:t xml:space="preserve">precision_SVM = </w:t>
      </w:r>
      <w:r w:rsidRPr="001F58E9">
        <w:rPr>
          <w:noProof/>
        </w:rPr>
        <w:t>0.985714285714286</w:t>
      </w:r>
    </w:p>
    <w:p w:rsidR="00BA139E" w:rsidRDefault="00BA139E" w:rsidP="00BA139E">
      <w:pPr>
        <w:spacing w:after="0"/>
        <w:rPr>
          <w:noProof/>
        </w:rPr>
      </w:pPr>
      <w:r>
        <w:rPr>
          <w:noProof/>
        </w:rPr>
        <w:t xml:space="preserve">recall_SVM = </w:t>
      </w:r>
      <w:r w:rsidRPr="009A2D0E">
        <w:rPr>
          <w:noProof/>
        </w:rPr>
        <w:t>0.978723404255319</w:t>
      </w:r>
    </w:p>
    <w:p w:rsidR="00BA139E" w:rsidRDefault="00BA139E" w:rsidP="00BA139E">
      <w:pPr>
        <w:spacing w:after="0"/>
        <w:rPr>
          <w:noProof/>
        </w:rPr>
      </w:pPr>
      <w:r>
        <w:rPr>
          <w:noProof/>
        </w:rPr>
        <w:t xml:space="preserve">f1_metric_SVM = </w:t>
      </w:r>
      <w:r w:rsidRPr="00187F4C">
        <w:rPr>
          <w:noProof/>
        </w:rPr>
        <w:t>0.982206405693950</w:t>
      </w:r>
    </w:p>
    <w:p w:rsidR="00BA139E" w:rsidRDefault="00BA139E" w:rsidP="00BA139E">
      <w:pPr>
        <w:spacing w:after="0"/>
        <w:rPr>
          <w:noProof/>
        </w:rPr>
        <w:sectPr w:rsidR="00BA139E" w:rsidSect="00BA139E">
          <w:type w:val="continuous"/>
          <w:pgSz w:w="12240" w:h="15840"/>
          <w:pgMar w:top="1440" w:right="1440" w:bottom="1440" w:left="1440" w:header="720" w:footer="720" w:gutter="0"/>
          <w:cols w:num="2" w:space="720"/>
          <w:docGrid w:linePitch="360"/>
        </w:sectPr>
      </w:pPr>
    </w:p>
    <w:p w:rsidR="00BA139E" w:rsidRPr="003500BD" w:rsidRDefault="00AD0C1D" w:rsidP="00AD0C1D">
      <w:pPr>
        <w:spacing w:after="0"/>
        <w:jc w:val="both"/>
        <w:rPr>
          <w:i/>
          <w:noProof/>
          <w:sz w:val="24"/>
          <w:szCs w:val="24"/>
        </w:rPr>
      </w:pPr>
      <w:r w:rsidRPr="003500BD">
        <w:rPr>
          <w:i/>
          <w:noProof/>
          <w:sz w:val="24"/>
          <w:szCs w:val="24"/>
        </w:rPr>
        <w:lastRenderedPageBreak/>
        <w:t>From the above analysis we get to know that Accuracy, Precision, Recall and F1 metric scores are more for SVM model when compared to normal decision tree. There is misclassification in decision tree and that’s why we have to use SVM model to classify the data. SVM model classifies uses hyperplanes to classify the data and to linearly separate the data. This model classifies with maximum marginal hyperplane and this margin gives largest separational margin</w:t>
      </w:r>
      <w:r w:rsidR="00810C69">
        <w:rPr>
          <w:i/>
          <w:noProof/>
          <w:sz w:val="24"/>
          <w:szCs w:val="24"/>
        </w:rPr>
        <w:t>. SVM model uses kernel RBF and often takes a lot of time to train. The best classifier for a particular task is itself task-dependent</w:t>
      </w:r>
      <w:r w:rsidRPr="003500BD">
        <w:rPr>
          <w:i/>
          <w:noProof/>
          <w:sz w:val="24"/>
          <w:szCs w:val="24"/>
        </w:rPr>
        <w:t xml:space="preserve"> and hence we can tell that SVM model is better that decision tree.</w:t>
      </w:r>
    </w:p>
    <w:p w:rsidR="00D13AE3" w:rsidRDefault="00D13AE3" w:rsidP="00D13AE3">
      <w:pPr>
        <w:rPr>
          <w:rFonts w:ascii="Segoe UI" w:hAnsi="Segoe UI" w:cs="Segoe UI"/>
          <w:b/>
          <w:sz w:val="30"/>
          <w:szCs w:val="30"/>
          <w:u w:val="single"/>
        </w:rPr>
      </w:pPr>
      <w:r>
        <w:rPr>
          <w:rFonts w:ascii="Segoe UI" w:hAnsi="Segoe UI" w:cs="Segoe UI"/>
          <w:b/>
          <w:sz w:val="30"/>
          <w:szCs w:val="30"/>
          <w:u w:val="single"/>
        </w:rPr>
        <w:t>ANSWER 7</w:t>
      </w:r>
      <w:r w:rsidRPr="00795B20">
        <w:rPr>
          <w:rFonts w:ascii="Segoe UI" w:hAnsi="Segoe UI" w:cs="Segoe UI"/>
          <w:b/>
          <w:sz w:val="30"/>
          <w:szCs w:val="30"/>
          <w:u w:val="single"/>
        </w:rPr>
        <w:t>:</w:t>
      </w:r>
    </w:p>
    <w:p w:rsidR="00D13AE3" w:rsidRPr="00B42CE5" w:rsidRDefault="00D13AE3" w:rsidP="00D13AE3">
      <w:pPr>
        <w:rPr>
          <w:rFonts w:ascii="Segoe UI" w:hAnsi="Segoe UI" w:cs="Segoe UI"/>
          <w:i/>
          <w:sz w:val="30"/>
          <w:szCs w:val="30"/>
          <w:u w:val="single"/>
        </w:rPr>
      </w:pPr>
      <w:r w:rsidRPr="00B42CE5">
        <w:rPr>
          <w:rFonts w:ascii="Segoe UI" w:hAnsi="Segoe UI" w:cs="Segoe UI"/>
          <w:i/>
          <w:sz w:val="30"/>
          <w:szCs w:val="30"/>
          <w:u w:val="single"/>
        </w:rPr>
        <w:t>List of steps</w:t>
      </w:r>
    </w:p>
    <w:p w:rsidR="00314CF4" w:rsidRDefault="00890821" w:rsidP="00890821">
      <w:pPr>
        <w:pStyle w:val="ListParagraph"/>
        <w:numPr>
          <w:ilvl w:val="0"/>
          <w:numId w:val="19"/>
        </w:numPr>
        <w:jc w:val="both"/>
        <w:rPr>
          <w:rFonts w:ascii="Segoe UI" w:hAnsi="Segoe UI" w:cs="Segoe UI"/>
          <w:sz w:val="26"/>
          <w:szCs w:val="26"/>
        </w:rPr>
      </w:pPr>
      <w:r>
        <w:rPr>
          <w:rFonts w:ascii="Segoe UI" w:hAnsi="Segoe UI" w:cs="Segoe UI"/>
          <w:sz w:val="26"/>
          <w:szCs w:val="26"/>
        </w:rPr>
        <w:t>Implement the previous steps and then as per the question, create a variable cost_FP=10 (</w:t>
      </w:r>
      <w:r w:rsidRPr="00890821">
        <w:rPr>
          <w:rFonts w:ascii="Segoe UI" w:hAnsi="Segoe UI" w:cs="Segoe UI"/>
          <w:sz w:val="26"/>
          <w:szCs w:val="26"/>
        </w:rPr>
        <w:t>cost of predicting an actual benign case as malignant</w:t>
      </w:r>
      <w:r>
        <w:rPr>
          <w:rFonts w:ascii="Segoe UI" w:hAnsi="Segoe UI" w:cs="Segoe UI"/>
          <w:sz w:val="26"/>
          <w:szCs w:val="26"/>
        </w:rPr>
        <w:t>) and cost_FN=30 (</w:t>
      </w:r>
      <w:r w:rsidRPr="00890821">
        <w:rPr>
          <w:rFonts w:ascii="Segoe UI" w:hAnsi="Segoe UI" w:cs="Segoe UI"/>
          <w:sz w:val="26"/>
          <w:szCs w:val="26"/>
        </w:rPr>
        <w:t>cost of predicting an actual malignant case as benign</w:t>
      </w:r>
      <w:r>
        <w:rPr>
          <w:rFonts w:ascii="Segoe UI" w:hAnsi="Segoe UI" w:cs="Segoe UI"/>
          <w:sz w:val="26"/>
          <w:szCs w:val="26"/>
        </w:rPr>
        <w:t>)</w:t>
      </w:r>
    </w:p>
    <w:p w:rsidR="001356CE" w:rsidRDefault="001356CE" w:rsidP="00890821">
      <w:pPr>
        <w:pStyle w:val="ListParagraph"/>
        <w:numPr>
          <w:ilvl w:val="0"/>
          <w:numId w:val="19"/>
        </w:numPr>
        <w:jc w:val="both"/>
        <w:rPr>
          <w:rFonts w:ascii="Segoe UI" w:hAnsi="Segoe UI" w:cs="Segoe UI"/>
          <w:sz w:val="26"/>
          <w:szCs w:val="26"/>
        </w:rPr>
      </w:pPr>
      <w:r>
        <w:rPr>
          <w:rFonts w:ascii="Segoe UI" w:hAnsi="Segoe UI" w:cs="Segoe UI"/>
          <w:sz w:val="26"/>
          <w:szCs w:val="26"/>
        </w:rPr>
        <w:lastRenderedPageBreak/>
        <w:t>Calculate the misclassification of the decision tree and SVM model using the below formula:</w:t>
      </w:r>
    </w:p>
    <w:p w:rsidR="001356CE" w:rsidRPr="001356CE" w:rsidRDefault="001356CE" w:rsidP="001356CE">
      <w:pPr>
        <w:ind w:left="720"/>
        <w:jc w:val="both"/>
        <w:rPr>
          <w:rFonts w:ascii="Segoe UI" w:hAnsi="Segoe UI" w:cs="Segoe UI"/>
          <w:sz w:val="20"/>
          <w:szCs w:val="20"/>
        </w:rPr>
      </w:pPr>
      <w:r w:rsidRPr="001356CE">
        <w:rPr>
          <w:rFonts w:ascii="Segoe UI" w:hAnsi="Segoe UI" w:cs="Segoe UI"/>
          <w:sz w:val="20"/>
          <w:szCs w:val="20"/>
        </w:rPr>
        <w:t>Misclassification = (FalsePositive * Cost of FalsePositive) + (FalseNegative * Cost of FalseNegative)</w:t>
      </w:r>
    </w:p>
    <w:p w:rsidR="00D13AE3" w:rsidRDefault="00D13AE3" w:rsidP="00D13AE3">
      <w:pPr>
        <w:rPr>
          <w:rFonts w:ascii="Segoe UI" w:hAnsi="Segoe UI" w:cs="Segoe UI"/>
          <w:b/>
          <w:sz w:val="30"/>
          <w:szCs w:val="30"/>
        </w:rPr>
      </w:pPr>
      <w:r>
        <w:rPr>
          <w:rFonts w:ascii="Segoe UI" w:hAnsi="Segoe UI" w:cs="Segoe UI"/>
          <w:b/>
          <w:sz w:val="30"/>
          <w:szCs w:val="30"/>
          <w:u w:val="single"/>
        </w:rPr>
        <w:t>MATLAB SOURCE CODE</w:t>
      </w:r>
      <w:r w:rsidRPr="00795B20">
        <w:rPr>
          <w:rFonts w:ascii="Segoe UI" w:hAnsi="Segoe UI" w:cs="Segoe UI"/>
          <w:b/>
          <w:sz w:val="30"/>
          <w:szCs w:val="30"/>
          <w:u w:val="single"/>
        </w:rPr>
        <w:t>:</w:t>
      </w:r>
    </w:p>
    <w:p w:rsidR="002E38A7" w:rsidRDefault="002E38A7" w:rsidP="002E38A7">
      <w:pPr>
        <w:spacing w:after="0"/>
        <w:rPr>
          <w:noProof/>
        </w:rPr>
      </w:pPr>
      <w:r>
        <w:rPr>
          <w:noProof/>
        </w:rPr>
        <w:t>rawdata = xlsread('D:\My work\M.Eng 1st sem\IDA\Assignment\Homework 3\breast-cancer-wisconsin.xlsx');</w:t>
      </w:r>
    </w:p>
    <w:p w:rsidR="002E38A7" w:rsidRDefault="002E38A7" w:rsidP="002E38A7">
      <w:pPr>
        <w:spacing w:after="0"/>
        <w:rPr>
          <w:noProof/>
        </w:rPr>
      </w:pPr>
      <w:r>
        <w:rPr>
          <w:noProof/>
        </w:rPr>
        <w:t>mydata = knnimpute(rawdata,1);</w:t>
      </w:r>
    </w:p>
    <w:p w:rsidR="002E38A7" w:rsidRDefault="002E38A7" w:rsidP="002E38A7">
      <w:pPr>
        <w:spacing w:after="0"/>
        <w:rPr>
          <w:noProof/>
        </w:rPr>
      </w:pPr>
      <w:r>
        <w:rPr>
          <w:noProof/>
        </w:rPr>
        <w:t>NewData = mydata(randperm(699),:);</w:t>
      </w:r>
    </w:p>
    <w:p w:rsidR="002E38A7" w:rsidRDefault="002E38A7" w:rsidP="002E38A7">
      <w:pPr>
        <w:spacing w:after="0"/>
        <w:rPr>
          <w:noProof/>
        </w:rPr>
      </w:pPr>
    </w:p>
    <w:p w:rsidR="002E38A7" w:rsidRDefault="002E38A7" w:rsidP="002E38A7">
      <w:pPr>
        <w:spacing w:after="0"/>
        <w:rPr>
          <w:noProof/>
        </w:rPr>
      </w:pPr>
      <w:r>
        <w:rPr>
          <w:noProof/>
        </w:rPr>
        <w:t>TrainingData = NewData(1:500,:);</w:t>
      </w:r>
    </w:p>
    <w:p w:rsidR="002E38A7" w:rsidRDefault="002E38A7" w:rsidP="002E38A7">
      <w:pPr>
        <w:spacing w:after="0"/>
        <w:rPr>
          <w:noProof/>
        </w:rPr>
      </w:pPr>
      <w:r>
        <w:rPr>
          <w:noProof/>
        </w:rPr>
        <w:t>TestingData = NewData(501:699,:);</w:t>
      </w:r>
    </w:p>
    <w:p w:rsidR="002E38A7" w:rsidRDefault="002E38A7" w:rsidP="002E38A7">
      <w:pPr>
        <w:spacing w:after="0"/>
        <w:rPr>
          <w:noProof/>
        </w:rPr>
      </w:pPr>
    </w:p>
    <w:p w:rsidR="002E38A7" w:rsidRDefault="002E38A7" w:rsidP="002E38A7">
      <w:pPr>
        <w:spacing w:after="0"/>
        <w:rPr>
          <w:noProof/>
        </w:rPr>
      </w:pPr>
      <w:r>
        <w:rPr>
          <w:noProof/>
        </w:rPr>
        <w:t>Features = TrainingData(:,2:10);</w:t>
      </w:r>
    </w:p>
    <w:p w:rsidR="002E38A7" w:rsidRDefault="002E38A7" w:rsidP="002E38A7">
      <w:pPr>
        <w:spacing w:after="0"/>
        <w:rPr>
          <w:noProof/>
        </w:rPr>
      </w:pPr>
      <w:r>
        <w:rPr>
          <w:noProof/>
        </w:rPr>
        <w:t>ClassLabels = TrainingData(:,11);</w:t>
      </w:r>
    </w:p>
    <w:p w:rsidR="002E38A7" w:rsidRDefault="002E38A7" w:rsidP="002E38A7">
      <w:pPr>
        <w:spacing w:after="0"/>
        <w:rPr>
          <w:noProof/>
        </w:rPr>
      </w:pPr>
      <w:r>
        <w:rPr>
          <w:noProof/>
        </w:rPr>
        <w:t>attribute_names={'Clump Thickness','Uniformity of Cell Size','Uniformity of Cell Shape','Marginal Adhesion','Single Epithelial Cell Size','Bare Nuclei','Bland Chromatin','Normal Nucleoli','Mitoses'};</w:t>
      </w:r>
    </w:p>
    <w:p w:rsidR="002E38A7" w:rsidRDefault="002E38A7" w:rsidP="002E38A7">
      <w:pPr>
        <w:spacing w:after="0"/>
        <w:rPr>
          <w:noProof/>
        </w:rPr>
      </w:pPr>
      <w:r>
        <w:rPr>
          <w:noProof/>
        </w:rPr>
        <w:t>training_decision_tree = fitctree(Features, ClassLabels,'PredictorNames',attribute_names,'MinLeafSize',25);</w:t>
      </w:r>
    </w:p>
    <w:p w:rsidR="002E38A7" w:rsidRDefault="002E38A7" w:rsidP="002E38A7">
      <w:pPr>
        <w:spacing w:after="0"/>
        <w:rPr>
          <w:noProof/>
        </w:rPr>
      </w:pPr>
      <w:r>
        <w:rPr>
          <w:noProof/>
        </w:rPr>
        <w:t>view(training_decision_tree,'Mode','graph');</w:t>
      </w:r>
    </w:p>
    <w:p w:rsidR="002E38A7" w:rsidRDefault="002E38A7" w:rsidP="002E38A7">
      <w:pPr>
        <w:spacing w:after="0"/>
        <w:rPr>
          <w:noProof/>
        </w:rPr>
      </w:pPr>
    </w:p>
    <w:p w:rsidR="002E38A7" w:rsidRDefault="002E38A7" w:rsidP="002E38A7">
      <w:pPr>
        <w:spacing w:after="0"/>
        <w:rPr>
          <w:noProof/>
        </w:rPr>
      </w:pPr>
      <w:r>
        <w:rPr>
          <w:noProof/>
        </w:rPr>
        <w:t>Testing_Features = TestingData(:,2:10);</w:t>
      </w:r>
    </w:p>
    <w:p w:rsidR="002E38A7" w:rsidRDefault="002E38A7" w:rsidP="002E38A7">
      <w:pPr>
        <w:spacing w:after="0"/>
        <w:rPr>
          <w:noProof/>
        </w:rPr>
      </w:pPr>
      <w:r>
        <w:rPr>
          <w:noProof/>
        </w:rPr>
        <w:t>Testing_OriginalLabels = TestingData(:,11);</w:t>
      </w:r>
    </w:p>
    <w:p w:rsidR="002E38A7" w:rsidRDefault="002E38A7" w:rsidP="002E38A7">
      <w:pPr>
        <w:spacing w:after="0"/>
        <w:rPr>
          <w:noProof/>
        </w:rPr>
      </w:pPr>
      <w:r>
        <w:rPr>
          <w:noProof/>
        </w:rPr>
        <w:t>predict_labels = predict(training_decision_tree,Testing_Features);</w:t>
      </w:r>
    </w:p>
    <w:p w:rsidR="002E38A7" w:rsidRDefault="002E38A7" w:rsidP="002E38A7">
      <w:pPr>
        <w:spacing w:after="0"/>
        <w:rPr>
          <w:noProof/>
        </w:rPr>
      </w:pPr>
      <w:r>
        <w:rPr>
          <w:noProof/>
        </w:rPr>
        <w:t>order = [2,4];</w:t>
      </w:r>
    </w:p>
    <w:p w:rsidR="002E38A7" w:rsidRDefault="002E38A7" w:rsidP="002E38A7">
      <w:pPr>
        <w:spacing w:after="0"/>
        <w:rPr>
          <w:noProof/>
        </w:rPr>
      </w:pPr>
      <w:r>
        <w:rPr>
          <w:noProof/>
        </w:rPr>
        <w:t>[count ,order]= confusionmat(predict_labels,Testing_OriginalLabels,'order',order);</w:t>
      </w:r>
    </w:p>
    <w:p w:rsidR="002E38A7" w:rsidRDefault="002E38A7" w:rsidP="002E38A7">
      <w:pPr>
        <w:spacing w:after="0"/>
        <w:rPr>
          <w:noProof/>
        </w:rPr>
      </w:pPr>
      <w:r>
        <w:rPr>
          <w:noProof/>
        </w:rPr>
        <w:t>TPCount_25=count(1,1);</w:t>
      </w:r>
    </w:p>
    <w:p w:rsidR="002E38A7" w:rsidRDefault="002E38A7" w:rsidP="002E38A7">
      <w:pPr>
        <w:spacing w:after="0"/>
        <w:rPr>
          <w:noProof/>
        </w:rPr>
      </w:pPr>
      <w:r>
        <w:rPr>
          <w:noProof/>
        </w:rPr>
        <w:t>FPCount_25=count(1,2);</w:t>
      </w:r>
    </w:p>
    <w:p w:rsidR="002E38A7" w:rsidRDefault="002E38A7" w:rsidP="002E38A7">
      <w:pPr>
        <w:spacing w:after="0"/>
        <w:rPr>
          <w:noProof/>
        </w:rPr>
      </w:pPr>
      <w:r>
        <w:rPr>
          <w:noProof/>
        </w:rPr>
        <w:t>FNCount_25=count(2,1);</w:t>
      </w:r>
    </w:p>
    <w:p w:rsidR="002E38A7" w:rsidRDefault="002E38A7" w:rsidP="002E38A7">
      <w:pPr>
        <w:spacing w:after="0"/>
        <w:rPr>
          <w:noProof/>
        </w:rPr>
      </w:pPr>
      <w:r>
        <w:rPr>
          <w:noProof/>
        </w:rPr>
        <w:t>TNCount_25=count(2,2);</w:t>
      </w:r>
    </w:p>
    <w:p w:rsidR="002E38A7" w:rsidRDefault="002E38A7" w:rsidP="002E38A7">
      <w:pPr>
        <w:spacing w:after="0"/>
        <w:rPr>
          <w:noProof/>
        </w:rPr>
      </w:pPr>
      <w:r>
        <w:rPr>
          <w:noProof/>
        </w:rPr>
        <w:t>accuracy_25 = (TPCount_25+TNCount_25)/(TPCount_25+FPCount_25+FNCount_25+TNCount_25);</w:t>
      </w:r>
    </w:p>
    <w:p w:rsidR="002E38A7" w:rsidRDefault="002E38A7" w:rsidP="002E38A7">
      <w:pPr>
        <w:spacing w:after="0"/>
        <w:rPr>
          <w:noProof/>
        </w:rPr>
      </w:pPr>
      <w:r>
        <w:rPr>
          <w:noProof/>
        </w:rPr>
        <w:t>precision_25 = TPCount_25/(TPCount_25+FPCount_25);</w:t>
      </w:r>
    </w:p>
    <w:p w:rsidR="002E38A7" w:rsidRDefault="002E38A7" w:rsidP="002E38A7">
      <w:pPr>
        <w:spacing w:after="0"/>
        <w:rPr>
          <w:noProof/>
        </w:rPr>
      </w:pPr>
      <w:r>
        <w:rPr>
          <w:noProof/>
        </w:rPr>
        <w:t>recall_25 = TPCount_25/(TPCount_25+FNCount_25);</w:t>
      </w:r>
    </w:p>
    <w:p w:rsidR="002E38A7" w:rsidRDefault="002E38A7" w:rsidP="002E38A7">
      <w:pPr>
        <w:spacing w:after="0"/>
        <w:rPr>
          <w:noProof/>
        </w:rPr>
      </w:pPr>
      <w:r>
        <w:rPr>
          <w:noProof/>
        </w:rPr>
        <w:t>f1_metric = 2*((precision_25*recall_25)/(precision_25+recall_25));</w:t>
      </w:r>
    </w:p>
    <w:p w:rsidR="002E38A7" w:rsidRDefault="002E38A7" w:rsidP="002E38A7">
      <w:pPr>
        <w:spacing w:after="0"/>
        <w:rPr>
          <w:noProof/>
        </w:rPr>
      </w:pPr>
    </w:p>
    <w:p w:rsidR="002E38A7" w:rsidRDefault="002E38A7" w:rsidP="002E38A7">
      <w:pPr>
        <w:spacing w:after="0"/>
        <w:rPr>
          <w:noProof/>
        </w:rPr>
      </w:pPr>
      <w:r>
        <w:rPr>
          <w:noProof/>
        </w:rPr>
        <w:t>SVM_model = fitcsvm(Features, ClassLabels,'Standardize',true,'KernelFunction','RBF','KernelScale','auto');</w:t>
      </w:r>
    </w:p>
    <w:p w:rsidR="002E38A7" w:rsidRDefault="002E38A7" w:rsidP="002E38A7">
      <w:pPr>
        <w:spacing w:after="0"/>
        <w:rPr>
          <w:noProof/>
        </w:rPr>
      </w:pPr>
      <w:r>
        <w:rPr>
          <w:noProof/>
        </w:rPr>
        <w:t>predicted_labels_SVM = predict(SVM_model,Testing_Features);</w:t>
      </w:r>
    </w:p>
    <w:p w:rsidR="002E38A7" w:rsidRDefault="002E38A7" w:rsidP="002E38A7">
      <w:pPr>
        <w:spacing w:after="0"/>
        <w:rPr>
          <w:noProof/>
        </w:rPr>
      </w:pPr>
      <w:r>
        <w:rPr>
          <w:noProof/>
        </w:rPr>
        <w:t>order = [2,4];</w:t>
      </w:r>
    </w:p>
    <w:p w:rsidR="002E38A7" w:rsidRDefault="002E38A7" w:rsidP="002E38A7">
      <w:pPr>
        <w:spacing w:after="0"/>
        <w:rPr>
          <w:noProof/>
        </w:rPr>
      </w:pPr>
      <w:r>
        <w:rPr>
          <w:noProof/>
        </w:rPr>
        <w:t>[SVM_test,order] = confusionmat(predicted_labels_SVM,Testing_OriginalLabels,'order',order);</w:t>
      </w:r>
    </w:p>
    <w:p w:rsidR="002E38A7" w:rsidRDefault="002E38A7" w:rsidP="002E38A7">
      <w:pPr>
        <w:spacing w:after="0"/>
        <w:rPr>
          <w:noProof/>
        </w:rPr>
      </w:pPr>
      <w:r>
        <w:rPr>
          <w:noProof/>
        </w:rPr>
        <w:t>TPCount_SVM=SVM_test(1,1);</w:t>
      </w:r>
    </w:p>
    <w:p w:rsidR="002E38A7" w:rsidRDefault="002E38A7" w:rsidP="002E38A7">
      <w:pPr>
        <w:spacing w:after="0"/>
        <w:rPr>
          <w:noProof/>
        </w:rPr>
      </w:pPr>
      <w:r>
        <w:rPr>
          <w:noProof/>
        </w:rPr>
        <w:t>FPCount_SVM=SVM_test(1,2);</w:t>
      </w:r>
    </w:p>
    <w:p w:rsidR="002E38A7" w:rsidRDefault="002E38A7" w:rsidP="002E38A7">
      <w:pPr>
        <w:spacing w:after="0"/>
        <w:rPr>
          <w:noProof/>
        </w:rPr>
      </w:pPr>
      <w:r>
        <w:rPr>
          <w:noProof/>
        </w:rPr>
        <w:t>FNCount_SVM=SVM_test(2,1);</w:t>
      </w:r>
    </w:p>
    <w:p w:rsidR="002E38A7" w:rsidRDefault="002E38A7" w:rsidP="002E38A7">
      <w:pPr>
        <w:spacing w:after="0"/>
        <w:rPr>
          <w:noProof/>
        </w:rPr>
      </w:pPr>
      <w:r>
        <w:rPr>
          <w:noProof/>
        </w:rPr>
        <w:lastRenderedPageBreak/>
        <w:t>TNCount_SVM=SVM_test(2,2);</w:t>
      </w:r>
    </w:p>
    <w:p w:rsidR="002E38A7" w:rsidRDefault="002E38A7" w:rsidP="002E38A7">
      <w:pPr>
        <w:spacing w:after="0"/>
        <w:rPr>
          <w:noProof/>
        </w:rPr>
      </w:pPr>
      <w:r>
        <w:rPr>
          <w:noProof/>
        </w:rPr>
        <w:t>accuracy_SVM = (TPCount_SVM+TNCount_SVM)/(TPCount_SVM+FPCount_SVM+FNCount_SVM+TNCount_SVM);</w:t>
      </w:r>
    </w:p>
    <w:p w:rsidR="002E38A7" w:rsidRDefault="002E38A7" w:rsidP="002E38A7">
      <w:pPr>
        <w:spacing w:after="0"/>
        <w:rPr>
          <w:noProof/>
        </w:rPr>
      </w:pPr>
      <w:r>
        <w:rPr>
          <w:noProof/>
        </w:rPr>
        <w:t>precision_SVM = TPCount_SVM/(TPCount_SVM+FPCount_SVM);</w:t>
      </w:r>
    </w:p>
    <w:p w:rsidR="002E38A7" w:rsidRDefault="002E38A7" w:rsidP="002E38A7">
      <w:pPr>
        <w:spacing w:after="0"/>
        <w:rPr>
          <w:noProof/>
        </w:rPr>
      </w:pPr>
      <w:r>
        <w:rPr>
          <w:noProof/>
        </w:rPr>
        <w:t>recall_SVM = TPCount_SVM/(TPCount_SVM+FNCount_SVM);</w:t>
      </w:r>
    </w:p>
    <w:p w:rsidR="002E38A7" w:rsidRDefault="002E38A7" w:rsidP="002E38A7">
      <w:pPr>
        <w:spacing w:after="0"/>
        <w:rPr>
          <w:noProof/>
        </w:rPr>
      </w:pPr>
      <w:r>
        <w:rPr>
          <w:noProof/>
        </w:rPr>
        <w:t>f1_metric_SVM = 2*((precision_SVM*recall_SVM)/(precision_SVM+recall_SVM));</w:t>
      </w:r>
    </w:p>
    <w:p w:rsidR="002E38A7" w:rsidRDefault="002E38A7" w:rsidP="002E38A7">
      <w:pPr>
        <w:spacing w:after="0"/>
        <w:rPr>
          <w:noProof/>
        </w:rPr>
      </w:pPr>
    </w:p>
    <w:p w:rsidR="002E38A7" w:rsidRDefault="002E38A7" w:rsidP="002E38A7">
      <w:pPr>
        <w:spacing w:after="0"/>
        <w:rPr>
          <w:noProof/>
        </w:rPr>
      </w:pPr>
      <w:r>
        <w:rPr>
          <w:noProof/>
        </w:rPr>
        <w:t>cost_FP = 10;</w:t>
      </w:r>
    </w:p>
    <w:p w:rsidR="002E38A7" w:rsidRDefault="002E38A7" w:rsidP="002E38A7">
      <w:pPr>
        <w:spacing w:after="0"/>
        <w:rPr>
          <w:noProof/>
        </w:rPr>
      </w:pPr>
      <w:r>
        <w:rPr>
          <w:noProof/>
        </w:rPr>
        <w:t>cost_FN = 30;</w:t>
      </w:r>
    </w:p>
    <w:p w:rsidR="002E38A7" w:rsidRDefault="002E38A7" w:rsidP="002E38A7">
      <w:pPr>
        <w:spacing w:after="0"/>
        <w:rPr>
          <w:noProof/>
        </w:rPr>
      </w:pPr>
      <w:r>
        <w:rPr>
          <w:noProof/>
        </w:rPr>
        <w:t>misclassification_decision_tree = (FPCount_25*cost_FP)+(FNCount_25*cost_FN);</w:t>
      </w:r>
    </w:p>
    <w:p w:rsidR="002E38A7" w:rsidRDefault="002E38A7" w:rsidP="002E38A7">
      <w:pPr>
        <w:spacing w:after="0"/>
        <w:rPr>
          <w:noProof/>
        </w:rPr>
      </w:pPr>
      <w:r>
        <w:rPr>
          <w:noProof/>
        </w:rPr>
        <w:t>misclassification_SVM = (FPCount_SVM*cost_FP)+(FNCount_SVM*cost_FN);</w:t>
      </w:r>
    </w:p>
    <w:p w:rsidR="002E38A7" w:rsidRDefault="002E38A7" w:rsidP="002E38A7">
      <w:pPr>
        <w:spacing w:after="0"/>
        <w:rPr>
          <w:noProof/>
        </w:rPr>
      </w:pPr>
    </w:p>
    <w:p w:rsidR="00D13AE3" w:rsidRDefault="00D13AE3" w:rsidP="002E38A7">
      <w:pPr>
        <w:spacing w:after="0"/>
        <w:rPr>
          <w:rFonts w:ascii="Segoe UI" w:hAnsi="Segoe UI" w:cs="Segoe UI"/>
          <w:b/>
          <w:sz w:val="30"/>
          <w:szCs w:val="30"/>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973FE0" w:rsidRDefault="00973FE0" w:rsidP="001D74F4">
      <w:pPr>
        <w:spacing w:after="0"/>
        <w:rPr>
          <w:noProof/>
        </w:rPr>
      </w:pPr>
      <w:r>
        <w:rPr>
          <w:noProof/>
        </w:rPr>
        <w:t>misclassification_decision_tree =</w:t>
      </w:r>
      <w:r w:rsidR="00173D51" w:rsidRPr="00173D51">
        <w:t xml:space="preserve"> </w:t>
      </w:r>
      <w:r w:rsidR="00173D51" w:rsidRPr="00173D51">
        <w:rPr>
          <w:noProof/>
        </w:rPr>
        <w:t>330</w:t>
      </w:r>
    </w:p>
    <w:p w:rsidR="00547DDB" w:rsidRPr="00804816" w:rsidRDefault="00973FE0" w:rsidP="001D74F4">
      <w:pPr>
        <w:spacing w:after="0"/>
        <w:rPr>
          <w:noProof/>
        </w:rPr>
      </w:pPr>
      <w:r>
        <w:rPr>
          <w:noProof/>
        </w:rPr>
        <w:t>misclassification_SVM =</w:t>
      </w:r>
      <w:r w:rsidR="00173D51" w:rsidRPr="00173D51">
        <w:t xml:space="preserve"> </w:t>
      </w:r>
      <w:r w:rsidR="00173D51" w:rsidRPr="00173D51">
        <w:rPr>
          <w:noProof/>
        </w:rPr>
        <w:t>110</w:t>
      </w:r>
      <w:r w:rsidR="001D74F4">
        <w:rPr>
          <w:noProof/>
        </w:rPr>
        <w:br/>
      </w:r>
    </w:p>
    <w:p w:rsidR="001C2182" w:rsidRDefault="001C2182" w:rsidP="001C2182">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D13AE3" w:rsidRDefault="00973FE0" w:rsidP="00C9735D">
      <w:pPr>
        <w:rPr>
          <w:noProof/>
        </w:rPr>
      </w:pPr>
      <w:r>
        <w:rPr>
          <w:noProof/>
        </w:rPr>
        <w:t>Not applicable</w:t>
      </w:r>
    </w:p>
    <w:p w:rsidR="00AA67D1" w:rsidRDefault="00AA67D1" w:rsidP="00AA67D1">
      <w:pPr>
        <w:rPr>
          <w:rFonts w:ascii="Segoe UI" w:hAnsi="Segoe UI" w:cs="Segoe UI"/>
          <w:b/>
          <w:sz w:val="30"/>
          <w:szCs w:val="30"/>
          <w:u w:val="single"/>
        </w:rPr>
      </w:pPr>
      <w:r>
        <w:rPr>
          <w:rFonts w:ascii="Segoe UI" w:hAnsi="Segoe UI" w:cs="Segoe UI"/>
          <w:b/>
          <w:sz w:val="30"/>
          <w:szCs w:val="30"/>
          <w:u w:val="single"/>
        </w:rPr>
        <w:t>ANSWER 8</w:t>
      </w:r>
      <w:r w:rsidRPr="00795B20">
        <w:rPr>
          <w:rFonts w:ascii="Segoe UI" w:hAnsi="Segoe UI" w:cs="Segoe UI"/>
          <w:b/>
          <w:sz w:val="30"/>
          <w:szCs w:val="30"/>
          <w:u w:val="single"/>
        </w:rPr>
        <w:t>:</w:t>
      </w:r>
    </w:p>
    <w:p w:rsidR="00AA67D1" w:rsidRDefault="00AA67D1" w:rsidP="00AA67D1">
      <w:pPr>
        <w:rPr>
          <w:rFonts w:ascii="Segoe UI" w:hAnsi="Segoe UI" w:cs="Segoe UI"/>
          <w:i/>
          <w:sz w:val="30"/>
          <w:szCs w:val="30"/>
          <w:u w:val="single"/>
        </w:rPr>
      </w:pPr>
      <w:r w:rsidRPr="00B42CE5">
        <w:rPr>
          <w:rFonts w:ascii="Segoe UI" w:hAnsi="Segoe UI" w:cs="Segoe UI"/>
          <w:i/>
          <w:sz w:val="30"/>
          <w:szCs w:val="30"/>
          <w:u w:val="single"/>
        </w:rPr>
        <w:t>List of steps</w:t>
      </w:r>
    </w:p>
    <w:p w:rsidR="000D6AEC" w:rsidRPr="00924A3E" w:rsidRDefault="00BC0B4B" w:rsidP="000D6AEC">
      <w:pPr>
        <w:pStyle w:val="ListParagraph"/>
        <w:numPr>
          <w:ilvl w:val="0"/>
          <w:numId w:val="23"/>
        </w:numPr>
        <w:rPr>
          <w:rFonts w:ascii="Segoe UI" w:hAnsi="Segoe UI" w:cs="Segoe UI"/>
          <w:b/>
          <w:sz w:val="30"/>
          <w:szCs w:val="30"/>
        </w:rPr>
      </w:pPr>
      <w:r>
        <w:rPr>
          <w:rFonts w:ascii="Segoe UI" w:hAnsi="Segoe UI" w:cs="Segoe UI"/>
          <w:sz w:val="26"/>
          <w:szCs w:val="26"/>
        </w:rPr>
        <w:t xml:space="preserve">From the results obtained in Answer 7, </w:t>
      </w:r>
      <w:r w:rsidR="00924A3E">
        <w:rPr>
          <w:rFonts w:ascii="Segoe UI" w:hAnsi="Segoe UI" w:cs="Segoe UI"/>
          <w:sz w:val="26"/>
          <w:szCs w:val="26"/>
        </w:rPr>
        <w:t>we have to find out a misclassified class label.</w:t>
      </w:r>
    </w:p>
    <w:p w:rsidR="00924A3E" w:rsidRDefault="00B52487" w:rsidP="000D6AEC">
      <w:pPr>
        <w:pStyle w:val="ListParagraph"/>
        <w:numPr>
          <w:ilvl w:val="0"/>
          <w:numId w:val="23"/>
        </w:numPr>
        <w:rPr>
          <w:rFonts w:ascii="Segoe UI" w:hAnsi="Segoe UI" w:cs="Segoe UI"/>
          <w:sz w:val="26"/>
          <w:szCs w:val="26"/>
        </w:rPr>
      </w:pPr>
      <w:r w:rsidRPr="00B52487">
        <w:rPr>
          <w:rFonts w:ascii="Segoe UI" w:hAnsi="Segoe UI" w:cs="Segoe UI"/>
          <w:sz w:val="26"/>
          <w:szCs w:val="26"/>
        </w:rPr>
        <w:t>Then</w:t>
      </w:r>
      <w:r>
        <w:rPr>
          <w:rFonts w:ascii="Segoe UI" w:hAnsi="Segoe UI" w:cs="Segoe UI"/>
          <w:sz w:val="26"/>
          <w:szCs w:val="26"/>
        </w:rPr>
        <w:t xml:space="preserve"> </w:t>
      </w:r>
      <w:r w:rsidR="00C5308B">
        <w:rPr>
          <w:rFonts w:ascii="Segoe UI" w:hAnsi="Segoe UI" w:cs="Segoe UI"/>
          <w:sz w:val="26"/>
          <w:szCs w:val="26"/>
        </w:rPr>
        <w:t xml:space="preserve">consider </w:t>
      </w:r>
      <w:r w:rsidR="003D3FCD">
        <w:rPr>
          <w:rFonts w:ascii="Segoe UI" w:hAnsi="Segoe UI" w:cs="Segoe UI"/>
          <w:sz w:val="26"/>
          <w:szCs w:val="26"/>
        </w:rPr>
        <w:t>Training_features and keep all the training data features in it.</w:t>
      </w:r>
    </w:p>
    <w:p w:rsidR="003D3FCD" w:rsidRDefault="003D3FCD" w:rsidP="000D6AEC">
      <w:pPr>
        <w:pStyle w:val="ListParagraph"/>
        <w:numPr>
          <w:ilvl w:val="0"/>
          <w:numId w:val="23"/>
        </w:numPr>
        <w:rPr>
          <w:rFonts w:ascii="Segoe UI" w:hAnsi="Segoe UI" w:cs="Segoe UI"/>
          <w:sz w:val="26"/>
          <w:szCs w:val="26"/>
        </w:rPr>
      </w:pPr>
      <w:r>
        <w:rPr>
          <w:rFonts w:ascii="Segoe UI" w:hAnsi="Segoe UI" w:cs="Segoe UI"/>
          <w:sz w:val="26"/>
          <w:szCs w:val="26"/>
        </w:rPr>
        <w:t>Then consider Testing_features and keep all the testing data features in it.</w:t>
      </w:r>
    </w:p>
    <w:p w:rsidR="00AB294C" w:rsidRDefault="00AB294C" w:rsidP="000D6AEC">
      <w:pPr>
        <w:pStyle w:val="ListParagraph"/>
        <w:numPr>
          <w:ilvl w:val="0"/>
          <w:numId w:val="23"/>
        </w:numPr>
        <w:rPr>
          <w:rFonts w:ascii="Segoe UI" w:hAnsi="Segoe UI" w:cs="Segoe UI"/>
          <w:sz w:val="26"/>
          <w:szCs w:val="26"/>
        </w:rPr>
      </w:pPr>
      <w:r>
        <w:rPr>
          <w:rFonts w:ascii="Segoe UI" w:hAnsi="Segoe UI" w:cs="Segoe UI"/>
          <w:sz w:val="26"/>
          <w:szCs w:val="26"/>
        </w:rPr>
        <w:t xml:space="preserve">Use knnsearch function with 3 nearest neighbors </w:t>
      </w:r>
      <w:r w:rsidR="001C55C2">
        <w:rPr>
          <w:rFonts w:ascii="Segoe UI" w:hAnsi="Segoe UI" w:cs="Segoe UI"/>
          <w:sz w:val="26"/>
          <w:szCs w:val="26"/>
        </w:rPr>
        <w:t>and Euclidean distance and Training features and testing features data and put the data into a matrix</w:t>
      </w:r>
    </w:p>
    <w:p w:rsidR="00BF6BF9" w:rsidRDefault="00BF6BF9" w:rsidP="000D6AEC">
      <w:pPr>
        <w:pStyle w:val="ListParagraph"/>
        <w:numPr>
          <w:ilvl w:val="0"/>
          <w:numId w:val="23"/>
        </w:numPr>
        <w:rPr>
          <w:rFonts w:ascii="Segoe UI" w:hAnsi="Segoe UI" w:cs="Segoe UI"/>
          <w:sz w:val="26"/>
          <w:szCs w:val="26"/>
        </w:rPr>
      </w:pPr>
      <w:r>
        <w:rPr>
          <w:rFonts w:ascii="Segoe UI" w:hAnsi="Segoe UI" w:cs="Segoe UI"/>
          <w:sz w:val="26"/>
          <w:szCs w:val="26"/>
        </w:rPr>
        <w:t>Find the three nearest neighbors with their ID numbers</w:t>
      </w:r>
    </w:p>
    <w:p w:rsidR="00BF6BF9" w:rsidRDefault="00BF6BF9" w:rsidP="000D6AEC">
      <w:pPr>
        <w:pStyle w:val="ListParagraph"/>
        <w:numPr>
          <w:ilvl w:val="0"/>
          <w:numId w:val="23"/>
        </w:numPr>
        <w:rPr>
          <w:rFonts w:ascii="Segoe UI" w:hAnsi="Segoe UI" w:cs="Segoe UI"/>
          <w:sz w:val="26"/>
          <w:szCs w:val="26"/>
        </w:rPr>
      </w:pPr>
      <w:r>
        <w:rPr>
          <w:rFonts w:ascii="Segoe UI" w:hAnsi="Segoe UI" w:cs="Segoe UI"/>
          <w:sz w:val="26"/>
          <w:szCs w:val="26"/>
        </w:rPr>
        <w:t>Find the mode of the class labels</w:t>
      </w:r>
    </w:p>
    <w:p w:rsidR="00BF6BF9" w:rsidRDefault="00BF6BF9" w:rsidP="000D6AEC">
      <w:pPr>
        <w:pStyle w:val="ListParagraph"/>
        <w:numPr>
          <w:ilvl w:val="0"/>
          <w:numId w:val="23"/>
        </w:numPr>
        <w:rPr>
          <w:rFonts w:ascii="Segoe UI" w:hAnsi="Segoe UI" w:cs="Segoe UI"/>
          <w:sz w:val="26"/>
          <w:szCs w:val="26"/>
        </w:rPr>
      </w:pPr>
      <w:r>
        <w:rPr>
          <w:rFonts w:ascii="Segoe UI" w:hAnsi="Segoe UI" w:cs="Segoe UI"/>
          <w:sz w:val="26"/>
          <w:szCs w:val="26"/>
        </w:rPr>
        <w:t>Find which kind of class label it is</w:t>
      </w:r>
    </w:p>
    <w:p w:rsidR="004925EE" w:rsidRDefault="004925EE" w:rsidP="000D6AEC">
      <w:pPr>
        <w:pStyle w:val="ListParagraph"/>
        <w:numPr>
          <w:ilvl w:val="0"/>
          <w:numId w:val="23"/>
        </w:numPr>
        <w:rPr>
          <w:rFonts w:ascii="Segoe UI" w:hAnsi="Segoe UI" w:cs="Segoe UI"/>
          <w:sz w:val="26"/>
          <w:szCs w:val="26"/>
        </w:rPr>
      </w:pPr>
      <w:r>
        <w:rPr>
          <w:rFonts w:ascii="Segoe UI" w:hAnsi="Segoe UI" w:cs="Segoe UI"/>
          <w:sz w:val="26"/>
          <w:szCs w:val="26"/>
        </w:rPr>
        <w:t>And repeat from the step 4 and do it for 1,5 and 7 nearest neighbors and find the same above three neighbors, mode and kind of class</w:t>
      </w:r>
    </w:p>
    <w:p w:rsidR="00045307" w:rsidRDefault="00045307" w:rsidP="00045307">
      <w:pPr>
        <w:rPr>
          <w:rFonts w:ascii="Segoe UI" w:hAnsi="Segoe UI" w:cs="Segoe UI"/>
          <w:sz w:val="26"/>
          <w:szCs w:val="26"/>
        </w:rPr>
      </w:pPr>
    </w:p>
    <w:p w:rsidR="00045307" w:rsidRPr="00045307" w:rsidRDefault="00045307" w:rsidP="00045307">
      <w:pPr>
        <w:rPr>
          <w:rFonts w:ascii="Segoe UI" w:hAnsi="Segoe UI" w:cs="Segoe UI"/>
          <w:sz w:val="26"/>
          <w:szCs w:val="26"/>
        </w:rPr>
      </w:pPr>
    </w:p>
    <w:p w:rsidR="00AA67D1" w:rsidRPr="000D6AEC" w:rsidRDefault="00AA67D1" w:rsidP="000D6AEC">
      <w:pPr>
        <w:rPr>
          <w:rFonts w:ascii="Segoe UI" w:hAnsi="Segoe UI" w:cs="Segoe UI"/>
          <w:b/>
          <w:sz w:val="30"/>
          <w:szCs w:val="30"/>
        </w:rPr>
      </w:pPr>
      <w:r w:rsidRPr="000D6AEC">
        <w:rPr>
          <w:rFonts w:ascii="Segoe UI" w:hAnsi="Segoe UI" w:cs="Segoe UI"/>
          <w:b/>
          <w:sz w:val="30"/>
          <w:szCs w:val="30"/>
          <w:u w:val="single"/>
        </w:rPr>
        <w:lastRenderedPageBreak/>
        <w:t>MATLAB SOURCE CODE:</w:t>
      </w:r>
    </w:p>
    <w:p w:rsidR="0073054B" w:rsidRDefault="0073054B" w:rsidP="0073054B">
      <w:pPr>
        <w:spacing w:after="0"/>
        <w:rPr>
          <w:noProof/>
        </w:rPr>
      </w:pPr>
      <w:r>
        <w:rPr>
          <w:noProof/>
        </w:rPr>
        <w:t>rawdata = xlsread('D:\My work\M.Eng 1st sem\IDA\Assignment\Homework 3\breast-cancer-wisconsin.xlsx');</w:t>
      </w:r>
    </w:p>
    <w:p w:rsidR="0073054B" w:rsidRDefault="0073054B" w:rsidP="0073054B">
      <w:pPr>
        <w:spacing w:after="0"/>
        <w:rPr>
          <w:noProof/>
        </w:rPr>
      </w:pPr>
      <w:r>
        <w:rPr>
          <w:noProof/>
        </w:rPr>
        <w:t>mydata = knnimpute(rawdata,1);</w:t>
      </w:r>
    </w:p>
    <w:p w:rsidR="0073054B" w:rsidRDefault="0073054B" w:rsidP="0073054B">
      <w:pPr>
        <w:spacing w:after="0"/>
        <w:rPr>
          <w:noProof/>
        </w:rPr>
      </w:pPr>
      <w:r>
        <w:rPr>
          <w:noProof/>
        </w:rPr>
        <w:t>NewData = mydata(randperm(699),:);</w:t>
      </w:r>
    </w:p>
    <w:p w:rsidR="0073054B" w:rsidRDefault="0073054B" w:rsidP="0073054B">
      <w:pPr>
        <w:spacing w:after="0"/>
        <w:rPr>
          <w:noProof/>
        </w:rPr>
      </w:pPr>
    </w:p>
    <w:p w:rsidR="0073054B" w:rsidRDefault="0073054B" w:rsidP="0073054B">
      <w:pPr>
        <w:spacing w:after="0"/>
        <w:rPr>
          <w:noProof/>
        </w:rPr>
      </w:pPr>
      <w:r>
        <w:rPr>
          <w:noProof/>
        </w:rPr>
        <w:t>TrainingData = NewData(1:500,:);</w:t>
      </w:r>
    </w:p>
    <w:p w:rsidR="0073054B" w:rsidRDefault="0073054B" w:rsidP="0073054B">
      <w:pPr>
        <w:spacing w:after="0"/>
        <w:rPr>
          <w:noProof/>
        </w:rPr>
      </w:pPr>
      <w:r>
        <w:rPr>
          <w:noProof/>
        </w:rPr>
        <w:t>TestingData = NewData(501:699,:);</w:t>
      </w:r>
    </w:p>
    <w:p w:rsidR="0073054B" w:rsidRDefault="0073054B" w:rsidP="0073054B">
      <w:pPr>
        <w:spacing w:after="0"/>
        <w:rPr>
          <w:noProof/>
        </w:rPr>
      </w:pPr>
    </w:p>
    <w:p w:rsidR="0073054B" w:rsidRDefault="0073054B" w:rsidP="0073054B">
      <w:pPr>
        <w:spacing w:after="0"/>
        <w:rPr>
          <w:noProof/>
        </w:rPr>
      </w:pPr>
      <w:r>
        <w:rPr>
          <w:noProof/>
        </w:rPr>
        <w:t>Features = TrainingData(:,2:10);</w:t>
      </w:r>
    </w:p>
    <w:p w:rsidR="0073054B" w:rsidRDefault="0073054B" w:rsidP="0073054B">
      <w:pPr>
        <w:spacing w:after="0"/>
        <w:rPr>
          <w:noProof/>
        </w:rPr>
      </w:pPr>
      <w:r>
        <w:rPr>
          <w:noProof/>
        </w:rPr>
        <w:t>ClassLabels = TrainingData(:,11);</w:t>
      </w:r>
    </w:p>
    <w:p w:rsidR="0073054B" w:rsidRDefault="0073054B" w:rsidP="0073054B">
      <w:pPr>
        <w:spacing w:after="0"/>
        <w:rPr>
          <w:noProof/>
        </w:rPr>
      </w:pPr>
      <w:r>
        <w:rPr>
          <w:noProof/>
        </w:rPr>
        <w:t>attribute_names={'Clump Thickness','Uniformity of Cell Size','Uniformity of Cell Shape','Marginal Adhesion','Single Epithelial Cell Size','Bare Nuclei','Bland Chromatin','Normal Nucleoli','Mitoses'};</w:t>
      </w:r>
    </w:p>
    <w:p w:rsidR="0073054B" w:rsidRDefault="0073054B" w:rsidP="0073054B">
      <w:pPr>
        <w:spacing w:after="0"/>
        <w:rPr>
          <w:noProof/>
        </w:rPr>
      </w:pPr>
      <w:r>
        <w:rPr>
          <w:noProof/>
        </w:rPr>
        <w:t>training_decision_tree = fitctree(Features, ClassLabels,'PredictorNames',attribute_names,'MinLeafSize',25);</w:t>
      </w:r>
    </w:p>
    <w:p w:rsidR="0073054B" w:rsidRDefault="0073054B" w:rsidP="0073054B">
      <w:pPr>
        <w:spacing w:after="0"/>
        <w:rPr>
          <w:noProof/>
        </w:rPr>
      </w:pPr>
      <w:r>
        <w:rPr>
          <w:noProof/>
        </w:rPr>
        <w:t>view(training_decision_tree,'Mode','graph');</w:t>
      </w:r>
    </w:p>
    <w:p w:rsidR="0073054B" w:rsidRDefault="0073054B" w:rsidP="0073054B">
      <w:pPr>
        <w:spacing w:after="0"/>
        <w:rPr>
          <w:noProof/>
        </w:rPr>
      </w:pPr>
    </w:p>
    <w:p w:rsidR="0073054B" w:rsidRDefault="0073054B" w:rsidP="0073054B">
      <w:pPr>
        <w:spacing w:after="0"/>
        <w:rPr>
          <w:noProof/>
        </w:rPr>
      </w:pPr>
      <w:r>
        <w:rPr>
          <w:noProof/>
        </w:rPr>
        <w:t>Testing_Features = TestingData(:,2:10);</w:t>
      </w:r>
    </w:p>
    <w:p w:rsidR="0073054B" w:rsidRDefault="0073054B" w:rsidP="0073054B">
      <w:pPr>
        <w:spacing w:after="0"/>
        <w:rPr>
          <w:noProof/>
        </w:rPr>
      </w:pPr>
      <w:r>
        <w:rPr>
          <w:noProof/>
        </w:rPr>
        <w:t>Testing_OriginalLabels = TestingData(:,11);</w:t>
      </w:r>
    </w:p>
    <w:p w:rsidR="0073054B" w:rsidRDefault="0073054B" w:rsidP="0073054B">
      <w:pPr>
        <w:spacing w:after="0"/>
        <w:rPr>
          <w:noProof/>
        </w:rPr>
      </w:pPr>
      <w:r>
        <w:rPr>
          <w:noProof/>
        </w:rPr>
        <w:t>predict_labels = predict(training_decision_tree,Testing_Features);</w:t>
      </w:r>
    </w:p>
    <w:p w:rsidR="0073054B" w:rsidRDefault="0073054B" w:rsidP="0073054B">
      <w:pPr>
        <w:spacing w:after="0"/>
        <w:rPr>
          <w:noProof/>
        </w:rPr>
      </w:pPr>
      <w:r>
        <w:rPr>
          <w:noProof/>
        </w:rPr>
        <w:t>order = [2,4];</w:t>
      </w:r>
    </w:p>
    <w:p w:rsidR="0073054B" w:rsidRDefault="0073054B" w:rsidP="0073054B">
      <w:pPr>
        <w:spacing w:after="0"/>
        <w:rPr>
          <w:noProof/>
        </w:rPr>
      </w:pPr>
      <w:r>
        <w:rPr>
          <w:noProof/>
        </w:rPr>
        <w:t>[count ,order]= confusionmat(predict_labels,Testing_OriginalLabels,'order',order);</w:t>
      </w:r>
    </w:p>
    <w:p w:rsidR="0073054B" w:rsidRDefault="0073054B" w:rsidP="0073054B">
      <w:pPr>
        <w:spacing w:after="0"/>
        <w:rPr>
          <w:noProof/>
        </w:rPr>
      </w:pPr>
      <w:r>
        <w:rPr>
          <w:noProof/>
        </w:rPr>
        <w:t>TPCount_25=count(1,1);</w:t>
      </w:r>
    </w:p>
    <w:p w:rsidR="0073054B" w:rsidRDefault="0073054B" w:rsidP="0073054B">
      <w:pPr>
        <w:spacing w:after="0"/>
        <w:rPr>
          <w:noProof/>
        </w:rPr>
      </w:pPr>
      <w:r>
        <w:rPr>
          <w:noProof/>
        </w:rPr>
        <w:t>FPCount_25=count(1,2);</w:t>
      </w:r>
    </w:p>
    <w:p w:rsidR="0073054B" w:rsidRDefault="0073054B" w:rsidP="0073054B">
      <w:pPr>
        <w:spacing w:after="0"/>
        <w:rPr>
          <w:noProof/>
        </w:rPr>
      </w:pPr>
      <w:r>
        <w:rPr>
          <w:noProof/>
        </w:rPr>
        <w:t>FNCount_25=count(2,1);</w:t>
      </w:r>
    </w:p>
    <w:p w:rsidR="0073054B" w:rsidRDefault="0073054B" w:rsidP="0073054B">
      <w:pPr>
        <w:spacing w:after="0"/>
        <w:rPr>
          <w:noProof/>
        </w:rPr>
      </w:pPr>
      <w:r>
        <w:rPr>
          <w:noProof/>
        </w:rPr>
        <w:t>TNCount_25=count(2,2);</w:t>
      </w:r>
    </w:p>
    <w:p w:rsidR="0073054B" w:rsidRDefault="0073054B" w:rsidP="0073054B">
      <w:pPr>
        <w:spacing w:after="0"/>
        <w:rPr>
          <w:noProof/>
        </w:rPr>
      </w:pPr>
      <w:r>
        <w:rPr>
          <w:noProof/>
        </w:rPr>
        <w:t>accuracy_25 = (TPCount_25+TNCount_25)/(TPCount_25+FPCount_25+FNCount_25+TNCount_25);</w:t>
      </w:r>
    </w:p>
    <w:p w:rsidR="0073054B" w:rsidRDefault="0073054B" w:rsidP="0073054B">
      <w:pPr>
        <w:spacing w:after="0"/>
        <w:rPr>
          <w:noProof/>
        </w:rPr>
      </w:pPr>
      <w:r>
        <w:rPr>
          <w:noProof/>
        </w:rPr>
        <w:t>precision_25 = TPCount_25/(TPCount_25+FPCount_25);</w:t>
      </w:r>
    </w:p>
    <w:p w:rsidR="0073054B" w:rsidRDefault="0073054B" w:rsidP="0073054B">
      <w:pPr>
        <w:spacing w:after="0"/>
        <w:rPr>
          <w:noProof/>
        </w:rPr>
      </w:pPr>
      <w:r>
        <w:rPr>
          <w:noProof/>
        </w:rPr>
        <w:t>recall_25 = TPCount_25/(TPCount_25+FNCount_25);</w:t>
      </w:r>
    </w:p>
    <w:p w:rsidR="0073054B" w:rsidRDefault="0073054B" w:rsidP="0073054B">
      <w:pPr>
        <w:spacing w:after="0"/>
        <w:rPr>
          <w:noProof/>
        </w:rPr>
      </w:pPr>
      <w:r>
        <w:rPr>
          <w:noProof/>
        </w:rPr>
        <w:t>f1_metric = 2*((precision_25*recall_25)/(precision_25+recall_25));</w:t>
      </w:r>
    </w:p>
    <w:p w:rsidR="0073054B" w:rsidRDefault="0073054B" w:rsidP="0073054B">
      <w:pPr>
        <w:spacing w:after="0"/>
        <w:rPr>
          <w:noProof/>
        </w:rPr>
      </w:pPr>
    </w:p>
    <w:p w:rsidR="0073054B" w:rsidRDefault="0073054B" w:rsidP="0073054B">
      <w:pPr>
        <w:spacing w:after="0"/>
        <w:rPr>
          <w:noProof/>
        </w:rPr>
      </w:pPr>
      <w:r>
        <w:rPr>
          <w:noProof/>
        </w:rPr>
        <w:t>SVM_model = fitcsvm(Features, ClassLabels,'Standardize',true,'KernelFunction','RBF','KernelScale','auto');</w:t>
      </w:r>
    </w:p>
    <w:p w:rsidR="0073054B" w:rsidRDefault="0073054B" w:rsidP="0073054B">
      <w:pPr>
        <w:spacing w:after="0"/>
        <w:rPr>
          <w:noProof/>
        </w:rPr>
      </w:pPr>
      <w:r>
        <w:rPr>
          <w:noProof/>
        </w:rPr>
        <w:t>predicted_labels_SVM = predict(SVM_model,Testing_Features);</w:t>
      </w:r>
    </w:p>
    <w:p w:rsidR="0073054B" w:rsidRDefault="0073054B" w:rsidP="0073054B">
      <w:pPr>
        <w:spacing w:after="0"/>
        <w:rPr>
          <w:noProof/>
        </w:rPr>
      </w:pPr>
      <w:r>
        <w:rPr>
          <w:noProof/>
        </w:rPr>
        <w:t>order = [2,4];</w:t>
      </w:r>
    </w:p>
    <w:p w:rsidR="0073054B" w:rsidRDefault="0073054B" w:rsidP="0073054B">
      <w:pPr>
        <w:spacing w:after="0"/>
        <w:rPr>
          <w:noProof/>
        </w:rPr>
      </w:pPr>
      <w:r>
        <w:rPr>
          <w:noProof/>
        </w:rPr>
        <w:t>[SVM_test,order] = confusionmat(predicted_labels_SVM,Testing_OriginalLabels,'order',order);</w:t>
      </w:r>
    </w:p>
    <w:p w:rsidR="0073054B" w:rsidRDefault="0073054B" w:rsidP="0073054B">
      <w:pPr>
        <w:spacing w:after="0"/>
        <w:rPr>
          <w:noProof/>
        </w:rPr>
      </w:pPr>
      <w:r>
        <w:rPr>
          <w:noProof/>
        </w:rPr>
        <w:t>TPCount_SVM=SVM_test(1,1);</w:t>
      </w:r>
    </w:p>
    <w:p w:rsidR="0073054B" w:rsidRDefault="0073054B" w:rsidP="0073054B">
      <w:pPr>
        <w:spacing w:after="0"/>
        <w:rPr>
          <w:noProof/>
        </w:rPr>
      </w:pPr>
      <w:r>
        <w:rPr>
          <w:noProof/>
        </w:rPr>
        <w:t>FPCount_SVM=SVM_test(1,2);</w:t>
      </w:r>
    </w:p>
    <w:p w:rsidR="0073054B" w:rsidRDefault="0073054B" w:rsidP="0073054B">
      <w:pPr>
        <w:spacing w:after="0"/>
        <w:rPr>
          <w:noProof/>
        </w:rPr>
      </w:pPr>
      <w:r>
        <w:rPr>
          <w:noProof/>
        </w:rPr>
        <w:t>FNCount_SVM=SVM_test(2,1);</w:t>
      </w:r>
    </w:p>
    <w:p w:rsidR="0073054B" w:rsidRDefault="0073054B" w:rsidP="0073054B">
      <w:pPr>
        <w:spacing w:after="0"/>
        <w:rPr>
          <w:noProof/>
        </w:rPr>
      </w:pPr>
      <w:r>
        <w:rPr>
          <w:noProof/>
        </w:rPr>
        <w:t>TNCount_SVM=SVM_test(2,2);</w:t>
      </w:r>
    </w:p>
    <w:p w:rsidR="0073054B" w:rsidRDefault="0073054B" w:rsidP="0073054B">
      <w:pPr>
        <w:spacing w:after="0"/>
        <w:rPr>
          <w:noProof/>
        </w:rPr>
      </w:pPr>
      <w:r>
        <w:rPr>
          <w:noProof/>
        </w:rPr>
        <w:t>accuracy_SVM = (TPCount_SVM+TNCount_SVM)/(TPCount_SVM+FPCount_SVM+FNCount_SVM+TNCount_SVM);</w:t>
      </w:r>
    </w:p>
    <w:p w:rsidR="0073054B" w:rsidRDefault="0073054B" w:rsidP="0073054B">
      <w:pPr>
        <w:spacing w:after="0"/>
        <w:rPr>
          <w:noProof/>
        </w:rPr>
      </w:pPr>
      <w:r>
        <w:rPr>
          <w:noProof/>
        </w:rPr>
        <w:t>precision_SVM = TPCount_SVM/(TPCount_SVM+FPCount_SVM);</w:t>
      </w:r>
    </w:p>
    <w:p w:rsidR="0073054B" w:rsidRDefault="0073054B" w:rsidP="0073054B">
      <w:pPr>
        <w:spacing w:after="0"/>
        <w:rPr>
          <w:noProof/>
        </w:rPr>
      </w:pPr>
      <w:r>
        <w:rPr>
          <w:noProof/>
        </w:rPr>
        <w:lastRenderedPageBreak/>
        <w:t>recall_SVM = TPCount_SVM/(TPCount_SVM+FNCount_SVM);</w:t>
      </w:r>
    </w:p>
    <w:p w:rsidR="0073054B" w:rsidRDefault="0073054B" w:rsidP="0073054B">
      <w:pPr>
        <w:spacing w:after="0"/>
        <w:rPr>
          <w:noProof/>
        </w:rPr>
      </w:pPr>
      <w:r>
        <w:rPr>
          <w:noProof/>
        </w:rPr>
        <w:t>f1_metric_SVM = 2*((precision_SVM*recall_SVM)/(precision_SVM+recall_SVM));</w:t>
      </w:r>
    </w:p>
    <w:p w:rsidR="0073054B" w:rsidRDefault="0073054B" w:rsidP="0073054B">
      <w:pPr>
        <w:spacing w:after="0"/>
        <w:rPr>
          <w:noProof/>
        </w:rPr>
      </w:pPr>
    </w:p>
    <w:p w:rsidR="0073054B" w:rsidRDefault="0073054B" w:rsidP="0073054B">
      <w:pPr>
        <w:spacing w:after="0"/>
        <w:rPr>
          <w:noProof/>
        </w:rPr>
      </w:pPr>
      <w:r>
        <w:rPr>
          <w:noProof/>
        </w:rPr>
        <w:t>cost_FP = 10;</w:t>
      </w:r>
    </w:p>
    <w:p w:rsidR="0073054B" w:rsidRDefault="0073054B" w:rsidP="0073054B">
      <w:pPr>
        <w:spacing w:after="0"/>
        <w:rPr>
          <w:noProof/>
        </w:rPr>
      </w:pPr>
      <w:r>
        <w:rPr>
          <w:noProof/>
        </w:rPr>
        <w:t>cost_FN = 30;</w:t>
      </w:r>
    </w:p>
    <w:p w:rsidR="0073054B" w:rsidRDefault="0073054B" w:rsidP="0073054B">
      <w:pPr>
        <w:spacing w:after="0"/>
        <w:rPr>
          <w:noProof/>
        </w:rPr>
      </w:pPr>
      <w:r>
        <w:rPr>
          <w:noProof/>
        </w:rPr>
        <w:t>misclassification_decision_tree = (FPCount_25*cost_FP)+(FNCount_25*cost_FN);</w:t>
      </w:r>
    </w:p>
    <w:p w:rsidR="0073054B" w:rsidRDefault="0073054B" w:rsidP="0073054B">
      <w:pPr>
        <w:spacing w:after="0"/>
        <w:rPr>
          <w:noProof/>
        </w:rPr>
      </w:pPr>
      <w:r>
        <w:rPr>
          <w:noProof/>
        </w:rPr>
        <w:t>misclassification_SVM = (FPCount_SVM*cost_FP)+(FNCount_SVM*cost_FN);</w:t>
      </w:r>
    </w:p>
    <w:p w:rsidR="00A632D2" w:rsidRDefault="00A632D2" w:rsidP="0073054B">
      <w:pPr>
        <w:spacing w:after="0"/>
        <w:rPr>
          <w:noProof/>
        </w:rPr>
      </w:pPr>
    </w:p>
    <w:p w:rsidR="0073054B" w:rsidRDefault="0073054B" w:rsidP="0073054B">
      <w:pPr>
        <w:spacing w:after="0"/>
        <w:rPr>
          <w:noProof/>
        </w:rPr>
      </w:pPr>
      <w:r>
        <w:rPr>
          <w:noProof/>
        </w:rPr>
        <w:t>for iRowCount= 1:199</w:t>
      </w:r>
    </w:p>
    <w:p w:rsidR="0073054B" w:rsidRDefault="0073054B" w:rsidP="0073054B">
      <w:pPr>
        <w:spacing w:after="0"/>
        <w:rPr>
          <w:noProof/>
        </w:rPr>
      </w:pPr>
      <w:r>
        <w:rPr>
          <w:noProof/>
        </w:rPr>
        <w:t xml:space="preserve">    if(~(Testing_OriginalLabels(iRowCount) == predict_labels(iRowCount)))</w:t>
      </w:r>
    </w:p>
    <w:p w:rsidR="0073054B" w:rsidRDefault="0073054B" w:rsidP="0073054B">
      <w:pPr>
        <w:spacing w:after="0"/>
        <w:rPr>
          <w:noProof/>
        </w:rPr>
      </w:pPr>
      <w:r>
        <w:rPr>
          <w:noProof/>
        </w:rPr>
        <w:t xml:space="preserve">        RowIndex=iRowCount;</w:t>
      </w:r>
    </w:p>
    <w:p w:rsidR="0073054B" w:rsidRDefault="0073054B" w:rsidP="0073054B">
      <w:pPr>
        <w:spacing w:after="0"/>
        <w:rPr>
          <w:noProof/>
        </w:rPr>
      </w:pPr>
      <w:r>
        <w:rPr>
          <w:noProof/>
        </w:rPr>
        <w:t xml:space="preserve">        disp('Original Label is')</w:t>
      </w:r>
    </w:p>
    <w:p w:rsidR="0073054B" w:rsidRDefault="0073054B" w:rsidP="0073054B">
      <w:pPr>
        <w:spacing w:after="0"/>
        <w:rPr>
          <w:noProof/>
        </w:rPr>
      </w:pPr>
      <w:r>
        <w:rPr>
          <w:noProof/>
        </w:rPr>
        <w:t xml:space="preserve">        disp(Testing_OriginalLabels(iRowCount))</w:t>
      </w:r>
    </w:p>
    <w:p w:rsidR="0073054B" w:rsidRDefault="0073054B" w:rsidP="0073054B">
      <w:pPr>
        <w:spacing w:after="0"/>
        <w:rPr>
          <w:noProof/>
        </w:rPr>
      </w:pPr>
      <w:r>
        <w:rPr>
          <w:noProof/>
        </w:rPr>
        <w:t xml:space="preserve">        disp('Misclassified as')</w:t>
      </w:r>
    </w:p>
    <w:p w:rsidR="0073054B" w:rsidRDefault="0073054B" w:rsidP="0073054B">
      <w:pPr>
        <w:spacing w:after="0"/>
        <w:rPr>
          <w:noProof/>
        </w:rPr>
      </w:pPr>
      <w:r>
        <w:rPr>
          <w:noProof/>
        </w:rPr>
        <w:t xml:space="preserve">        disp(predict_labels(iRowCount))</w:t>
      </w:r>
    </w:p>
    <w:p w:rsidR="0073054B" w:rsidRDefault="0073054B" w:rsidP="0073054B">
      <w:pPr>
        <w:spacing w:after="0"/>
        <w:rPr>
          <w:noProof/>
        </w:rPr>
      </w:pPr>
      <w:r>
        <w:rPr>
          <w:noProof/>
        </w:rPr>
        <w:t xml:space="preserve">        break;</w:t>
      </w:r>
    </w:p>
    <w:p w:rsidR="0073054B" w:rsidRDefault="0073054B" w:rsidP="0073054B">
      <w:pPr>
        <w:spacing w:after="0"/>
        <w:rPr>
          <w:noProof/>
        </w:rPr>
      </w:pPr>
      <w:r>
        <w:rPr>
          <w:noProof/>
        </w:rPr>
        <w:t xml:space="preserve">    end</w:t>
      </w:r>
    </w:p>
    <w:p w:rsidR="0073054B" w:rsidRDefault="0073054B" w:rsidP="0073054B">
      <w:pPr>
        <w:spacing w:after="0"/>
        <w:rPr>
          <w:noProof/>
        </w:rPr>
      </w:pPr>
      <w:r>
        <w:rPr>
          <w:noProof/>
        </w:rPr>
        <w:t>end</w:t>
      </w:r>
    </w:p>
    <w:p w:rsidR="0073054B" w:rsidRDefault="0073054B" w:rsidP="0073054B">
      <w:pPr>
        <w:spacing w:after="0"/>
        <w:rPr>
          <w:noProof/>
        </w:rPr>
      </w:pPr>
      <w:r>
        <w:rPr>
          <w:noProof/>
        </w:rPr>
        <w:t>disp('Misclassified row index is')</w:t>
      </w:r>
    </w:p>
    <w:p w:rsidR="0073054B" w:rsidRDefault="0073054B" w:rsidP="0073054B">
      <w:pPr>
        <w:spacing w:after="0"/>
        <w:rPr>
          <w:noProof/>
        </w:rPr>
      </w:pPr>
      <w:r>
        <w:rPr>
          <w:noProof/>
        </w:rPr>
        <w:t>disp(RowIndex)</w:t>
      </w:r>
    </w:p>
    <w:p w:rsidR="0073054B" w:rsidRDefault="0073054B" w:rsidP="0073054B">
      <w:pPr>
        <w:spacing w:after="0"/>
        <w:rPr>
          <w:noProof/>
        </w:rPr>
      </w:pPr>
      <w:r>
        <w:rPr>
          <w:noProof/>
        </w:rPr>
        <w:t>Training_features = TrainingData(:,2:10);</w:t>
      </w:r>
    </w:p>
    <w:p w:rsidR="0073054B" w:rsidRDefault="0073054B" w:rsidP="0073054B">
      <w:pPr>
        <w:spacing w:after="0"/>
        <w:rPr>
          <w:noProof/>
        </w:rPr>
      </w:pPr>
    </w:p>
    <w:p w:rsidR="0073054B" w:rsidRDefault="0073054B" w:rsidP="0073054B">
      <w:pPr>
        <w:spacing w:after="0"/>
        <w:rPr>
          <w:noProof/>
        </w:rPr>
      </w:pPr>
      <w:r>
        <w:rPr>
          <w:noProof/>
        </w:rPr>
        <w:t>TestingData_features = (TestingData(RowIndex,2:10));</w:t>
      </w:r>
    </w:p>
    <w:p w:rsidR="0073054B" w:rsidRDefault="0073054B" w:rsidP="0073054B">
      <w:pPr>
        <w:spacing w:after="0"/>
        <w:rPr>
          <w:noProof/>
        </w:rPr>
      </w:pPr>
      <w:r>
        <w:rPr>
          <w:noProof/>
        </w:rPr>
        <w:t>[var3,nvar3]=knnsearch(Training_features,TestingData_features,'k',3,'distance','euclidean');</w:t>
      </w:r>
    </w:p>
    <w:p w:rsidR="0073054B" w:rsidRDefault="0073054B" w:rsidP="0073054B">
      <w:pPr>
        <w:spacing w:after="0"/>
        <w:rPr>
          <w:noProof/>
        </w:rPr>
      </w:pPr>
      <w:r>
        <w:rPr>
          <w:noProof/>
        </w:rPr>
        <w:t>disp('Three nearest neighbors with their ID numbers are')</w:t>
      </w:r>
    </w:p>
    <w:p w:rsidR="0073054B" w:rsidRDefault="0073054B" w:rsidP="0073054B">
      <w:pPr>
        <w:spacing w:after="0"/>
        <w:rPr>
          <w:noProof/>
        </w:rPr>
      </w:pPr>
      <w:r>
        <w:rPr>
          <w:noProof/>
        </w:rPr>
        <w:t>disp(TrainingData(var3,[1,11]));</w:t>
      </w:r>
    </w:p>
    <w:p w:rsidR="0073054B" w:rsidRDefault="0073054B" w:rsidP="0073054B">
      <w:pPr>
        <w:spacing w:after="0"/>
        <w:rPr>
          <w:noProof/>
        </w:rPr>
      </w:pPr>
      <w:r>
        <w:rPr>
          <w:noProof/>
        </w:rPr>
        <w:t>disp('Mode of the class labels is')</w:t>
      </w:r>
    </w:p>
    <w:p w:rsidR="0073054B" w:rsidRDefault="0073054B" w:rsidP="0073054B">
      <w:pPr>
        <w:spacing w:after="0"/>
        <w:rPr>
          <w:noProof/>
        </w:rPr>
      </w:pPr>
      <w:r>
        <w:rPr>
          <w:noProof/>
        </w:rPr>
        <w:t>disp(mode(TrainingData(var3,11)))</w:t>
      </w:r>
    </w:p>
    <w:p w:rsidR="0073054B" w:rsidRDefault="0073054B" w:rsidP="0073054B">
      <w:pPr>
        <w:spacing w:after="0"/>
        <w:rPr>
          <w:noProof/>
        </w:rPr>
      </w:pPr>
      <w:r>
        <w:rPr>
          <w:noProof/>
        </w:rPr>
        <w:t>disp('Class label assigned with three nearest neighbors is')</w:t>
      </w:r>
    </w:p>
    <w:p w:rsidR="0073054B" w:rsidRDefault="0073054B" w:rsidP="0073054B">
      <w:pPr>
        <w:spacing w:after="0"/>
        <w:rPr>
          <w:noProof/>
        </w:rPr>
      </w:pPr>
      <w:r>
        <w:rPr>
          <w:noProof/>
        </w:rPr>
        <w:t>if(mode(TrainingData(var3,11)== 2))</w:t>
      </w:r>
    </w:p>
    <w:p w:rsidR="0073054B" w:rsidRDefault="0073054B" w:rsidP="0073054B">
      <w:pPr>
        <w:spacing w:after="0"/>
        <w:rPr>
          <w:noProof/>
        </w:rPr>
      </w:pPr>
      <w:r>
        <w:rPr>
          <w:noProof/>
        </w:rPr>
        <w:t xml:space="preserve">    disp('Benign')</w:t>
      </w:r>
    </w:p>
    <w:p w:rsidR="0073054B" w:rsidRDefault="0073054B" w:rsidP="0073054B">
      <w:pPr>
        <w:spacing w:after="0"/>
        <w:rPr>
          <w:noProof/>
        </w:rPr>
      </w:pPr>
      <w:r>
        <w:rPr>
          <w:noProof/>
        </w:rPr>
        <w:t>elseif(mode(TrainingData(var3,11)== 4))</w:t>
      </w:r>
    </w:p>
    <w:p w:rsidR="0073054B" w:rsidRDefault="0073054B" w:rsidP="0073054B">
      <w:pPr>
        <w:spacing w:after="0"/>
        <w:rPr>
          <w:noProof/>
        </w:rPr>
      </w:pPr>
      <w:r>
        <w:rPr>
          <w:noProof/>
        </w:rPr>
        <w:t xml:space="preserve">    disp('Malignant')</w:t>
      </w:r>
    </w:p>
    <w:p w:rsidR="0073054B" w:rsidRDefault="0073054B" w:rsidP="0073054B">
      <w:pPr>
        <w:spacing w:after="0"/>
        <w:rPr>
          <w:noProof/>
        </w:rPr>
      </w:pPr>
      <w:r>
        <w:rPr>
          <w:noProof/>
        </w:rPr>
        <w:t>end</w:t>
      </w:r>
    </w:p>
    <w:p w:rsidR="0073054B" w:rsidRDefault="0073054B" w:rsidP="0073054B">
      <w:pPr>
        <w:spacing w:after="0"/>
        <w:rPr>
          <w:noProof/>
        </w:rPr>
      </w:pPr>
    </w:p>
    <w:p w:rsidR="0073054B" w:rsidRDefault="0073054B" w:rsidP="0073054B">
      <w:pPr>
        <w:spacing w:after="0"/>
        <w:rPr>
          <w:noProof/>
        </w:rPr>
      </w:pPr>
      <w:r>
        <w:rPr>
          <w:noProof/>
        </w:rPr>
        <w:t>[var1,nvar1]=knnsearch(Training_features,TestingData_features,'k',1,'distance','euclidean');</w:t>
      </w:r>
    </w:p>
    <w:p w:rsidR="0073054B" w:rsidRDefault="0073054B" w:rsidP="0073054B">
      <w:pPr>
        <w:spacing w:after="0"/>
        <w:rPr>
          <w:noProof/>
        </w:rPr>
      </w:pPr>
      <w:r>
        <w:rPr>
          <w:noProof/>
        </w:rPr>
        <w:t>disp('One nearest neighbors with their ID number is')</w:t>
      </w:r>
    </w:p>
    <w:p w:rsidR="0073054B" w:rsidRDefault="0073054B" w:rsidP="0073054B">
      <w:pPr>
        <w:spacing w:after="0"/>
        <w:rPr>
          <w:noProof/>
        </w:rPr>
      </w:pPr>
      <w:r>
        <w:rPr>
          <w:noProof/>
        </w:rPr>
        <w:t>disp(TrainingData(var1,[1,11]));</w:t>
      </w:r>
    </w:p>
    <w:p w:rsidR="0073054B" w:rsidRDefault="0073054B" w:rsidP="0073054B">
      <w:pPr>
        <w:spacing w:after="0"/>
        <w:rPr>
          <w:noProof/>
        </w:rPr>
      </w:pPr>
      <w:r>
        <w:rPr>
          <w:noProof/>
        </w:rPr>
        <w:t>disp('Class label assigned with one nearest neighbors is')</w:t>
      </w:r>
    </w:p>
    <w:p w:rsidR="0073054B" w:rsidRDefault="0073054B" w:rsidP="0073054B">
      <w:pPr>
        <w:spacing w:after="0"/>
        <w:rPr>
          <w:noProof/>
        </w:rPr>
      </w:pPr>
      <w:r>
        <w:rPr>
          <w:noProof/>
        </w:rPr>
        <w:t>if(mode(TrainingData(var1,11)== 2))</w:t>
      </w:r>
    </w:p>
    <w:p w:rsidR="0073054B" w:rsidRDefault="0073054B" w:rsidP="0073054B">
      <w:pPr>
        <w:spacing w:after="0"/>
        <w:rPr>
          <w:noProof/>
        </w:rPr>
      </w:pPr>
      <w:r>
        <w:rPr>
          <w:noProof/>
        </w:rPr>
        <w:t xml:space="preserve">    disp('Benign')</w:t>
      </w:r>
    </w:p>
    <w:p w:rsidR="0073054B" w:rsidRDefault="0073054B" w:rsidP="0073054B">
      <w:pPr>
        <w:spacing w:after="0"/>
        <w:rPr>
          <w:noProof/>
        </w:rPr>
      </w:pPr>
      <w:r>
        <w:rPr>
          <w:noProof/>
        </w:rPr>
        <w:t>elseif(mode(TrainingData(var1,11)== 4))</w:t>
      </w:r>
    </w:p>
    <w:p w:rsidR="0073054B" w:rsidRDefault="0073054B" w:rsidP="0073054B">
      <w:pPr>
        <w:spacing w:after="0"/>
        <w:rPr>
          <w:noProof/>
        </w:rPr>
      </w:pPr>
      <w:r>
        <w:rPr>
          <w:noProof/>
        </w:rPr>
        <w:t xml:space="preserve">    disp('Malignant')</w:t>
      </w:r>
    </w:p>
    <w:p w:rsidR="0073054B" w:rsidRDefault="0073054B" w:rsidP="0073054B">
      <w:pPr>
        <w:spacing w:after="0"/>
        <w:rPr>
          <w:noProof/>
        </w:rPr>
      </w:pPr>
      <w:r>
        <w:rPr>
          <w:noProof/>
        </w:rPr>
        <w:t>end</w:t>
      </w:r>
    </w:p>
    <w:p w:rsidR="0073054B" w:rsidRDefault="0073054B" w:rsidP="0073054B">
      <w:pPr>
        <w:spacing w:after="0"/>
        <w:rPr>
          <w:noProof/>
        </w:rPr>
      </w:pPr>
    </w:p>
    <w:p w:rsidR="0073054B" w:rsidRDefault="0073054B" w:rsidP="0073054B">
      <w:pPr>
        <w:spacing w:after="0"/>
        <w:rPr>
          <w:noProof/>
        </w:rPr>
      </w:pPr>
      <w:r>
        <w:rPr>
          <w:noProof/>
        </w:rPr>
        <w:t>[var5,nvar5]=knnsearch(Training_features,TestingData_features,'k',5,'distance','euclidean');</w:t>
      </w:r>
    </w:p>
    <w:p w:rsidR="0073054B" w:rsidRDefault="0073054B" w:rsidP="0073054B">
      <w:pPr>
        <w:spacing w:after="0"/>
        <w:rPr>
          <w:noProof/>
        </w:rPr>
      </w:pPr>
      <w:r>
        <w:rPr>
          <w:noProof/>
        </w:rPr>
        <w:t>disp('Five nearest neighbors with their ID numbers are')</w:t>
      </w:r>
    </w:p>
    <w:p w:rsidR="0073054B" w:rsidRDefault="0073054B" w:rsidP="0073054B">
      <w:pPr>
        <w:spacing w:after="0"/>
        <w:rPr>
          <w:noProof/>
        </w:rPr>
      </w:pPr>
      <w:r>
        <w:rPr>
          <w:noProof/>
        </w:rPr>
        <w:t>disp(TrainingData(var5,[1,11]));</w:t>
      </w:r>
    </w:p>
    <w:p w:rsidR="0073054B" w:rsidRDefault="0073054B" w:rsidP="0073054B">
      <w:pPr>
        <w:spacing w:after="0"/>
        <w:rPr>
          <w:noProof/>
        </w:rPr>
      </w:pPr>
      <w:r>
        <w:rPr>
          <w:noProof/>
        </w:rPr>
        <w:t>disp('Mode of the class labels is')</w:t>
      </w:r>
    </w:p>
    <w:p w:rsidR="0073054B" w:rsidRDefault="0073054B" w:rsidP="0073054B">
      <w:pPr>
        <w:spacing w:after="0"/>
        <w:rPr>
          <w:noProof/>
        </w:rPr>
      </w:pPr>
      <w:r>
        <w:rPr>
          <w:noProof/>
        </w:rPr>
        <w:t>disp(mode(TrainingData(var5,11)))</w:t>
      </w:r>
    </w:p>
    <w:p w:rsidR="0073054B" w:rsidRDefault="0073054B" w:rsidP="0073054B">
      <w:pPr>
        <w:spacing w:after="0"/>
        <w:rPr>
          <w:noProof/>
        </w:rPr>
      </w:pPr>
      <w:r>
        <w:rPr>
          <w:noProof/>
        </w:rPr>
        <w:t>disp('Class label assigned with five nearest neighbors is')</w:t>
      </w:r>
    </w:p>
    <w:p w:rsidR="0073054B" w:rsidRDefault="0073054B" w:rsidP="0073054B">
      <w:pPr>
        <w:spacing w:after="0"/>
        <w:rPr>
          <w:noProof/>
        </w:rPr>
      </w:pPr>
      <w:r>
        <w:rPr>
          <w:noProof/>
        </w:rPr>
        <w:t>if(mode(TrainingData(var5,11)== 2))</w:t>
      </w:r>
    </w:p>
    <w:p w:rsidR="0073054B" w:rsidRDefault="0073054B" w:rsidP="0073054B">
      <w:pPr>
        <w:spacing w:after="0"/>
        <w:rPr>
          <w:noProof/>
        </w:rPr>
      </w:pPr>
      <w:r>
        <w:rPr>
          <w:noProof/>
        </w:rPr>
        <w:t xml:space="preserve">    disp('Benign')</w:t>
      </w:r>
    </w:p>
    <w:p w:rsidR="0073054B" w:rsidRDefault="0073054B" w:rsidP="0073054B">
      <w:pPr>
        <w:spacing w:after="0"/>
        <w:rPr>
          <w:noProof/>
        </w:rPr>
      </w:pPr>
      <w:r>
        <w:rPr>
          <w:noProof/>
        </w:rPr>
        <w:t>elseif(mode(TrainingData(var5,11)== 4))</w:t>
      </w:r>
    </w:p>
    <w:p w:rsidR="0073054B" w:rsidRDefault="0073054B" w:rsidP="0073054B">
      <w:pPr>
        <w:spacing w:after="0"/>
        <w:rPr>
          <w:noProof/>
        </w:rPr>
      </w:pPr>
      <w:r>
        <w:rPr>
          <w:noProof/>
        </w:rPr>
        <w:t xml:space="preserve">    disp('Malignant')</w:t>
      </w:r>
    </w:p>
    <w:p w:rsidR="0073054B" w:rsidRDefault="0073054B" w:rsidP="0073054B">
      <w:pPr>
        <w:spacing w:after="0"/>
        <w:rPr>
          <w:noProof/>
        </w:rPr>
      </w:pPr>
      <w:r>
        <w:rPr>
          <w:noProof/>
        </w:rPr>
        <w:t>end</w:t>
      </w:r>
    </w:p>
    <w:p w:rsidR="0073054B" w:rsidRDefault="0073054B" w:rsidP="0073054B">
      <w:pPr>
        <w:spacing w:after="0"/>
        <w:rPr>
          <w:noProof/>
        </w:rPr>
      </w:pPr>
    </w:p>
    <w:p w:rsidR="0073054B" w:rsidRDefault="0073054B" w:rsidP="0073054B">
      <w:pPr>
        <w:spacing w:after="0"/>
        <w:rPr>
          <w:noProof/>
        </w:rPr>
      </w:pPr>
      <w:r>
        <w:rPr>
          <w:noProof/>
        </w:rPr>
        <w:t>[var7,nvar7]=knnsearch(Training_features,TestingData_features,'k',7,'distance','euclidean');</w:t>
      </w:r>
    </w:p>
    <w:p w:rsidR="0073054B" w:rsidRDefault="0073054B" w:rsidP="0073054B">
      <w:pPr>
        <w:spacing w:after="0"/>
        <w:rPr>
          <w:noProof/>
        </w:rPr>
      </w:pPr>
      <w:r>
        <w:rPr>
          <w:noProof/>
        </w:rPr>
        <w:t>disp('Seven nearest neighbors with their ID numbers are')</w:t>
      </w:r>
    </w:p>
    <w:p w:rsidR="0073054B" w:rsidRDefault="0073054B" w:rsidP="0073054B">
      <w:pPr>
        <w:spacing w:after="0"/>
        <w:rPr>
          <w:noProof/>
        </w:rPr>
      </w:pPr>
      <w:r>
        <w:rPr>
          <w:noProof/>
        </w:rPr>
        <w:t>disp(TrainingData(var7,[1,11]));</w:t>
      </w:r>
    </w:p>
    <w:p w:rsidR="0073054B" w:rsidRDefault="0073054B" w:rsidP="0073054B">
      <w:pPr>
        <w:spacing w:after="0"/>
        <w:rPr>
          <w:noProof/>
        </w:rPr>
      </w:pPr>
      <w:r>
        <w:rPr>
          <w:noProof/>
        </w:rPr>
        <w:t>disp('Mode of the class labels is')</w:t>
      </w:r>
    </w:p>
    <w:p w:rsidR="0073054B" w:rsidRDefault="0073054B" w:rsidP="0073054B">
      <w:pPr>
        <w:spacing w:after="0"/>
        <w:rPr>
          <w:noProof/>
        </w:rPr>
      </w:pPr>
      <w:r>
        <w:rPr>
          <w:noProof/>
        </w:rPr>
        <w:t>disp(mode(TrainingData(var7,11)))</w:t>
      </w:r>
    </w:p>
    <w:p w:rsidR="0073054B" w:rsidRDefault="0073054B" w:rsidP="0073054B">
      <w:pPr>
        <w:spacing w:after="0"/>
        <w:rPr>
          <w:noProof/>
        </w:rPr>
      </w:pPr>
      <w:r>
        <w:rPr>
          <w:noProof/>
        </w:rPr>
        <w:t>disp('Class label assigned with Seven nearest neighbors is')</w:t>
      </w:r>
    </w:p>
    <w:p w:rsidR="0073054B" w:rsidRDefault="0073054B" w:rsidP="0073054B">
      <w:pPr>
        <w:spacing w:after="0"/>
        <w:rPr>
          <w:noProof/>
        </w:rPr>
      </w:pPr>
      <w:r>
        <w:rPr>
          <w:noProof/>
        </w:rPr>
        <w:t>if(mode(TrainingData(var7,11)== 2))</w:t>
      </w:r>
    </w:p>
    <w:p w:rsidR="0073054B" w:rsidRDefault="0073054B" w:rsidP="0073054B">
      <w:pPr>
        <w:spacing w:after="0"/>
        <w:rPr>
          <w:noProof/>
        </w:rPr>
      </w:pPr>
      <w:r>
        <w:rPr>
          <w:noProof/>
        </w:rPr>
        <w:t xml:space="preserve">    disp('Benign')</w:t>
      </w:r>
    </w:p>
    <w:p w:rsidR="0073054B" w:rsidRDefault="0073054B" w:rsidP="0073054B">
      <w:pPr>
        <w:spacing w:after="0"/>
        <w:rPr>
          <w:noProof/>
        </w:rPr>
      </w:pPr>
      <w:r>
        <w:rPr>
          <w:noProof/>
        </w:rPr>
        <w:t>elseif(mode(TrainingData(var7,11)== 4))</w:t>
      </w:r>
    </w:p>
    <w:p w:rsidR="0073054B" w:rsidRDefault="0073054B" w:rsidP="0073054B">
      <w:pPr>
        <w:spacing w:after="0"/>
        <w:rPr>
          <w:noProof/>
        </w:rPr>
      </w:pPr>
      <w:r>
        <w:rPr>
          <w:noProof/>
        </w:rPr>
        <w:t xml:space="preserve">    disp('Malignant')</w:t>
      </w:r>
    </w:p>
    <w:p w:rsidR="004752D6" w:rsidRDefault="0073054B" w:rsidP="0073054B">
      <w:pPr>
        <w:spacing w:after="0"/>
        <w:rPr>
          <w:noProof/>
        </w:rPr>
      </w:pPr>
      <w:r>
        <w:rPr>
          <w:noProof/>
        </w:rPr>
        <w:t>end</w:t>
      </w:r>
    </w:p>
    <w:p w:rsidR="00DC1614" w:rsidRDefault="00DC1614" w:rsidP="0073054B">
      <w:pPr>
        <w:spacing w:after="0"/>
        <w:rPr>
          <w:noProof/>
        </w:rPr>
      </w:pPr>
    </w:p>
    <w:p w:rsidR="00DC1614" w:rsidRDefault="00DC1614" w:rsidP="0073054B">
      <w:pPr>
        <w:spacing w:after="0"/>
        <w:rPr>
          <w:noProof/>
        </w:rPr>
      </w:pPr>
    </w:p>
    <w:p w:rsidR="00354070" w:rsidRPr="00AD1635" w:rsidRDefault="00354070" w:rsidP="0073054B">
      <w:pPr>
        <w:spacing w:after="0"/>
        <w:rPr>
          <w:noProof/>
        </w:rPr>
      </w:pPr>
    </w:p>
    <w:p w:rsidR="00B70C5C" w:rsidRDefault="00B70C5C" w:rsidP="00B70C5C">
      <w:pPr>
        <w:spacing w:after="0"/>
        <w:rPr>
          <w:rFonts w:ascii="Segoe UI" w:hAnsi="Segoe UI" w:cs="Segoe UI"/>
          <w:b/>
          <w:sz w:val="30"/>
          <w:szCs w:val="30"/>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924A3E" w:rsidRDefault="00924A3E" w:rsidP="00924A3E">
      <w:pPr>
        <w:spacing w:after="0"/>
        <w:rPr>
          <w:noProof/>
        </w:rPr>
      </w:pPr>
      <w:r>
        <w:rPr>
          <w:noProof/>
        </w:rPr>
        <w:t>Original Label is</w:t>
      </w:r>
    </w:p>
    <w:p w:rsidR="00924A3E" w:rsidRDefault="00924A3E" w:rsidP="00924A3E">
      <w:pPr>
        <w:spacing w:after="0"/>
        <w:rPr>
          <w:noProof/>
        </w:rPr>
      </w:pPr>
      <w:r>
        <w:rPr>
          <w:noProof/>
        </w:rPr>
        <w:t xml:space="preserve">   </w:t>
      </w:r>
      <w:r w:rsidR="003819E3">
        <w:rPr>
          <w:noProof/>
        </w:rPr>
        <w:t xml:space="preserve"> 4</w:t>
      </w:r>
      <w:r>
        <w:rPr>
          <w:noProof/>
        </w:rPr>
        <w:t xml:space="preserve">  </w:t>
      </w:r>
    </w:p>
    <w:p w:rsidR="00924A3E" w:rsidRDefault="00924A3E" w:rsidP="00924A3E">
      <w:pPr>
        <w:spacing w:after="0"/>
        <w:rPr>
          <w:noProof/>
        </w:rPr>
      </w:pPr>
    </w:p>
    <w:p w:rsidR="00924A3E" w:rsidRDefault="00924A3E" w:rsidP="00924A3E">
      <w:pPr>
        <w:spacing w:after="0"/>
        <w:rPr>
          <w:noProof/>
        </w:rPr>
      </w:pPr>
      <w:r>
        <w:rPr>
          <w:noProof/>
        </w:rPr>
        <w:t>Misclassified as</w:t>
      </w:r>
    </w:p>
    <w:p w:rsidR="00924A3E" w:rsidRDefault="00924A3E" w:rsidP="00924A3E">
      <w:pPr>
        <w:spacing w:after="0"/>
        <w:rPr>
          <w:noProof/>
        </w:rPr>
      </w:pPr>
      <w:r>
        <w:rPr>
          <w:noProof/>
        </w:rPr>
        <w:t xml:space="preserve">    </w:t>
      </w:r>
      <w:r w:rsidR="003819E3">
        <w:rPr>
          <w:noProof/>
        </w:rPr>
        <w:t>2</w:t>
      </w:r>
    </w:p>
    <w:p w:rsidR="00924A3E" w:rsidRDefault="00924A3E" w:rsidP="00924A3E">
      <w:pPr>
        <w:spacing w:after="0"/>
        <w:rPr>
          <w:noProof/>
        </w:rPr>
      </w:pPr>
    </w:p>
    <w:p w:rsidR="00924A3E" w:rsidRDefault="00924A3E" w:rsidP="00924A3E">
      <w:pPr>
        <w:spacing w:after="0"/>
        <w:rPr>
          <w:noProof/>
        </w:rPr>
      </w:pPr>
      <w:r>
        <w:rPr>
          <w:noProof/>
        </w:rPr>
        <w:t>Misclassified row index is</w:t>
      </w:r>
    </w:p>
    <w:p w:rsidR="00924A3E" w:rsidRDefault="00924A3E" w:rsidP="00924A3E">
      <w:pPr>
        <w:spacing w:after="0"/>
        <w:rPr>
          <w:noProof/>
        </w:rPr>
      </w:pPr>
      <w:r>
        <w:rPr>
          <w:noProof/>
        </w:rPr>
        <w:t xml:space="preserve">    25</w:t>
      </w:r>
    </w:p>
    <w:p w:rsidR="00924A3E" w:rsidRDefault="00924A3E" w:rsidP="00924A3E">
      <w:pPr>
        <w:spacing w:after="0"/>
        <w:rPr>
          <w:noProof/>
        </w:rPr>
      </w:pPr>
    </w:p>
    <w:p w:rsidR="00924A3E" w:rsidRDefault="00924A3E" w:rsidP="00924A3E">
      <w:pPr>
        <w:spacing w:after="0"/>
        <w:rPr>
          <w:noProof/>
        </w:rPr>
      </w:pPr>
      <w:r>
        <w:rPr>
          <w:noProof/>
        </w:rPr>
        <w:t>Three nearest neighbors with their ID numbers are</w:t>
      </w:r>
    </w:p>
    <w:p w:rsidR="00924A3E" w:rsidRDefault="00924A3E" w:rsidP="00924A3E">
      <w:pPr>
        <w:spacing w:after="0"/>
        <w:rPr>
          <w:noProof/>
        </w:rPr>
      </w:pPr>
      <w:r>
        <w:rPr>
          <w:noProof/>
        </w:rPr>
        <w:t xml:space="preserve">     1168736           4</w:t>
      </w:r>
    </w:p>
    <w:p w:rsidR="00924A3E" w:rsidRDefault="00924A3E" w:rsidP="00924A3E">
      <w:pPr>
        <w:spacing w:after="0"/>
        <w:rPr>
          <w:noProof/>
        </w:rPr>
      </w:pPr>
      <w:r>
        <w:rPr>
          <w:noProof/>
        </w:rPr>
        <w:t xml:space="preserve">      785615           </w:t>
      </w:r>
      <w:r w:rsidR="00B71172">
        <w:rPr>
          <w:noProof/>
        </w:rPr>
        <w:t xml:space="preserve"> </w:t>
      </w:r>
      <w:r>
        <w:rPr>
          <w:noProof/>
        </w:rPr>
        <w:t>4</w:t>
      </w:r>
    </w:p>
    <w:p w:rsidR="00924A3E" w:rsidRDefault="00924A3E" w:rsidP="00924A3E">
      <w:pPr>
        <w:spacing w:after="0"/>
        <w:rPr>
          <w:noProof/>
        </w:rPr>
      </w:pPr>
      <w:r>
        <w:rPr>
          <w:noProof/>
        </w:rPr>
        <w:t xml:space="preserve">     1106829           4</w:t>
      </w:r>
    </w:p>
    <w:p w:rsidR="00924A3E" w:rsidRDefault="00924A3E" w:rsidP="00924A3E">
      <w:pPr>
        <w:spacing w:after="0"/>
        <w:rPr>
          <w:noProof/>
        </w:rPr>
      </w:pPr>
    </w:p>
    <w:p w:rsidR="00924A3E" w:rsidRDefault="00924A3E" w:rsidP="00924A3E">
      <w:pPr>
        <w:spacing w:after="0"/>
        <w:rPr>
          <w:noProof/>
        </w:rPr>
      </w:pPr>
      <w:r>
        <w:rPr>
          <w:noProof/>
        </w:rPr>
        <w:t>Mode of the class labels is</w:t>
      </w:r>
    </w:p>
    <w:p w:rsidR="00924A3E" w:rsidRDefault="00924A3E" w:rsidP="00924A3E">
      <w:pPr>
        <w:spacing w:after="0"/>
        <w:rPr>
          <w:noProof/>
        </w:rPr>
      </w:pPr>
      <w:r>
        <w:rPr>
          <w:noProof/>
        </w:rPr>
        <w:t xml:space="preserve">     4</w:t>
      </w:r>
    </w:p>
    <w:p w:rsidR="00924A3E" w:rsidRDefault="00924A3E" w:rsidP="00924A3E">
      <w:pPr>
        <w:spacing w:after="0"/>
        <w:rPr>
          <w:noProof/>
        </w:rPr>
      </w:pPr>
    </w:p>
    <w:p w:rsidR="00924A3E" w:rsidRDefault="00924A3E" w:rsidP="00924A3E">
      <w:pPr>
        <w:spacing w:after="0"/>
        <w:rPr>
          <w:noProof/>
        </w:rPr>
      </w:pPr>
      <w:r>
        <w:rPr>
          <w:noProof/>
        </w:rPr>
        <w:t>Class label assigned with three nearest neighbors is</w:t>
      </w:r>
    </w:p>
    <w:p w:rsidR="00924A3E" w:rsidRDefault="00924A3E" w:rsidP="00924A3E">
      <w:pPr>
        <w:spacing w:after="0"/>
        <w:rPr>
          <w:noProof/>
        </w:rPr>
      </w:pPr>
      <w:r>
        <w:rPr>
          <w:noProof/>
        </w:rPr>
        <w:t>Malignant</w:t>
      </w:r>
    </w:p>
    <w:p w:rsidR="00924A3E" w:rsidRDefault="00924A3E" w:rsidP="00924A3E">
      <w:pPr>
        <w:spacing w:after="0"/>
        <w:rPr>
          <w:noProof/>
        </w:rPr>
      </w:pPr>
      <w:r>
        <w:rPr>
          <w:noProof/>
        </w:rPr>
        <w:t>One nearest neighbors with their ID number is</w:t>
      </w:r>
    </w:p>
    <w:p w:rsidR="00924A3E" w:rsidRDefault="00924A3E" w:rsidP="00924A3E">
      <w:pPr>
        <w:spacing w:after="0"/>
        <w:rPr>
          <w:noProof/>
        </w:rPr>
      </w:pPr>
      <w:r>
        <w:rPr>
          <w:noProof/>
        </w:rPr>
        <w:t xml:space="preserve">     1168736           4</w:t>
      </w:r>
    </w:p>
    <w:p w:rsidR="00924A3E" w:rsidRDefault="00924A3E" w:rsidP="00924A3E">
      <w:pPr>
        <w:spacing w:after="0"/>
        <w:rPr>
          <w:noProof/>
        </w:rPr>
      </w:pPr>
    </w:p>
    <w:p w:rsidR="00924A3E" w:rsidRDefault="00924A3E" w:rsidP="00924A3E">
      <w:pPr>
        <w:spacing w:after="0"/>
        <w:rPr>
          <w:noProof/>
        </w:rPr>
      </w:pPr>
      <w:r>
        <w:rPr>
          <w:noProof/>
        </w:rPr>
        <w:t>Class label assigned with one nearest neighbors is</w:t>
      </w:r>
    </w:p>
    <w:p w:rsidR="00924A3E" w:rsidRDefault="00924A3E" w:rsidP="00924A3E">
      <w:pPr>
        <w:spacing w:after="0"/>
        <w:rPr>
          <w:noProof/>
        </w:rPr>
      </w:pPr>
      <w:r>
        <w:rPr>
          <w:noProof/>
        </w:rPr>
        <w:t>Malignant</w:t>
      </w:r>
    </w:p>
    <w:p w:rsidR="00924A3E" w:rsidRDefault="00924A3E" w:rsidP="00924A3E">
      <w:pPr>
        <w:spacing w:after="0"/>
        <w:rPr>
          <w:noProof/>
        </w:rPr>
      </w:pPr>
      <w:r>
        <w:rPr>
          <w:noProof/>
        </w:rPr>
        <w:t>Five nearest neighbors with their ID numbers are</w:t>
      </w:r>
    </w:p>
    <w:p w:rsidR="00924A3E" w:rsidRDefault="00924A3E" w:rsidP="00924A3E">
      <w:pPr>
        <w:spacing w:after="0"/>
        <w:rPr>
          <w:noProof/>
        </w:rPr>
      </w:pPr>
      <w:r>
        <w:rPr>
          <w:noProof/>
        </w:rPr>
        <w:t xml:space="preserve">     1168736           4</w:t>
      </w:r>
    </w:p>
    <w:p w:rsidR="00924A3E" w:rsidRDefault="00924A3E" w:rsidP="00924A3E">
      <w:pPr>
        <w:spacing w:after="0"/>
        <w:rPr>
          <w:noProof/>
        </w:rPr>
      </w:pPr>
      <w:r>
        <w:rPr>
          <w:noProof/>
        </w:rPr>
        <w:t xml:space="preserve">      785615          </w:t>
      </w:r>
      <w:r w:rsidR="007164D3">
        <w:rPr>
          <w:noProof/>
        </w:rPr>
        <w:t xml:space="preserve"> </w:t>
      </w:r>
      <w:r>
        <w:rPr>
          <w:noProof/>
        </w:rPr>
        <w:t xml:space="preserve"> 4</w:t>
      </w:r>
    </w:p>
    <w:p w:rsidR="00924A3E" w:rsidRDefault="00924A3E" w:rsidP="00924A3E">
      <w:pPr>
        <w:spacing w:after="0"/>
        <w:rPr>
          <w:noProof/>
        </w:rPr>
      </w:pPr>
      <w:r>
        <w:rPr>
          <w:noProof/>
        </w:rPr>
        <w:t xml:space="preserve">     1106829           4</w:t>
      </w:r>
    </w:p>
    <w:p w:rsidR="00924A3E" w:rsidRDefault="00924A3E" w:rsidP="00924A3E">
      <w:pPr>
        <w:spacing w:after="0"/>
        <w:rPr>
          <w:noProof/>
        </w:rPr>
      </w:pPr>
      <w:r>
        <w:rPr>
          <w:noProof/>
        </w:rPr>
        <w:t xml:space="preserve">     1293439           2</w:t>
      </w:r>
    </w:p>
    <w:p w:rsidR="00924A3E" w:rsidRDefault="00924A3E" w:rsidP="00924A3E">
      <w:pPr>
        <w:spacing w:after="0"/>
        <w:rPr>
          <w:noProof/>
        </w:rPr>
      </w:pPr>
      <w:r>
        <w:rPr>
          <w:noProof/>
        </w:rPr>
        <w:t xml:space="preserve">     1185609           4</w:t>
      </w:r>
    </w:p>
    <w:p w:rsidR="00924A3E" w:rsidRDefault="00924A3E" w:rsidP="00924A3E">
      <w:pPr>
        <w:spacing w:after="0"/>
        <w:rPr>
          <w:noProof/>
        </w:rPr>
      </w:pPr>
    </w:p>
    <w:p w:rsidR="00924A3E" w:rsidRDefault="00924A3E" w:rsidP="00924A3E">
      <w:pPr>
        <w:spacing w:after="0"/>
        <w:rPr>
          <w:noProof/>
        </w:rPr>
      </w:pPr>
      <w:r>
        <w:rPr>
          <w:noProof/>
        </w:rPr>
        <w:t>Mode of the class labels is</w:t>
      </w:r>
    </w:p>
    <w:p w:rsidR="00924A3E" w:rsidRDefault="00924A3E" w:rsidP="00924A3E">
      <w:pPr>
        <w:spacing w:after="0"/>
        <w:rPr>
          <w:noProof/>
        </w:rPr>
      </w:pPr>
      <w:r>
        <w:rPr>
          <w:noProof/>
        </w:rPr>
        <w:t xml:space="preserve">     4</w:t>
      </w:r>
    </w:p>
    <w:p w:rsidR="00924A3E" w:rsidRDefault="00924A3E" w:rsidP="00924A3E">
      <w:pPr>
        <w:spacing w:after="0"/>
        <w:rPr>
          <w:noProof/>
        </w:rPr>
      </w:pPr>
    </w:p>
    <w:p w:rsidR="00924A3E" w:rsidRDefault="00924A3E" w:rsidP="00924A3E">
      <w:pPr>
        <w:spacing w:after="0"/>
        <w:rPr>
          <w:noProof/>
        </w:rPr>
      </w:pPr>
      <w:r>
        <w:rPr>
          <w:noProof/>
        </w:rPr>
        <w:t>Class label assigned with five nearest neighbors is</w:t>
      </w:r>
    </w:p>
    <w:p w:rsidR="00924A3E" w:rsidRDefault="00924A3E" w:rsidP="00924A3E">
      <w:pPr>
        <w:spacing w:after="0"/>
        <w:rPr>
          <w:noProof/>
        </w:rPr>
      </w:pPr>
      <w:r>
        <w:rPr>
          <w:noProof/>
        </w:rPr>
        <w:t>Malignant</w:t>
      </w:r>
    </w:p>
    <w:p w:rsidR="00924A3E" w:rsidRDefault="00924A3E" w:rsidP="00924A3E">
      <w:pPr>
        <w:spacing w:after="0"/>
        <w:rPr>
          <w:noProof/>
        </w:rPr>
      </w:pPr>
      <w:r>
        <w:rPr>
          <w:noProof/>
        </w:rPr>
        <w:t>Seven nearest neighbors with their ID numbers are</w:t>
      </w:r>
    </w:p>
    <w:p w:rsidR="00924A3E" w:rsidRDefault="00924A3E" w:rsidP="00924A3E">
      <w:pPr>
        <w:spacing w:after="0"/>
        <w:rPr>
          <w:noProof/>
        </w:rPr>
      </w:pPr>
      <w:r>
        <w:rPr>
          <w:noProof/>
        </w:rPr>
        <w:t xml:space="preserve">     1168736           4</w:t>
      </w:r>
    </w:p>
    <w:p w:rsidR="00924A3E" w:rsidRDefault="00924A3E" w:rsidP="00924A3E">
      <w:pPr>
        <w:spacing w:after="0"/>
        <w:rPr>
          <w:noProof/>
        </w:rPr>
      </w:pPr>
      <w:r>
        <w:rPr>
          <w:noProof/>
        </w:rPr>
        <w:t xml:space="preserve">      785615           </w:t>
      </w:r>
      <w:r w:rsidR="007164D3">
        <w:rPr>
          <w:noProof/>
        </w:rPr>
        <w:t xml:space="preserve"> </w:t>
      </w:r>
      <w:r>
        <w:rPr>
          <w:noProof/>
        </w:rPr>
        <w:t>4</w:t>
      </w:r>
    </w:p>
    <w:p w:rsidR="00924A3E" w:rsidRDefault="00924A3E" w:rsidP="00924A3E">
      <w:pPr>
        <w:spacing w:after="0"/>
        <w:rPr>
          <w:noProof/>
        </w:rPr>
      </w:pPr>
      <w:r>
        <w:rPr>
          <w:noProof/>
        </w:rPr>
        <w:t xml:space="preserve">     1106829           4</w:t>
      </w:r>
    </w:p>
    <w:p w:rsidR="00924A3E" w:rsidRDefault="00924A3E" w:rsidP="00924A3E">
      <w:pPr>
        <w:spacing w:after="0"/>
        <w:rPr>
          <w:noProof/>
        </w:rPr>
      </w:pPr>
      <w:r>
        <w:rPr>
          <w:noProof/>
        </w:rPr>
        <w:t xml:space="preserve">     1293439           2</w:t>
      </w:r>
    </w:p>
    <w:p w:rsidR="00924A3E" w:rsidRDefault="00924A3E" w:rsidP="00924A3E">
      <w:pPr>
        <w:spacing w:after="0"/>
        <w:rPr>
          <w:noProof/>
        </w:rPr>
      </w:pPr>
      <w:r>
        <w:rPr>
          <w:noProof/>
        </w:rPr>
        <w:t xml:space="preserve">     1185609           4</w:t>
      </w:r>
    </w:p>
    <w:p w:rsidR="00924A3E" w:rsidRDefault="00924A3E" w:rsidP="00924A3E">
      <w:pPr>
        <w:spacing w:after="0"/>
        <w:rPr>
          <w:noProof/>
        </w:rPr>
      </w:pPr>
      <w:r>
        <w:rPr>
          <w:noProof/>
        </w:rPr>
        <w:t xml:space="preserve">     1105257           4</w:t>
      </w:r>
    </w:p>
    <w:p w:rsidR="00924A3E" w:rsidRDefault="00924A3E" w:rsidP="00924A3E">
      <w:pPr>
        <w:spacing w:after="0"/>
        <w:rPr>
          <w:noProof/>
        </w:rPr>
      </w:pPr>
      <w:r>
        <w:rPr>
          <w:noProof/>
        </w:rPr>
        <w:t xml:space="preserve">     1016277           2</w:t>
      </w:r>
    </w:p>
    <w:p w:rsidR="00924A3E" w:rsidRDefault="00924A3E" w:rsidP="00924A3E">
      <w:pPr>
        <w:spacing w:after="0"/>
        <w:rPr>
          <w:noProof/>
        </w:rPr>
      </w:pPr>
    </w:p>
    <w:p w:rsidR="00924A3E" w:rsidRDefault="00924A3E" w:rsidP="00924A3E">
      <w:pPr>
        <w:spacing w:after="0"/>
        <w:rPr>
          <w:noProof/>
        </w:rPr>
      </w:pPr>
      <w:r>
        <w:rPr>
          <w:noProof/>
        </w:rPr>
        <w:t>Mode of the class labels is</w:t>
      </w:r>
    </w:p>
    <w:p w:rsidR="00924A3E" w:rsidRDefault="00924A3E" w:rsidP="00924A3E">
      <w:pPr>
        <w:spacing w:after="0"/>
        <w:rPr>
          <w:noProof/>
        </w:rPr>
      </w:pPr>
      <w:r>
        <w:rPr>
          <w:noProof/>
        </w:rPr>
        <w:t xml:space="preserve">     4</w:t>
      </w:r>
    </w:p>
    <w:p w:rsidR="00924A3E" w:rsidRDefault="00924A3E" w:rsidP="00924A3E">
      <w:pPr>
        <w:spacing w:after="0"/>
        <w:rPr>
          <w:noProof/>
        </w:rPr>
      </w:pPr>
    </w:p>
    <w:p w:rsidR="00924A3E" w:rsidRDefault="00924A3E" w:rsidP="00924A3E">
      <w:pPr>
        <w:spacing w:after="0"/>
        <w:rPr>
          <w:noProof/>
        </w:rPr>
      </w:pPr>
      <w:r>
        <w:rPr>
          <w:noProof/>
        </w:rPr>
        <w:t>Class label assigned with Seven nearest neighbors is</w:t>
      </w:r>
    </w:p>
    <w:p w:rsidR="00354070" w:rsidRDefault="00924A3E" w:rsidP="00924A3E">
      <w:pPr>
        <w:spacing w:after="0"/>
        <w:rPr>
          <w:noProof/>
        </w:rPr>
      </w:pPr>
      <w:r>
        <w:rPr>
          <w:noProof/>
        </w:rPr>
        <w:t>Malignant</w:t>
      </w:r>
    </w:p>
    <w:p w:rsidR="00924A3E" w:rsidRDefault="00924A3E" w:rsidP="00924A3E">
      <w:pPr>
        <w:spacing w:after="0"/>
        <w:rPr>
          <w:noProof/>
        </w:rPr>
      </w:pPr>
    </w:p>
    <w:p w:rsidR="00810C69" w:rsidRDefault="00810C69" w:rsidP="00810C69">
      <w:pPr>
        <w:spacing w:after="0"/>
        <w:rPr>
          <w:rFonts w:ascii="Segoe UI" w:hAnsi="Segoe UI" w:cs="Segoe UI"/>
          <w:b/>
          <w:sz w:val="30"/>
          <w:szCs w:val="30"/>
          <w:u w:val="single"/>
        </w:rPr>
      </w:pPr>
      <w:r w:rsidRPr="00810C69">
        <w:rPr>
          <w:b/>
          <w:noProof/>
          <w:u w:val="single"/>
        </w:rPr>
        <w:t>Comments</w:t>
      </w:r>
      <w:r>
        <w:rPr>
          <w:b/>
          <w:noProof/>
          <w:u w:val="single"/>
        </w:rPr>
        <w:br/>
      </w:r>
      <w:r w:rsidRPr="00810C69">
        <w:rPr>
          <w:noProof/>
        </w:rPr>
        <w:t>From above we ge</w:t>
      </w:r>
      <w:r>
        <w:rPr>
          <w:noProof/>
        </w:rPr>
        <w:t>t to know that, the above original data is 4 and is misclassified as 2. But from SVM model we know that original data is classified as 4 itself an</w:t>
      </w:r>
      <w:r w:rsidR="004D2849">
        <w:rPr>
          <w:noProof/>
        </w:rPr>
        <w:t>d hence is a best model for classification.</w:t>
      </w:r>
      <w:bookmarkStart w:id="0" w:name="_GoBack"/>
      <w:bookmarkEnd w:id="0"/>
      <w:r>
        <w:rPr>
          <w:b/>
          <w:noProof/>
          <w:u w:val="single"/>
        </w:rPr>
        <w:br/>
      </w:r>
    </w:p>
    <w:p w:rsidR="00AA67D1" w:rsidRDefault="00AA67D1" w:rsidP="00AA67D1">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873CB9" w:rsidRPr="00B70C5C" w:rsidRDefault="00B70C5C" w:rsidP="00B70C5C">
      <w:pPr>
        <w:jc w:val="both"/>
        <w:rPr>
          <w:noProof/>
        </w:rPr>
      </w:pPr>
      <w:r>
        <w:rPr>
          <w:noProof/>
        </w:rPr>
        <w:t>Not applicable</w:t>
      </w:r>
    </w:p>
    <w:sectPr w:rsidR="00873CB9" w:rsidRPr="00B70C5C" w:rsidSect="00BA139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91570"/>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66E32"/>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C3D6E"/>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32653"/>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66221"/>
    <w:multiLevelType w:val="hybridMultilevel"/>
    <w:tmpl w:val="AB04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25CC5"/>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96E6D"/>
    <w:multiLevelType w:val="hybridMultilevel"/>
    <w:tmpl w:val="32BC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51893"/>
    <w:multiLevelType w:val="hybridMultilevel"/>
    <w:tmpl w:val="A730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45CFD"/>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329B4"/>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7042E"/>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546447"/>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95D53"/>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012696"/>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64035"/>
    <w:multiLevelType w:val="hybridMultilevel"/>
    <w:tmpl w:val="81E00A6C"/>
    <w:lvl w:ilvl="0" w:tplc="0C846B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FD2C86"/>
    <w:multiLevelType w:val="hybridMultilevel"/>
    <w:tmpl w:val="A11C47F6"/>
    <w:lvl w:ilvl="0" w:tplc="DCA09BA6">
      <w:start w:val="1"/>
      <w:numFmt w:val="decimal"/>
      <w:lvlText w:val="%1."/>
      <w:lvlJc w:val="left"/>
      <w:pPr>
        <w:ind w:left="1080" w:hanging="36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5D19DE"/>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12DEB"/>
    <w:multiLevelType w:val="hybridMultilevel"/>
    <w:tmpl w:val="1CF8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840E4"/>
    <w:multiLevelType w:val="hybridMultilevel"/>
    <w:tmpl w:val="1CF8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13207F"/>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04306"/>
    <w:multiLevelType w:val="hybridMultilevel"/>
    <w:tmpl w:val="1CF8A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6115C9"/>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E3535"/>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9"/>
  </w:num>
  <w:num w:numId="5">
    <w:abstractNumId w:val="2"/>
  </w:num>
  <w:num w:numId="6">
    <w:abstractNumId w:val="13"/>
  </w:num>
  <w:num w:numId="7">
    <w:abstractNumId w:val="8"/>
  </w:num>
  <w:num w:numId="8">
    <w:abstractNumId w:val="11"/>
  </w:num>
  <w:num w:numId="9">
    <w:abstractNumId w:val="3"/>
  </w:num>
  <w:num w:numId="10">
    <w:abstractNumId w:val="1"/>
  </w:num>
  <w:num w:numId="11">
    <w:abstractNumId w:val="5"/>
  </w:num>
  <w:num w:numId="12">
    <w:abstractNumId w:val="22"/>
  </w:num>
  <w:num w:numId="13">
    <w:abstractNumId w:val="21"/>
  </w:num>
  <w:num w:numId="14">
    <w:abstractNumId w:val="16"/>
  </w:num>
  <w:num w:numId="15">
    <w:abstractNumId w:val="10"/>
  </w:num>
  <w:num w:numId="16">
    <w:abstractNumId w:val="19"/>
  </w:num>
  <w:num w:numId="17">
    <w:abstractNumId w:val="18"/>
  </w:num>
  <w:num w:numId="18">
    <w:abstractNumId w:val="7"/>
  </w:num>
  <w:num w:numId="19">
    <w:abstractNumId w:val="20"/>
  </w:num>
  <w:num w:numId="20">
    <w:abstractNumId w:val="17"/>
  </w:num>
  <w:num w:numId="21">
    <w:abstractNumId w:val="4"/>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AF"/>
    <w:rsid w:val="000017F2"/>
    <w:rsid w:val="00006177"/>
    <w:rsid w:val="00012F06"/>
    <w:rsid w:val="00026E40"/>
    <w:rsid w:val="00042D2F"/>
    <w:rsid w:val="00044384"/>
    <w:rsid w:val="00045307"/>
    <w:rsid w:val="00056BF9"/>
    <w:rsid w:val="000642ED"/>
    <w:rsid w:val="00066EE8"/>
    <w:rsid w:val="000A05A6"/>
    <w:rsid w:val="000A7974"/>
    <w:rsid w:val="000B302B"/>
    <w:rsid w:val="000B7B45"/>
    <w:rsid w:val="000B7EB5"/>
    <w:rsid w:val="000C1536"/>
    <w:rsid w:val="000C2B44"/>
    <w:rsid w:val="000C3E65"/>
    <w:rsid w:val="000C6CE3"/>
    <w:rsid w:val="000D332C"/>
    <w:rsid w:val="000D6AEC"/>
    <w:rsid w:val="000E2057"/>
    <w:rsid w:val="000F34E3"/>
    <w:rsid w:val="001010A9"/>
    <w:rsid w:val="001025E4"/>
    <w:rsid w:val="00102BA7"/>
    <w:rsid w:val="00105EB9"/>
    <w:rsid w:val="00117B41"/>
    <w:rsid w:val="0012051B"/>
    <w:rsid w:val="00120551"/>
    <w:rsid w:val="00120AAE"/>
    <w:rsid w:val="00120EF5"/>
    <w:rsid w:val="001356CE"/>
    <w:rsid w:val="001420F3"/>
    <w:rsid w:val="00142A14"/>
    <w:rsid w:val="00143C8E"/>
    <w:rsid w:val="001704E1"/>
    <w:rsid w:val="00173D51"/>
    <w:rsid w:val="00177323"/>
    <w:rsid w:val="001814F0"/>
    <w:rsid w:val="00187F4C"/>
    <w:rsid w:val="001936D8"/>
    <w:rsid w:val="00193FE4"/>
    <w:rsid w:val="001B2B8B"/>
    <w:rsid w:val="001B31AF"/>
    <w:rsid w:val="001B3483"/>
    <w:rsid w:val="001B4431"/>
    <w:rsid w:val="001B7394"/>
    <w:rsid w:val="001C14F7"/>
    <w:rsid w:val="001C2182"/>
    <w:rsid w:val="001C55C2"/>
    <w:rsid w:val="001D74F4"/>
    <w:rsid w:val="001E7994"/>
    <w:rsid w:val="001F58E9"/>
    <w:rsid w:val="001F5E55"/>
    <w:rsid w:val="002037F1"/>
    <w:rsid w:val="00210082"/>
    <w:rsid w:val="002138C6"/>
    <w:rsid w:val="00213BF0"/>
    <w:rsid w:val="002275EC"/>
    <w:rsid w:val="002455C1"/>
    <w:rsid w:val="002473E4"/>
    <w:rsid w:val="00251BEC"/>
    <w:rsid w:val="00253BCE"/>
    <w:rsid w:val="00255868"/>
    <w:rsid w:val="002637E9"/>
    <w:rsid w:val="002639E1"/>
    <w:rsid w:val="00273972"/>
    <w:rsid w:val="00274142"/>
    <w:rsid w:val="002842A0"/>
    <w:rsid w:val="00286FB2"/>
    <w:rsid w:val="00287732"/>
    <w:rsid w:val="0029431A"/>
    <w:rsid w:val="002E2ACF"/>
    <w:rsid w:val="002E38A7"/>
    <w:rsid w:val="002F7D93"/>
    <w:rsid w:val="00300B87"/>
    <w:rsid w:val="00304AE7"/>
    <w:rsid w:val="00305CA1"/>
    <w:rsid w:val="00307213"/>
    <w:rsid w:val="00314CF4"/>
    <w:rsid w:val="003259A4"/>
    <w:rsid w:val="00327AEE"/>
    <w:rsid w:val="00332BF4"/>
    <w:rsid w:val="00333096"/>
    <w:rsid w:val="00335CD4"/>
    <w:rsid w:val="003372C2"/>
    <w:rsid w:val="00337DB8"/>
    <w:rsid w:val="00341B95"/>
    <w:rsid w:val="00346ED7"/>
    <w:rsid w:val="003500BD"/>
    <w:rsid w:val="00351B53"/>
    <w:rsid w:val="003539DD"/>
    <w:rsid w:val="00354070"/>
    <w:rsid w:val="0035668D"/>
    <w:rsid w:val="0036379C"/>
    <w:rsid w:val="0037329E"/>
    <w:rsid w:val="00373BC9"/>
    <w:rsid w:val="00373FE7"/>
    <w:rsid w:val="00380337"/>
    <w:rsid w:val="003819E3"/>
    <w:rsid w:val="0039439E"/>
    <w:rsid w:val="003A4130"/>
    <w:rsid w:val="003A6887"/>
    <w:rsid w:val="003A7539"/>
    <w:rsid w:val="003C4596"/>
    <w:rsid w:val="003C7C99"/>
    <w:rsid w:val="003C7EFD"/>
    <w:rsid w:val="003D3FCD"/>
    <w:rsid w:val="003D5DCB"/>
    <w:rsid w:val="003E6487"/>
    <w:rsid w:val="0040099F"/>
    <w:rsid w:val="00405EDA"/>
    <w:rsid w:val="00407C9F"/>
    <w:rsid w:val="004175CD"/>
    <w:rsid w:val="004266D4"/>
    <w:rsid w:val="004271C6"/>
    <w:rsid w:val="00436A9B"/>
    <w:rsid w:val="0046099C"/>
    <w:rsid w:val="004614CC"/>
    <w:rsid w:val="00461E64"/>
    <w:rsid w:val="00462771"/>
    <w:rsid w:val="00463BD8"/>
    <w:rsid w:val="00471D65"/>
    <w:rsid w:val="004752D6"/>
    <w:rsid w:val="0048522D"/>
    <w:rsid w:val="00485C52"/>
    <w:rsid w:val="004925EE"/>
    <w:rsid w:val="004A06B3"/>
    <w:rsid w:val="004A2066"/>
    <w:rsid w:val="004A78F5"/>
    <w:rsid w:val="004A7C59"/>
    <w:rsid w:val="004B0A56"/>
    <w:rsid w:val="004B1524"/>
    <w:rsid w:val="004B3E67"/>
    <w:rsid w:val="004C529E"/>
    <w:rsid w:val="004D2026"/>
    <w:rsid w:val="004D21F4"/>
    <w:rsid w:val="004D2849"/>
    <w:rsid w:val="004D682E"/>
    <w:rsid w:val="004E364D"/>
    <w:rsid w:val="004E57EC"/>
    <w:rsid w:val="004F268E"/>
    <w:rsid w:val="004F2C77"/>
    <w:rsid w:val="005049BB"/>
    <w:rsid w:val="00510B50"/>
    <w:rsid w:val="00517447"/>
    <w:rsid w:val="00531F23"/>
    <w:rsid w:val="00535871"/>
    <w:rsid w:val="00547DDB"/>
    <w:rsid w:val="0055557E"/>
    <w:rsid w:val="0056138B"/>
    <w:rsid w:val="00562F32"/>
    <w:rsid w:val="00564177"/>
    <w:rsid w:val="0057133D"/>
    <w:rsid w:val="0057261C"/>
    <w:rsid w:val="00590E5D"/>
    <w:rsid w:val="005A2066"/>
    <w:rsid w:val="005A2453"/>
    <w:rsid w:val="005A3D0B"/>
    <w:rsid w:val="005A6E58"/>
    <w:rsid w:val="005A7BC5"/>
    <w:rsid w:val="005B599D"/>
    <w:rsid w:val="005B68AD"/>
    <w:rsid w:val="005C1D25"/>
    <w:rsid w:val="005C25A6"/>
    <w:rsid w:val="005E33D9"/>
    <w:rsid w:val="005E4DB9"/>
    <w:rsid w:val="005F0123"/>
    <w:rsid w:val="00621FC6"/>
    <w:rsid w:val="00634F22"/>
    <w:rsid w:val="00635839"/>
    <w:rsid w:val="006415B6"/>
    <w:rsid w:val="00643782"/>
    <w:rsid w:val="00643A0F"/>
    <w:rsid w:val="00645005"/>
    <w:rsid w:val="00650A74"/>
    <w:rsid w:val="00661C06"/>
    <w:rsid w:val="00667942"/>
    <w:rsid w:val="00670807"/>
    <w:rsid w:val="006756DE"/>
    <w:rsid w:val="00681B01"/>
    <w:rsid w:val="00691C6C"/>
    <w:rsid w:val="00691FA9"/>
    <w:rsid w:val="00693BA6"/>
    <w:rsid w:val="006949CA"/>
    <w:rsid w:val="00695D58"/>
    <w:rsid w:val="006A29DC"/>
    <w:rsid w:val="006A7052"/>
    <w:rsid w:val="006B4F6C"/>
    <w:rsid w:val="006B6589"/>
    <w:rsid w:val="006D2563"/>
    <w:rsid w:val="006E73BF"/>
    <w:rsid w:val="006F39AE"/>
    <w:rsid w:val="00704622"/>
    <w:rsid w:val="007054D6"/>
    <w:rsid w:val="00706473"/>
    <w:rsid w:val="00710BEF"/>
    <w:rsid w:val="007164D3"/>
    <w:rsid w:val="00720405"/>
    <w:rsid w:val="00723321"/>
    <w:rsid w:val="007241DE"/>
    <w:rsid w:val="0073054B"/>
    <w:rsid w:val="00733E04"/>
    <w:rsid w:val="00734344"/>
    <w:rsid w:val="00740993"/>
    <w:rsid w:val="00772E77"/>
    <w:rsid w:val="0077537A"/>
    <w:rsid w:val="00775D9B"/>
    <w:rsid w:val="0078184D"/>
    <w:rsid w:val="00784F94"/>
    <w:rsid w:val="0078784F"/>
    <w:rsid w:val="0079327D"/>
    <w:rsid w:val="00795B20"/>
    <w:rsid w:val="007A3811"/>
    <w:rsid w:val="007A68AD"/>
    <w:rsid w:val="007B6FF3"/>
    <w:rsid w:val="007B76C8"/>
    <w:rsid w:val="007C1149"/>
    <w:rsid w:val="007C526A"/>
    <w:rsid w:val="007D01E7"/>
    <w:rsid w:val="007D18E2"/>
    <w:rsid w:val="007D3A47"/>
    <w:rsid w:val="007F1220"/>
    <w:rsid w:val="007F1845"/>
    <w:rsid w:val="00804816"/>
    <w:rsid w:val="00810C69"/>
    <w:rsid w:val="008126AD"/>
    <w:rsid w:val="008126BB"/>
    <w:rsid w:val="008206D6"/>
    <w:rsid w:val="00822AAE"/>
    <w:rsid w:val="00834D42"/>
    <w:rsid w:val="0083725E"/>
    <w:rsid w:val="00837779"/>
    <w:rsid w:val="00845D7F"/>
    <w:rsid w:val="008522CA"/>
    <w:rsid w:val="00860460"/>
    <w:rsid w:val="0086180A"/>
    <w:rsid w:val="0086395D"/>
    <w:rsid w:val="00867344"/>
    <w:rsid w:val="00867ECC"/>
    <w:rsid w:val="00873CB9"/>
    <w:rsid w:val="00873E02"/>
    <w:rsid w:val="008835EF"/>
    <w:rsid w:val="008869CB"/>
    <w:rsid w:val="00890821"/>
    <w:rsid w:val="0089115A"/>
    <w:rsid w:val="00891F3A"/>
    <w:rsid w:val="008956BD"/>
    <w:rsid w:val="0089599A"/>
    <w:rsid w:val="008A22BC"/>
    <w:rsid w:val="008A4A27"/>
    <w:rsid w:val="008B2BBA"/>
    <w:rsid w:val="008C08BC"/>
    <w:rsid w:val="008C3A4C"/>
    <w:rsid w:val="008C4162"/>
    <w:rsid w:val="008C497E"/>
    <w:rsid w:val="008C6A03"/>
    <w:rsid w:val="008C760A"/>
    <w:rsid w:val="008D32A8"/>
    <w:rsid w:val="008D575D"/>
    <w:rsid w:val="008D78B7"/>
    <w:rsid w:val="008E1025"/>
    <w:rsid w:val="008E1BE7"/>
    <w:rsid w:val="008F1F5D"/>
    <w:rsid w:val="008F365C"/>
    <w:rsid w:val="008F4B38"/>
    <w:rsid w:val="0091020F"/>
    <w:rsid w:val="0091155D"/>
    <w:rsid w:val="00914EF6"/>
    <w:rsid w:val="00915CAB"/>
    <w:rsid w:val="0091790E"/>
    <w:rsid w:val="00920155"/>
    <w:rsid w:val="00924A3E"/>
    <w:rsid w:val="00943B0F"/>
    <w:rsid w:val="00945F43"/>
    <w:rsid w:val="009468C9"/>
    <w:rsid w:val="00951E18"/>
    <w:rsid w:val="00953528"/>
    <w:rsid w:val="009605A7"/>
    <w:rsid w:val="00963D76"/>
    <w:rsid w:val="009708D2"/>
    <w:rsid w:val="00970C11"/>
    <w:rsid w:val="00973FE0"/>
    <w:rsid w:val="0097471B"/>
    <w:rsid w:val="009754C9"/>
    <w:rsid w:val="00977088"/>
    <w:rsid w:val="0098079A"/>
    <w:rsid w:val="0098445B"/>
    <w:rsid w:val="009949B0"/>
    <w:rsid w:val="009A2D0E"/>
    <w:rsid w:val="009B0F1D"/>
    <w:rsid w:val="009B5B9B"/>
    <w:rsid w:val="009B6B00"/>
    <w:rsid w:val="009B75BC"/>
    <w:rsid w:val="009C1816"/>
    <w:rsid w:val="009C4AAD"/>
    <w:rsid w:val="009C6492"/>
    <w:rsid w:val="009D081D"/>
    <w:rsid w:val="009E0928"/>
    <w:rsid w:val="009E2932"/>
    <w:rsid w:val="009E2D40"/>
    <w:rsid w:val="009E3A3B"/>
    <w:rsid w:val="009E4AE2"/>
    <w:rsid w:val="009E5F8C"/>
    <w:rsid w:val="009E79BF"/>
    <w:rsid w:val="00A100D8"/>
    <w:rsid w:val="00A10F73"/>
    <w:rsid w:val="00A12CCD"/>
    <w:rsid w:val="00A13254"/>
    <w:rsid w:val="00A16B13"/>
    <w:rsid w:val="00A300A6"/>
    <w:rsid w:val="00A3026D"/>
    <w:rsid w:val="00A34582"/>
    <w:rsid w:val="00A54A2E"/>
    <w:rsid w:val="00A553EF"/>
    <w:rsid w:val="00A632D2"/>
    <w:rsid w:val="00A67784"/>
    <w:rsid w:val="00A7309B"/>
    <w:rsid w:val="00A748DE"/>
    <w:rsid w:val="00A77B6C"/>
    <w:rsid w:val="00A81318"/>
    <w:rsid w:val="00A877AC"/>
    <w:rsid w:val="00A92300"/>
    <w:rsid w:val="00A9581F"/>
    <w:rsid w:val="00AA3BFD"/>
    <w:rsid w:val="00AA67D1"/>
    <w:rsid w:val="00AB0E39"/>
    <w:rsid w:val="00AB294C"/>
    <w:rsid w:val="00AB7C93"/>
    <w:rsid w:val="00AC0F82"/>
    <w:rsid w:val="00AC1F66"/>
    <w:rsid w:val="00AC2141"/>
    <w:rsid w:val="00AC5BF0"/>
    <w:rsid w:val="00AD0C1D"/>
    <w:rsid w:val="00AD1635"/>
    <w:rsid w:val="00AD2BB7"/>
    <w:rsid w:val="00AD6C94"/>
    <w:rsid w:val="00AD7269"/>
    <w:rsid w:val="00AE0F62"/>
    <w:rsid w:val="00AE3194"/>
    <w:rsid w:val="00AF70C4"/>
    <w:rsid w:val="00B064E5"/>
    <w:rsid w:val="00B1027C"/>
    <w:rsid w:val="00B1191C"/>
    <w:rsid w:val="00B1447C"/>
    <w:rsid w:val="00B22EC5"/>
    <w:rsid w:val="00B32411"/>
    <w:rsid w:val="00B33E6A"/>
    <w:rsid w:val="00B354A2"/>
    <w:rsid w:val="00B411C5"/>
    <w:rsid w:val="00B42A65"/>
    <w:rsid w:val="00B42CE5"/>
    <w:rsid w:val="00B42E77"/>
    <w:rsid w:val="00B43B4C"/>
    <w:rsid w:val="00B505BA"/>
    <w:rsid w:val="00B52487"/>
    <w:rsid w:val="00B53CEA"/>
    <w:rsid w:val="00B607BA"/>
    <w:rsid w:val="00B656E1"/>
    <w:rsid w:val="00B65A28"/>
    <w:rsid w:val="00B70C5C"/>
    <w:rsid w:val="00B71172"/>
    <w:rsid w:val="00B8118E"/>
    <w:rsid w:val="00B859DF"/>
    <w:rsid w:val="00B931BC"/>
    <w:rsid w:val="00B94B39"/>
    <w:rsid w:val="00BA139E"/>
    <w:rsid w:val="00BA4E8E"/>
    <w:rsid w:val="00BC0B4B"/>
    <w:rsid w:val="00BC3E3F"/>
    <w:rsid w:val="00BD18D0"/>
    <w:rsid w:val="00BD2248"/>
    <w:rsid w:val="00BD2B1A"/>
    <w:rsid w:val="00BE1499"/>
    <w:rsid w:val="00BE2366"/>
    <w:rsid w:val="00BE5346"/>
    <w:rsid w:val="00BE7708"/>
    <w:rsid w:val="00BF01C1"/>
    <w:rsid w:val="00BF6886"/>
    <w:rsid w:val="00BF6BF9"/>
    <w:rsid w:val="00C00C16"/>
    <w:rsid w:val="00C13A16"/>
    <w:rsid w:val="00C24A30"/>
    <w:rsid w:val="00C35213"/>
    <w:rsid w:val="00C46A47"/>
    <w:rsid w:val="00C5308B"/>
    <w:rsid w:val="00C557FC"/>
    <w:rsid w:val="00C57641"/>
    <w:rsid w:val="00C64FD7"/>
    <w:rsid w:val="00C74A9E"/>
    <w:rsid w:val="00C76B31"/>
    <w:rsid w:val="00C83611"/>
    <w:rsid w:val="00C836F4"/>
    <w:rsid w:val="00C9735D"/>
    <w:rsid w:val="00CA4779"/>
    <w:rsid w:val="00CA6E96"/>
    <w:rsid w:val="00CC25BA"/>
    <w:rsid w:val="00CC2BEC"/>
    <w:rsid w:val="00CC3812"/>
    <w:rsid w:val="00CC7234"/>
    <w:rsid w:val="00CD7BE3"/>
    <w:rsid w:val="00CE2BCA"/>
    <w:rsid w:val="00CF1908"/>
    <w:rsid w:val="00CF3C5E"/>
    <w:rsid w:val="00CF7B98"/>
    <w:rsid w:val="00CF7CAA"/>
    <w:rsid w:val="00D04312"/>
    <w:rsid w:val="00D06C3E"/>
    <w:rsid w:val="00D06DC5"/>
    <w:rsid w:val="00D1353F"/>
    <w:rsid w:val="00D13AE3"/>
    <w:rsid w:val="00D20639"/>
    <w:rsid w:val="00D22F82"/>
    <w:rsid w:val="00D26D4B"/>
    <w:rsid w:val="00D27E3C"/>
    <w:rsid w:val="00D34E04"/>
    <w:rsid w:val="00D41F52"/>
    <w:rsid w:val="00D5715F"/>
    <w:rsid w:val="00D571D7"/>
    <w:rsid w:val="00D62641"/>
    <w:rsid w:val="00D6316D"/>
    <w:rsid w:val="00D65AD1"/>
    <w:rsid w:val="00D66A6A"/>
    <w:rsid w:val="00D77D28"/>
    <w:rsid w:val="00D824A8"/>
    <w:rsid w:val="00D8452B"/>
    <w:rsid w:val="00D85254"/>
    <w:rsid w:val="00D87498"/>
    <w:rsid w:val="00D9552B"/>
    <w:rsid w:val="00DA1F41"/>
    <w:rsid w:val="00DA52F7"/>
    <w:rsid w:val="00DC1614"/>
    <w:rsid w:val="00DC5730"/>
    <w:rsid w:val="00DC57BF"/>
    <w:rsid w:val="00DC5E2F"/>
    <w:rsid w:val="00DD1FCF"/>
    <w:rsid w:val="00E0054A"/>
    <w:rsid w:val="00E016C1"/>
    <w:rsid w:val="00E10CB8"/>
    <w:rsid w:val="00E21D22"/>
    <w:rsid w:val="00E32B2E"/>
    <w:rsid w:val="00E4608E"/>
    <w:rsid w:val="00E47A3C"/>
    <w:rsid w:val="00E55B09"/>
    <w:rsid w:val="00E5699D"/>
    <w:rsid w:val="00E82F3D"/>
    <w:rsid w:val="00E90033"/>
    <w:rsid w:val="00EA24B9"/>
    <w:rsid w:val="00EA3F6B"/>
    <w:rsid w:val="00EA796D"/>
    <w:rsid w:val="00EB02CD"/>
    <w:rsid w:val="00EB1A01"/>
    <w:rsid w:val="00EB36E8"/>
    <w:rsid w:val="00EC704E"/>
    <w:rsid w:val="00ED3762"/>
    <w:rsid w:val="00EE66C9"/>
    <w:rsid w:val="00EE6A31"/>
    <w:rsid w:val="00EE6E62"/>
    <w:rsid w:val="00F01DD6"/>
    <w:rsid w:val="00F06D7F"/>
    <w:rsid w:val="00F12C66"/>
    <w:rsid w:val="00F17D53"/>
    <w:rsid w:val="00F22049"/>
    <w:rsid w:val="00F304C0"/>
    <w:rsid w:val="00F55E04"/>
    <w:rsid w:val="00F60FC7"/>
    <w:rsid w:val="00F67387"/>
    <w:rsid w:val="00F711C1"/>
    <w:rsid w:val="00F720CE"/>
    <w:rsid w:val="00F85A3E"/>
    <w:rsid w:val="00FA02A1"/>
    <w:rsid w:val="00FB0D22"/>
    <w:rsid w:val="00FB3AEB"/>
    <w:rsid w:val="00FB4C9C"/>
    <w:rsid w:val="00FB7BAF"/>
    <w:rsid w:val="00FC0D8D"/>
    <w:rsid w:val="00FC15C9"/>
    <w:rsid w:val="00FC33CC"/>
    <w:rsid w:val="00FD462C"/>
    <w:rsid w:val="00FD602A"/>
    <w:rsid w:val="00FD6089"/>
    <w:rsid w:val="00FD7266"/>
    <w:rsid w:val="00FE1463"/>
    <w:rsid w:val="00FE149B"/>
    <w:rsid w:val="00FF1F7A"/>
    <w:rsid w:val="00FF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AA697-3338-405B-9EDA-E47A3620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4C0"/>
    <w:pPr>
      <w:ind w:left="720"/>
      <w:contextualSpacing/>
    </w:pPr>
  </w:style>
  <w:style w:type="character" w:styleId="PlaceholderText">
    <w:name w:val="Placeholder Text"/>
    <w:basedOn w:val="DefaultParagraphFont"/>
    <w:uiPriority w:val="99"/>
    <w:semiHidden/>
    <w:rsid w:val="00F22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r\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1DE7ABC3-C356-49F3-B2A3-F16CB2A482E0}">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238</TotalTime>
  <Pages>13</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Sreekhar Ale</dc:creator>
  <cp:keywords/>
  <dc:description/>
  <cp:lastModifiedBy>Sreekhar Ale</cp:lastModifiedBy>
  <cp:revision>155</cp:revision>
  <cp:lastPrinted>2015-10-07T04:11:00Z</cp:lastPrinted>
  <dcterms:created xsi:type="dcterms:W3CDTF">2015-10-06T21:35:00Z</dcterms:created>
  <dcterms:modified xsi:type="dcterms:W3CDTF">2015-10-07T04:38:00Z</dcterms:modified>
</cp:coreProperties>
</file>