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8D8" w:rsidRDefault="00405EDA" w:rsidP="004614CC">
      <w:pPr>
        <w:jc w:val="center"/>
        <w:rPr>
          <w:rFonts w:ascii="Segoe UI" w:hAnsi="Segoe UI" w:cs="Segoe UI"/>
          <w:b/>
          <w:sz w:val="36"/>
          <w:szCs w:val="36"/>
        </w:rPr>
      </w:pPr>
      <w:r>
        <w:rPr>
          <w:rFonts w:ascii="Segoe UI" w:hAnsi="Segoe UI" w:cs="Segoe UI"/>
          <w:b/>
          <w:sz w:val="36"/>
          <w:szCs w:val="36"/>
        </w:rPr>
        <w:t>HOMEWORK</w:t>
      </w:r>
      <w:r w:rsidR="00BF01C1">
        <w:rPr>
          <w:rFonts w:ascii="Segoe UI" w:hAnsi="Segoe UI" w:cs="Segoe UI"/>
          <w:b/>
          <w:sz w:val="36"/>
          <w:szCs w:val="36"/>
        </w:rPr>
        <w:t xml:space="preserve"> #2</w:t>
      </w:r>
    </w:p>
    <w:p w:rsidR="004614CC" w:rsidRPr="00795B20" w:rsidRDefault="00795B20" w:rsidP="004614CC">
      <w:pPr>
        <w:rPr>
          <w:rFonts w:ascii="Segoe UI" w:hAnsi="Segoe UI" w:cs="Segoe UI"/>
          <w:b/>
          <w:sz w:val="30"/>
          <w:szCs w:val="30"/>
          <w:u w:val="single"/>
        </w:rPr>
      </w:pPr>
      <w:r w:rsidRPr="00795B20">
        <w:rPr>
          <w:rFonts w:ascii="Segoe UI" w:hAnsi="Segoe UI" w:cs="Segoe UI"/>
          <w:b/>
          <w:sz w:val="30"/>
          <w:szCs w:val="30"/>
          <w:u w:val="single"/>
        </w:rPr>
        <w:t>Submitted by:</w:t>
      </w:r>
    </w:p>
    <w:p w:rsidR="009708D2" w:rsidRDefault="00795B20" w:rsidP="004614CC">
      <w:pPr>
        <w:rPr>
          <w:rFonts w:ascii="Segoe UI" w:hAnsi="Segoe UI" w:cs="Segoe UI"/>
          <w:b/>
          <w:sz w:val="30"/>
          <w:szCs w:val="30"/>
          <w:u w:val="single"/>
        </w:rPr>
      </w:pPr>
      <w:r w:rsidRPr="00795B20">
        <w:rPr>
          <w:rFonts w:ascii="Segoe UI" w:hAnsi="Segoe UI" w:cs="Segoe UI"/>
          <w:sz w:val="30"/>
          <w:szCs w:val="30"/>
        </w:rPr>
        <w:t xml:space="preserve">Sreekhar Ale, M.Eng CS, </w:t>
      </w:r>
      <w:r w:rsidRPr="00795B20">
        <w:rPr>
          <w:rFonts w:ascii="Segoe UI" w:hAnsi="Segoe UI" w:cs="Segoe UI"/>
          <w:sz w:val="30"/>
          <w:szCs w:val="30"/>
        </w:rPr>
        <w:br/>
      </w:r>
      <w:r w:rsidRPr="00DC5730">
        <w:rPr>
          <w:rFonts w:ascii="Segoe UI" w:hAnsi="Segoe UI" w:cs="Segoe UI"/>
          <w:sz w:val="30"/>
          <w:szCs w:val="30"/>
          <w:u w:val="single"/>
        </w:rPr>
        <w:t>Course:</w:t>
      </w:r>
      <w:r w:rsidRPr="00795B20">
        <w:rPr>
          <w:rFonts w:ascii="Segoe UI" w:hAnsi="Segoe UI" w:cs="Segoe UI"/>
          <w:sz w:val="30"/>
          <w:szCs w:val="30"/>
        </w:rPr>
        <w:t xml:space="preserve"> </w:t>
      </w:r>
      <w:r w:rsidR="00AE0F62">
        <w:rPr>
          <w:rFonts w:ascii="Segoe UI" w:hAnsi="Segoe UI" w:cs="Segoe UI"/>
          <w:sz w:val="30"/>
          <w:szCs w:val="30"/>
        </w:rPr>
        <w:t>Intelligent D</w:t>
      </w:r>
      <w:r w:rsidR="00405EDA">
        <w:rPr>
          <w:rFonts w:ascii="Segoe UI" w:hAnsi="Segoe UI" w:cs="Segoe UI"/>
          <w:sz w:val="30"/>
          <w:szCs w:val="30"/>
        </w:rPr>
        <w:t xml:space="preserve">ata </w:t>
      </w:r>
      <w:r w:rsidR="00B505BA">
        <w:rPr>
          <w:rFonts w:ascii="Segoe UI" w:hAnsi="Segoe UI" w:cs="Segoe UI"/>
          <w:sz w:val="30"/>
          <w:szCs w:val="30"/>
        </w:rPr>
        <w:t>A</w:t>
      </w:r>
      <w:r w:rsidR="00405EDA">
        <w:rPr>
          <w:rFonts w:ascii="Segoe UI" w:hAnsi="Segoe UI" w:cs="Segoe UI"/>
          <w:sz w:val="30"/>
          <w:szCs w:val="30"/>
        </w:rPr>
        <w:t>nalysis</w:t>
      </w:r>
      <w:r w:rsidR="00E21D22">
        <w:rPr>
          <w:rFonts w:ascii="Segoe UI" w:hAnsi="Segoe UI" w:cs="Segoe UI"/>
          <w:sz w:val="30"/>
          <w:szCs w:val="30"/>
        </w:rPr>
        <w:t xml:space="preserve"> – </w:t>
      </w:r>
      <w:r w:rsidR="00B859DF">
        <w:rPr>
          <w:rFonts w:ascii="Segoe UI" w:hAnsi="Segoe UI" w:cs="Segoe UI"/>
          <w:sz w:val="30"/>
          <w:szCs w:val="30"/>
        </w:rPr>
        <w:t>fall</w:t>
      </w:r>
      <w:r w:rsidR="00E21D22">
        <w:rPr>
          <w:rFonts w:ascii="Segoe UI" w:hAnsi="Segoe UI" w:cs="Segoe UI"/>
          <w:sz w:val="30"/>
          <w:szCs w:val="30"/>
        </w:rPr>
        <w:t xml:space="preserve"> 2015</w:t>
      </w:r>
      <w:r w:rsidRPr="00795B20">
        <w:rPr>
          <w:rFonts w:ascii="Segoe UI" w:hAnsi="Segoe UI" w:cs="Segoe UI"/>
          <w:sz w:val="30"/>
          <w:szCs w:val="30"/>
        </w:rPr>
        <w:br/>
      </w:r>
      <w:r w:rsidR="00D41F52" w:rsidRPr="00DC5730">
        <w:rPr>
          <w:rFonts w:ascii="Segoe UI" w:hAnsi="Segoe UI" w:cs="Segoe UI"/>
          <w:sz w:val="30"/>
          <w:szCs w:val="30"/>
          <w:u w:val="single"/>
        </w:rPr>
        <w:t>Language used:</w:t>
      </w:r>
      <w:r w:rsidR="00D41F52" w:rsidRPr="00D41F52">
        <w:rPr>
          <w:rFonts w:ascii="Segoe UI" w:hAnsi="Segoe UI" w:cs="Segoe UI"/>
          <w:sz w:val="30"/>
          <w:szCs w:val="30"/>
        </w:rPr>
        <w:t xml:space="preserve"> </w:t>
      </w:r>
      <w:r w:rsidR="00BF01C1">
        <w:rPr>
          <w:rFonts w:ascii="Segoe UI" w:hAnsi="Segoe UI" w:cs="Segoe UI"/>
          <w:sz w:val="30"/>
          <w:szCs w:val="30"/>
        </w:rPr>
        <w:t>MATLAB</w:t>
      </w:r>
    </w:p>
    <w:p w:rsidR="00795B20" w:rsidRDefault="0056138B" w:rsidP="004614CC">
      <w:pPr>
        <w:rPr>
          <w:rFonts w:ascii="Segoe UI" w:hAnsi="Segoe UI" w:cs="Segoe UI"/>
          <w:b/>
          <w:sz w:val="30"/>
          <w:szCs w:val="30"/>
          <w:u w:val="single"/>
        </w:rPr>
      </w:pPr>
      <w:r>
        <w:rPr>
          <w:rFonts w:ascii="Segoe UI" w:hAnsi="Segoe UI" w:cs="Segoe UI"/>
          <w:b/>
          <w:sz w:val="30"/>
          <w:szCs w:val="30"/>
          <w:u w:val="single"/>
        </w:rPr>
        <w:t>ANSWER</w:t>
      </w:r>
      <w:r w:rsidR="005C1D25">
        <w:rPr>
          <w:rFonts w:ascii="Segoe UI" w:hAnsi="Segoe UI" w:cs="Segoe UI"/>
          <w:b/>
          <w:sz w:val="30"/>
          <w:szCs w:val="30"/>
          <w:u w:val="single"/>
        </w:rPr>
        <w:t xml:space="preserve"> 1</w:t>
      </w:r>
      <w:r w:rsidR="00795B20" w:rsidRPr="00795B20">
        <w:rPr>
          <w:rFonts w:ascii="Segoe UI" w:hAnsi="Segoe UI" w:cs="Segoe UI"/>
          <w:b/>
          <w:sz w:val="30"/>
          <w:szCs w:val="30"/>
          <w:u w:val="single"/>
        </w:rPr>
        <w:t>:</w:t>
      </w:r>
    </w:p>
    <w:p w:rsidR="00B42CE5" w:rsidRPr="00B42CE5" w:rsidRDefault="00B42CE5" w:rsidP="004614CC">
      <w:pPr>
        <w:rPr>
          <w:rFonts w:ascii="Segoe UI" w:hAnsi="Segoe UI" w:cs="Segoe UI"/>
          <w:i/>
          <w:sz w:val="30"/>
          <w:szCs w:val="30"/>
          <w:u w:val="single"/>
        </w:rPr>
      </w:pPr>
      <w:r w:rsidRPr="00B42CE5">
        <w:rPr>
          <w:rFonts w:ascii="Segoe UI" w:hAnsi="Segoe UI" w:cs="Segoe UI"/>
          <w:i/>
          <w:sz w:val="30"/>
          <w:szCs w:val="30"/>
          <w:u w:val="single"/>
        </w:rPr>
        <w:t>List of steps</w:t>
      </w:r>
    </w:p>
    <w:p w:rsidR="00795B20" w:rsidRDefault="00FE1463" w:rsidP="008206D6">
      <w:pPr>
        <w:pStyle w:val="ListParagraph"/>
        <w:numPr>
          <w:ilvl w:val="0"/>
          <w:numId w:val="2"/>
        </w:numPr>
        <w:jc w:val="both"/>
        <w:rPr>
          <w:rFonts w:ascii="Segoe UI" w:hAnsi="Segoe UI" w:cs="Segoe UI"/>
          <w:sz w:val="26"/>
          <w:szCs w:val="26"/>
        </w:rPr>
      </w:pPr>
      <w:r>
        <w:rPr>
          <w:rFonts w:ascii="Segoe UI" w:hAnsi="Segoe UI" w:cs="Segoe UI"/>
          <w:sz w:val="26"/>
          <w:szCs w:val="26"/>
        </w:rPr>
        <w:t xml:space="preserve">Using </w:t>
      </w:r>
      <w:r w:rsidR="00CD7BE3">
        <w:rPr>
          <w:rFonts w:ascii="Segoe UI" w:hAnsi="Segoe UI" w:cs="Segoe UI"/>
          <w:sz w:val="26"/>
          <w:szCs w:val="26"/>
        </w:rPr>
        <w:t>xlsread function, read the data into a variable</w:t>
      </w:r>
    </w:p>
    <w:p w:rsidR="00CD7BE3" w:rsidRDefault="00CD7BE3" w:rsidP="008206D6">
      <w:pPr>
        <w:pStyle w:val="ListParagraph"/>
        <w:numPr>
          <w:ilvl w:val="0"/>
          <w:numId w:val="2"/>
        </w:numPr>
        <w:jc w:val="both"/>
        <w:rPr>
          <w:rFonts w:ascii="Segoe UI" w:hAnsi="Segoe UI" w:cs="Segoe UI"/>
          <w:sz w:val="26"/>
          <w:szCs w:val="26"/>
        </w:rPr>
      </w:pPr>
      <w:r>
        <w:rPr>
          <w:rFonts w:ascii="Segoe UI" w:hAnsi="Segoe UI" w:cs="Segoe UI"/>
          <w:sz w:val="26"/>
          <w:szCs w:val="26"/>
        </w:rPr>
        <w:t>Randomize the data by using randomperm function only in the rows and then copying the randomized data in to the NewData variable</w:t>
      </w:r>
    </w:p>
    <w:p w:rsidR="00CD7BE3" w:rsidRDefault="00CD7BE3" w:rsidP="008206D6">
      <w:pPr>
        <w:pStyle w:val="ListParagraph"/>
        <w:numPr>
          <w:ilvl w:val="0"/>
          <w:numId w:val="2"/>
        </w:numPr>
        <w:jc w:val="both"/>
        <w:rPr>
          <w:rFonts w:ascii="Segoe UI" w:hAnsi="Segoe UI" w:cs="Segoe UI"/>
          <w:sz w:val="26"/>
          <w:szCs w:val="26"/>
        </w:rPr>
      </w:pPr>
      <w:r>
        <w:rPr>
          <w:rFonts w:ascii="Segoe UI" w:hAnsi="Segoe UI" w:cs="Segoe UI"/>
          <w:sz w:val="26"/>
          <w:szCs w:val="26"/>
        </w:rPr>
        <w:t>Split the first 13020 rows into Training data</w:t>
      </w:r>
    </w:p>
    <w:p w:rsidR="00CD7BE3" w:rsidRDefault="00CD7BE3" w:rsidP="008206D6">
      <w:pPr>
        <w:pStyle w:val="ListParagraph"/>
        <w:numPr>
          <w:ilvl w:val="0"/>
          <w:numId w:val="2"/>
        </w:numPr>
        <w:jc w:val="both"/>
        <w:rPr>
          <w:rFonts w:ascii="Segoe UI" w:hAnsi="Segoe UI" w:cs="Segoe UI"/>
          <w:sz w:val="26"/>
          <w:szCs w:val="26"/>
        </w:rPr>
      </w:pPr>
      <w:r>
        <w:rPr>
          <w:rFonts w:ascii="Segoe UI" w:hAnsi="Segoe UI" w:cs="Segoe UI"/>
          <w:sz w:val="26"/>
          <w:szCs w:val="26"/>
        </w:rPr>
        <w:t>The next 3000 rows into Validation data</w:t>
      </w:r>
    </w:p>
    <w:p w:rsidR="00CD7BE3" w:rsidRPr="00CD7BE3" w:rsidRDefault="00CD7BE3" w:rsidP="008206D6">
      <w:pPr>
        <w:pStyle w:val="ListParagraph"/>
        <w:numPr>
          <w:ilvl w:val="0"/>
          <w:numId w:val="2"/>
        </w:numPr>
        <w:jc w:val="both"/>
        <w:rPr>
          <w:rFonts w:ascii="Segoe UI" w:hAnsi="Segoe UI" w:cs="Segoe UI"/>
          <w:sz w:val="26"/>
          <w:szCs w:val="26"/>
        </w:rPr>
      </w:pPr>
      <w:r>
        <w:rPr>
          <w:rFonts w:ascii="Segoe UI" w:hAnsi="Segoe UI" w:cs="Segoe UI"/>
          <w:sz w:val="26"/>
          <w:szCs w:val="26"/>
        </w:rPr>
        <w:t xml:space="preserve">The </w:t>
      </w:r>
      <w:r>
        <w:rPr>
          <w:rFonts w:ascii="Segoe UI" w:hAnsi="Segoe UI" w:cs="Segoe UI"/>
          <w:sz w:val="26"/>
          <w:szCs w:val="26"/>
        </w:rPr>
        <w:t>last 3000 rows into Test data</w:t>
      </w:r>
    </w:p>
    <w:p w:rsidR="00795B20" w:rsidRDefault="00635839" w:rsidP="004614CC">
      <w:pPr>
        <w:rPr>
          <w:rFonts w:ascii="Segoe UI" w:hAnsi="Segoe UI" w:cs="Segoe UI"/>
          <w:b/>
          <w:sz w:val="30"/>
          <w:szCs w:val="30"/>
        </w:rPr>
      </w:pPr>
      <w:r>
        <w:rPr>
          <w:rFonts w:ascii="Segoe UI" w:hAnsi="Segoe UI" w:cs="Segoe UI"/>
          <w:b/>
          <w:sz w:val="30"/>
          <w:szCs w:val="30"/>
          <w:u w:val="single"/>
        </w:rPr>
        <w:t xml:space="preserve">MATLAB SOURCE </w:t>
      </w:r>
      <w:r w:rsidR="004271C6">
        <w:rPr>
          <w:rFonts w:ascii="Segoe UI" w:hAnsi="Segoe UI" w:cs="Segoe UI"/>
          <w:b/>
          <w:sz w:val="30"/>
          <w:szCs w:val="30"/>
          <w:u w:val="single"/>
        </w:rPr>
        <w:t>CODE</w:t>
      </w:r>
      <w:r w:rsidR="00795B20" w:rsidRPr="00795B20">
        <w:rPr>
          <w:rFonts w:ascii="Segoe UI" w:hAnsi="Segoe UI" w:cs="Segoe UI"/>
          <w:b/>
          <w:sz w:val="30"/>
          <w:szCs w:val="30"/>
          <w:u w:val="single"/>
        </w:rPr>
        <w:t>:</w:t>
      </w:r>
    </w:p>
    <w:p w:rsidR="00FB0D22" w:rsidRPr="001936D8" w:rsidRDefault="00FB0D22" w:rsidP="001936D8">
      <w:pPr>
        <w:spacing w:after="0"/>
        <w:rPr>
          <w:noProof/>
        </w:rPr>
      </w:pPr>
      <w:r w:rsidRPr="001936D8">
        <w:rPr>
          <w:noProof/>
        </w:rPr>
        <w:t>data = xlsread('D:\My work\M.Eng 1st sem\IDA\Assignment\Homework 2\magic04.xlsx');</w:t>
      </w:r>
    </w:p>
    <w:p w:rsidR="00FB0D22" w:rsidRPr="001936D8" w:rsidRDefault="00FB0D22" w:rsidP="001936D8">
      <w:pPr>
        <w:spacing w:after="0"/>
        <w:rPr>
          <w:noProof/>
        </w:rPr>
      </w:pPr>
      <w:r w:rsidRPr="001936D8">
        <w:rPr>
          <w:noProof/>
        </w:rPr>
        <w:t>NewData = data(randperm(19020),:);</w:t>
      </w:r>
    </w:p>
    <w:p w:rsidR="00FB0D22" w:rsidRPr="001936D8" w:rsidRDefault="00FB0D22" w:rsidP="001936D8">
      <w:pPr>
        <w:spacing w:after="0"/>
        <w:rPr>
          <w:noProof/>
        </w:rPr>
      </w:pPr>
      <w:r w:rsidRPr="001936D8">
        <w:rPr>
          <w:noProof/>
        </w:rPr>
        <w:t>TrainingData = NewData(1:13020,:);</w:t>
      </w:r>
    </w:p>
    <w:p w:rsidR="00FB0D22" w:rsidRPr="001936D8" w:rsidRDefault="00FB0D22" w:rsidP="001936D8">
      <w:pPr>
        <w:spacing w:after="0"/>
        <w:rPr>
          <w:noProof/>
        </w:rPr>
      </w:pPr>
      <w:r w:rsidRPr="001936D8">
        <w:rPr>
          <w:noProof/>
        </w:rPr>
        <w:t>ValidationData = NewData(13021:16020,:);</w:t>
      </w:r>
    </w:p>
    <w:p w:rsidR="00FB0D22" w:rsidRPr="001936D8" w:rsidRDefault="00FB0D22" w:rsidP="001936D8">
      <w:pPr>
        <w:spacing w:after="0"/>
        <w:rPr>
          <w:noProof/>
        </w:rPr>
      </w:pPr>
      <w:r w:rsidRPr="001936D8">
        <w:rPr>
          <w:noProof/>
        </w:rPr>
        <w:t>TestData = NewData(16021:end,:);</w:t>
      </w:r>
    </w:p>
    <w:p w:rsidR="00D06C3E" w:rsidRDefault="001936D8" w:rsidP="00D06C3E">
      <w:pPr>
        <w:rPr>
          <w:rFonts w:ascii="Segoe UI" w:hAnsi="Segoe UI" w:cs="Segoe UI"/>
          <w:b/>
          <w:sz w:val="30"/>
          <w:szCs w:val="30"/>
        </w:rPr>
      </w:pPr>
      <w:r>
        <w:rPr>
          <w:rFonts w:ascii="Segoe UI" w:hAnsi="Segoe UI" w:cs="Segoe UI"/>
          <w:b/>
          <w:sz w:val="30"/>
          <w:szCs w:val="30"/>
          <w:u w:val="single"/>
        </w:rPr>
        <w:br/>
      </w:r>
      <w:r w:rsidR="007B6FF3">
        <w:rPr>
          <w:rFonts w:ascii="Segoe UI" w:hAnsi="Segoe UI" w:cs="Segoe UI"/>
          <w:b/>
          <w:sz w:val="30"/>
          <w:szCs w:val="30"/>
          <w:u w:val="single"/>
        </w:rPr>
        <w:t>RESULTS</w:t>
      </w:r>
      <w:r w:rsidR="00D06C3E" w:rsidRPr="00795B20">
        <w:rPr>
          <w:rFonts w:ascii="Segoe UI" w:hAnsi="Segoe UI" w:cs="Segoe UI"/>
          <w:b/>
          <w:sz w:val="30"/>
          <w:szCs w:val="30"/>
          <w:u w:val="single"/>
        </w:rPr>
        <w:t>:</w:t>
      </w:r>
      <w:r w:rsidR="00D06C3E" w:rsidRPr="00D06C3E">
        <w:rPr>
          <w:rFonts w:ascii="Segoe UI" w:hAnsi="Segoe UI" w:cs="Segoe UI"/>
          <w:b/>
          <w:sz w:val="30"/>
          <w:szCs w:val="30"/>
        </w:rPr>
        <w:t xml:space="preserve"> </w:t>
      </w:r>
    </w:p>
    <w:p w:rsidR="00B411C5" w:rsidRPr="001936D8" w:rsidRDefault="00B411C5" w:rsidP="00D06C3E">
      <w:pPr>
        <w:rPr>
          <w:noProof/>
        </w:rPr>
      </w:pPr>
      <w:r w:rsidRPr="001936D8">
        <w:rPr>
          <w:noProof/>
        </w:rPr>
        <w:t>NewData = 19020 * 11 double values</w:t>
      </w:r>
      <w:r w:rsidRPr="001936D8">
        <w:rPr>
          <w:noProof/>
        </w:rPr>
        <w:br/>
        <w:t>TrainingData = 13020 * 11 double values</w:t>
      </w:r>
      <w:r w:rsidRPr="001936D8">
        <w:rPr>
          <w:noProof/>
        </w:rPr>
        <w:br/>
      </w:r>
      <w:r w:rsidR="00012F06" w:rsidRPr="001936D8">
        <w:rPr>
          <w:noProof/>
        </w:rPr>
        <w:t>Validation</w:t>
      </w:r>
      <w:r w:rsidRPr="001936D8">
        <w:rPr>
          <w:noProof/>
        </w:rPr>
        <w:t xml:space="preserve">Data = </w:t>
      </w:r>
      <w:r w:rsidR="00012F06" w:rsidRPr="001936D8">
        <w:rPr>
          <w:noProof/>
        </w:rPr>
        <w:t>3000</w:t>
      </w:r>
      <w:r w:rsidRPr="001936D8">
        <w:rPr>
          <w:noProof/>
        </w:rPr>
        <w:t xml:space="preserve"> * 11 double values</w:t>
      </w:r>
      <w:r w:rsidRPr="001936D8">
        <w:rPr>
          <w:noProof/>
        </w:rPr>
        <w:br/>
      </w:r>
      <w:r w:rsidR="00012F06" w:rsidRPr="001936D8">
        <w:rPr>
          <w:noProof/>
        </w:rPr>
        <w:t>Test</w:t>
      </w:r>
      <w:r w:rsidRPr="001936D8">
        <w:rPr>
          <w:noProof/>
        </w:rPr>
        <w:t xml:space="preserve">Data = </w:t>
      </w:r>
      <w:r w:rsidR="00012F06" w:rsidRPr="001936D8">
        <w:rPr>
          <w:noProof/>
        </w:rPr>
        <w:t>300</w:t>
      </w:r>
      <w:r w:rsidRPr="001936D8">
        <w:rPr>
          <w:noProof/>
        </w:rPr>
        <w:t>0 * 11 double values</w:t>
      </w:r>
    </w:p>
    <w:p w:rsidR="00A92300" w:rsidRDefault="00A92300" w:rsidP="00A92300">
      <w:pPr>
        <w:rPr>
          <w:rFonts w:ascii="Segoe UI" w:hAnsi="Segoe UI" w:cs="Segoe UI"/>
          <w:b/>
          <w:sz w:val="30"/>
          <w:szCs w:val="30"/>
        </w:rPr>
      </w:pPr>
      <w:r>
        <w:rPr>
          <w:rFonts w:ascii="Segoe UI" w:hAnsi="Segoe UI" w:cs="Segoe UI"/>
          <w:b/>
          <w:sz w:val="30"/>
          <w:szCs w:val="30"/>
          <w:u w:val="single"/>
        </w:rPr>
        <w:t>SCREEN SHOT</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327AEE" w:rsidRDefault="001936D8" w:rsidP="00A92300">
      <w:pPr>
        <w:rPr>
          <w:noProof/>
        </w:rPr>
      </w:pPr>
      <w:r>
        <w:rPr>
          <w:noProof/>
        </w:rPr>
        <w:t>Not Applicable</w:t>
      </w:r>
    </w:p>
    <w:p w:rsidR="00D8452B" w:rsidRDefault="00D8452B" w:rsidP="00A92300">
      <w:pPr>
        <w:rPr>
          <w:noProof/>
        </w:rPr>
      </w:pPr>
    </w:p>
    <w:p w:rsidR="00D8452B" w:rsidRDefault="00D8452B" w:rsidP="00A92300">
      <w:pPr>
        <w:rPr>
          <w:noProof/>
        </w:rPr>
      </w:pPr>
    </w:p>
    <w:p w:rsidR="00D8452B" w:rsidRDefault="00D8452B" w:rsidP="00D8452B">
      <w:pPr>
        <w:rPr>
          <w:rFonts w:ascii="Segoe UI" w:hAnsi="Segoe UI" w:cs="Segoe UI"/>
          <w:b/>
          <w:sz w:val="30"/>
          <w:szCs w:val="30"/>
          <w:u w:val="single"/>
        </w:rPr>
      </w:pPr>
      <w:r>
        <w:rPr>
          <w:rFonts w:ascii="Segoe UI" w:hAnsi="Segoe UI" w:cs="Segoe UI"/>
          <w:b/>
          <w:sz w:val="30"/>
          <w:szCs w:val="30"/>
          <w:u w:val="single"/>
        </w:rPr>
        <w:lastRenderedPageBreak/>
        <w:t>ANSWER</w:t>
      </w:r>
      <w:r w:rsidR="00661C06">
        <w:rPr>
          <w:rFonts w:ascii="Segoe UI" w:hAnsi="Segoe UI" w:cs="Segoe UI"/>
          <w:b/>
          <w:sz w:val="30"/>
          <w:szCs w:val="30"/>
          <w:u w:val="single"/>
        </w:rPr>
        <w:t xml:space="preserve"> 2</w:t>
      </w:r>
      <w:r w:rsidRPr="00795B20">
        <w:rPr>
          <w:rFonts w:ascii="Segoe UI" w:hAnsi="Segoe UI" w:cs="Segoe UI"/>
          <w:b/>
          <w:sz w:val="30"/>
          <w:szCs w:val="30"/>
          <w:u w:val="single"/>
        </w:rPr>
        <w:t>:</w:t>
      </w:r>
    </w:p>
    <w:p w:rsidR="00D8452B" w:rsidRPr="00B42CE5" w:rsidRDefault="00D8452B" w:rsidP="00D8452B">
      <w:pPr>
        <w:rPr>
          <w:rFonts w:ascii="Segoe UI" w:hAnsi="Segoe UI" w:cs="Segoe UI"/>
          <w:i/>
          <w:sz w:val="30"/>
          <w:szCs w:val="30"/>
          <w:u w:val="single"/>
        </w:rPr>
      </w:pPr>
      <w:r w:rsidRPr="00B42CE5">
        <w:rPr>
          <w:rFonts w:ascii="Segoe UI" w:hAnsi="Segoe UI" w:cs="Segoe UI"/>
          <w:i/>
          <w:sz w:val="30"/>
          <w:szCs w:val="30"/>
          <w:u w:val="single"/>
        </w:rPr>
        <w:t>List of steps</w:t>
      </w:r>
    </w:p>
    <w:p w:rsidR="00D8452B" w:rsidRDefault="00D8452B" w:rsidP="008206D6">
      <w:pPr>
        <w:pStyle w:val="ListParagraph"/>
        <w:numPr>
          <w:ilvl w:val="0"/>
          <w:numId w:val="10"/>
        </w:numPr>
        <w:jc w:val="both"/>
        <w:rPr>
          <w:rFonts w:ascii="Segoe UI" w:hAnsi="Segoe UI" w:cs="Segoe UI"/>
          <w:sz w:val="26"/>
          <w:szCs w:val="26"/>
        </w:rPr>
      </w:pPr>
      <w:r>
        <w:rPr>
          <w:rFonts w:ascii="Segoe UI" w:hAnsi="Segoe UI" w:cs="Segoe UI"/>
          <w:sz w:val="26"/>
          <w:szCs w:val="26"/>
        </w:rPr>
        <w:t>Using xlsread function, read the data into a variable</w:t>
      </w:r>
    </w:p>
    <w:p w:rsidR="00D8452B" w:rsidRDefault="00D8452B" w:rsidP="008206D6">
      <w:pPr>
        <w:pStyle w:val="ListParagraph"/>
        <w:numPr>
          <w:ilvl w:val="0"/>
          <w:numId w:val="10"/>
        </w:numPr>
        <w:jc w:val="both"/>
        <w:rPr>
          <w:rFonts w:ascii="Segoe UI" w:hAnsi="Segoe UI" w:cs="Segoe UI"/>
          <w:sz w:val="26"/>
          <w:szCs w:val="26"/>
        </w:rPr>
      </w:pPr>
      <w:r>
        <w:rPr>
          <w:rFonts w:ascii="Segoe UI" w:hAnsi="Segoe UI" w:cs="Segoe UI"/>
          <w:sz w:val="26"/>
          <w:szCs w:val="26"/>
        </w:rPr>
        <w:t>Randomize the data by using randomperm function only in the rows and then copying the randomized data in to the NewData variable</w:t>
      </w:r>
    </w:p>
    <w:p w:rsidR="00D8452B" w:rsidRDefault="00D8452B" w:rsidP="008206D6">
      <w:pPr>
        <w:pStyle w:val="ListParagraph"/>
        <w:numPr>
          <w:ilvl w:val="0"/>
          <w:numId w:val="10"/>
        </w:numPr>
        <w:jc w:val="both"/>
        <w:rPr>
          <w:rFonts w:ascii="Segoe UI" w:hAnsi="Segoe UI" w:cs="Segoe UI"/>
          <w:sz w:val="26"/>
          <w:szCs w:val="26"/>
        </w:rPr>
      </w:pPr>
      <w:r>
        <w:rPr>
          <w:rFonts w:ascii="Segoe UI" w:hAnsi="Segoe UI" w:cs="Segoe UI"/>
          <w:sz w:val="26"/>
          <w:szCs w:val="26"/>
        </w:rPr>
        <w:t>Split the first 13020 rows into Training data</w:t>
      </w:r>
    </w:p>
    <w:p w:rsidR="00D8452B" w:rsidRDefault="00D8452B" w:rsidP="008206D6">
      <w:pPr>
        <w:pStyle w:val="ListParagraph"/>
        <w:numPr>
          <w:ilvl w:val="0"/>
          <w:numId w:val="10"/>
        </w:numPr>
        <w:jc w:val="both"/>
        <w:rPr>
          <w:rFonts w:ascii="Segoe UI" w:hAnsi="Segoe UI" w:cs="Segoe UI"/>
          <w:sz w:val="26"/>
          <w:szCs w:val="26"/>
        </w:rPr>
      </w:pPr>
      <w:r>
        <w:rPr>
          <w:rFonts w:ascii="Segoe UI" w:hAnsi="Segoe UI" w:cs="Segoe UI"/>
          <w:sz w:val="26"/>
          <w:szCs w:val="26"/>
        </w:rPr>
        <w:t>The next 3000 rows into Validation data</w:t>
      </w:r>
    </w:p>
    <w:p w:rsidR="00D8452B" w:rsidRDefault="00D8452B" w:rsidP="008206D6">
      <w:pPr>
        <w:pStyle w:val="ListParagraph"/>
        <w:numPr>
          <w:ilvl w:val="0"/>
          <w:numId w:val="10"/>
        </w:numPr>
        <w:jc w:val="both"/>
        <w:rPr>
          <w:rFonts w:ascii="Segoe UI" w:hAnsi="Segoe UI" w:cs="Segoe UI"/>
          <w:sz w:val="26"/>
          <w:szCs w:val="26"/>
        </w:rPr>
      </w:pPr>
      <w:r>
        <w:rPr>
          <w:rFonts w:ascii="Segoe UI" w:hAnsi="Segoe UI" w:cs="Segoe UI"/>
          <w:sz w:val="26"/>
          <w:szCs w:val="26"/>
        </w:rPr>
        <w:t>The last 3000 rows into Test data</w:t>
      </w:r>
    </w:p>
    <w:p w:rsidR="0012051B" w:rsidRDefault="0012051B" w:rsidP="008206D6">
      <w:pPr>
        <w:pStyle w:val="ListParagraph"/>
        <w:numPr>
          <w:ilvl w:val="0"/>
          <w:numId w:val="10"/>
        </w:numPr>
        <w:jc w:val="both"/>
        <w:rPr>
          <w:rFonts w:ascii="Segoe UI" w:hAnsi="Segoe UI" w:cs="Segoe UI"/>
          <w:sz w:val="26"/>
          <w:szCs w:val="26"/>
        </w:rPr>
      </w:pPr>
      <w:r>
        <w:rPr>
          <w:rFonts w:ascii="Segoe UI" w:hAnsi="Segoe UI" w:cs="Segoe UI"/>
          <w:sz w:val="26"/>
          <w:szCs w:val="26"/>
        </w:rPr>
        <w:t>Split the first ten columns of training data into Features variable</w:t>
      </w:r>
    </w:p>
    <w:p w:rsidR="0012051B" w:rsidRPr="00CD7BE3" w:rsidRDefault="0012051B" w:rsidP="008206D6">
      <w:pPr>
        <w:pStyle w:val="ListParagraph"/>
        <w:numPr>
          <w:ilvl w:val="0"/>
          <w:numId w:val="10"/>
        </w:numPr>
        <w:jc w:val="both"/>
        <w:rPr>
          <w:rFonts w:ascii="Segoe UI" w:hAnsi="Segoe UI" w:cs="Segoe UI"/>
          <w:sz w:val="26"/>
          <w:szCs w:val="26"/>
        </w:rPr>
      </w:pPr>
      <w:r>
        <w:rPr>
          <w:rFonts w:ascii="Segoe UI" w:hAnsi="Segoe UI" w:cs="Segoe UI"/>
          <w:sz w:val="26"/>
          <w:szCs w:val="26"/>
        </w:rPr>
        <w:t>Copy the last column of training data into ClassLabels variable</w:t>
      </w:r>
      <w:r w:rsidR="00D85254">
        <w:rPr>
          <w:rFonts w:ascii="Segoe UI" w:hAnsi="Segoe UI" w:cs="Segoe UI"/>
          <w:sz w:val="26"/>
          <w:szCs w:val="26"/>
        </w:rPr>
        <w:tab/>
      </w:r>
    </w:p>
    <w:p w:rsidR="00D8452B" w:rsidRDefault="00D8452B" w:rsidP="00D8452B">
      <w:pPr>
        <w:rPr>
          <w:rFonts w:ascii="Segoe UI" w:hAnsi="Segoe UI" w:cs="Segoe UI"/>
          <w:b/>
          <w:sz w:val="30"/>
          <w:szCs w:val="30"/>
        </w:rPr>
      </w:pPr>
      <w:r>
        <w:rPr>
          <w:rFonts w:ascii="Segoe UI" w:hAnsi="Segoe UI" w:cs="Segoe UI"/>
          <w:b/>
          <w:sz w:val="30"/>
          <w:szCs w:val="30"/>
          <w:u w:val="single"/>
        </w:rPr>
        <w:t>MATLAB SOURCE CODE</w:t>
      </w:r>
      <w:r w:rsidRPr="00795B20">
        <w:rPr>
          <w:rFonts w:ascii="Segoe UI" w:hAnsi="Segoe UI" w:cs="Segoe UI"/>
          <w:b/>
          <w:sz w:val="30"/>
          <w:szCs w:val="30"/>
          <w:u w:val="single"/>
        </w:rPr>
        <w:t>:</w:t>
      </w:r>
    </w:p>
    <w:p w:rsidR="00D8452B" w:rsidRPr="001936D8" w:rsidRDefault="00D8452B" w:rsidP="00D8452B">
      <w:pPr>
        <w:spacing w:after="0"/>
        <w:rPr>
          <w:noProof/>
        </w:rPr>
      </w:pPr>
      <w:r w:rsidRPr="001936D8">
        <w:rPr>
          <w:noProof/>
        </w:rPr>
        <w:t>data = xlsread('D:\My work\M.Eng 1st sem\IDA\Assignment\Homework 2\magic04.xlsx');</w:t>
      </w:r>
    </w:p>
    <w:p w:rsidR="00D8452B" w:rsidRPr="001936D8" w:rsidRDefault="00D8452B" w:rsidP="00D8452B">
      <w:pPr>
        <w:spacing w:after="0"/>
        <w:rPr>
          <w:noProof/>
        </w:rPr>
      </w:pPr>
      <w:r w:rsidRPr="001936D8">
        <w:rPr>
          <w:noProof/>
        </w:rPr>
        <w:t>NewData = data(randperm(19020),:);</w:t>
      </w:r>
    </w:p>
    <w:p w:rsidR="00D8452B" w:rsidRPr="001936D8" w:rsidRDefault="00D8452B" w:rsidP="00D8452B">
      <w:pPr>
        <w:spacing w:after="0"/>
        <w:rPr>
          <w:noProof/>
        </w:rPr>
      </w:pPr>
      <w:r w:rsidRPr="001936D8">
        <w:rPr>
          <w:noProof/>
        </w:rPr>
        <w:t>TrainingData = NewData(1:13020,:);</w:t>
      </w:r>
    </w:p>
    <w:p w:rsidR="00D8452B" w:rsidRPr="001936D8" w:rsidRDefault="00D8452B" w:rsidP="00D8452B">
      <w:pPr>
        <w:spacing w:after="0"/>
        <w:rPr>
          <w:noProof/>
        </w:rPr>
      </w:pPr>
      <w:r w:rsidRPr="001936D8">
        <w:rPr>
          <w:noProof/>
        </w:rPr>
        <w:t>ValidationData = NewData(13021:16020,:);</w:t>
      </w:r>
    </w:p>
    <w:p w:rsidR="00D8452B" w:rsidRDefault="00D8452B" w:rsidP="00D8452B">
      <w:pPr>
        <w:spacing w:after="0"/>
        <w:rPr>
          <w:noProof/>
        </w:rPr>
      </w:pPr>
      <w:r w:rsidRPr="001936D8">
        <w:rPr>
          <w:noProof/>
        </w:rPr>
        <w:t>TestData = NewData(16021:end,:);</w:t>
      </w:r>
    </w:p>
    <w:p w:rsidR="002455C1" w:rsidRDefault="002455C1" w:rsidP="00D8452B">
      <w:pPr>
        <w:spacing w:after="0"/>
        <w:rPr>
          <w:noProof/>
        </w:rPr>
      </w:pPr>
    </w:p>
    <w:p w:rsidR="00D85254" w:rsidRDefault="00D85254" w:rsidP="00D85254">
      <w:pPr>
        <w:spacing w:after="0"/>
        <w:rPr>
          <w:noProof/>
        </w:rPr>
      </w:pPr>
      <w:r>
        <w:rPr>
          <w:noProof/>
        </w:rPr>
        <w:t>Features = TrainingData(:,1:10);</w:t>
      </w:r>
    </w:p>
    <w:p w:rsidR="00D85254" w:rsidRPr="001936D8" w:rsidRDefault="00D85254" w:rsidP="00D85254">
      <w:pPr>
        <w:spacing w:after="0"/>
        <w:rPr>
          <w:noProof/>
        </w:rPr>
      </w:pPr>
      <w:r>
        <w:rPr>
          <w:noProof/>
        </w:rPr>
        <w:t>ClassLabels = TrainingData(:,11);</w:t>
      </w:r>
    </w:p>
    <w:p w:rsidR="00D8452B" w:rsidRDefault="00D8452B" w:rsidP="00D8452B">
      <w:pPr>
        <w:rPr>
          <w:rFonts w:ascii="Segoe UI" w:hAnsi="Segoe UI" w:cs="Segoe UI"/>
          <w:b/>
          <w:sz w:val="30"/>
          <w:szCs w:val="30"/>
        </w:rPr>
      </w:pPr>
      <w:r>
        <w:rPr>
          <w:rFonts w:ascii="Segoe UI" w:hAnsi="Segoe UI" w:cs="Segoe UI"/>
          <w:b/>
          <w:sz w:val="30"/>
          <w:szCs w:val="30"/>
          <w:u w:val="single"/>
        </w:rPr>
        <w:br/>
        <w:t>RESULTS</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FB7BAF" w:rsidRPr="001936D8" w:rsidRDefault="00D8452B" w:rsidP="00D8452B">
      <w:pPr>
        <w:rPr>
          <w:noProof/>
        </w:rPr>
      </w:pPr>
      <w:r w:rsidRPr="001936D8">
        <w:rPr>
          <w:noProof/>
        </w:rPr>
        <w:t>NewData = 19020 * 11 double values</w:t>
      </w:r>
      <w:r w:rsidRPr="001936D8">
        <w:rPr>
          <w:noProof/>
        </w:rPr>
        <w:br/>
        <w:t>TrainingData = 13020 * 11 double values</w:t>
      </w:r>
      <w:r w:rsidRPr="001936D8">
        <w:rPr>
          <w:noProof/>
        </w:rPr>
        <w:br/>
        <w:t>ValidationData = 3000 * 11 double values</w:t>
      </w:r>
      <w:r w:rsidRPr="001936D8">
        <w:rPr>
          <w:noProof/>
        </w:rPr>
        <w:br/>
        <w:t>TestData = 3000 * 11 double values</w:t>
      </w:r>
      <w:r w:rsidR="002842A0">
        <w:rPr>
          <w:noProof/>
        </w:rPr>
        <w:br/>
        <w:t>Features =</w:t>
      </w:r>
      <w:r w:rsidR="00FB7BAF">
        <w:rPr>
          <w:noProof/>
        </w:rPr>
        <w:t xml:space="preserve"> 16020 * 10 double values</w:t>
      </w:r>
      <w:r w:rsidR="00FB7BAF">
        <w:rPr>
          <w:noProof/>
        </w:rPr>
        <w:br/>
        <w:t>ClassLabels = 16020 * 1 double values</w:t>
      </w:r>
    </w:p>
    <w:p w:rsidR="00D8452B" w:rsidRDefault="00D8452B" w:rsidP="00D8452B">
      <w:pPr>
        <w:rPr>
          <w:rFonts w:ascii="Segoe UI" w:hAnsi="Segoe UI" w:cs="Segoe UI"/>
          <w:b/>
          <w:sz w:val="30"/>
          <w:szCs w:val="30"/>
        </w:rPr>
      </w:pPr>
      <w:r>
        <w:rPr>
          <w:rFonts w:ascii="Segoe UI" w:hAnsi="Segoe UI" w:cs="Segoe UI"/>
          <w:b/>
          <w:sz w:val="30"/>
          <w:szCs w:val="30"/>
          <w:u w:val="single"/>
        </w:rPr>
        <w:t>SCREEN SHOT</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D8452B" w:rsidRDefault="00D8452B" w:rsidP="00D8452B">
      <w:pPr>
        <w:rPr>
          <w:noProof/>
        </w:rPr>
      </w:pPr>
      <w:r>
        <w:rPr>
          <w:noProof/>
        </w:rPr>
        <w:t>Not Applicable</w:t>
      </w:r>
    </w:p>
    <w:p w:rsidR="00634F22" w:rsidRDefault="00634F22" w:rsidP="00D8452B">
      <w:pPr>
        <w:rPr>
          <w:noProof/>
        </w:rPr>
      </w:pPr>
    </w:p>
    <w:p w:rsidR="00634F22" w:rsidRDefault="00634F22" w:rsidP="00D8452B">
      <w:pPr>
        <w:rPr>
          <w:noProof/>
        </w:rPr>
      </w:pPr>
    </w:p>
    <w:p w:rsidR="00634F22" w:rsidRDefault="00634F22" w:rsidP="00D8452B">
      <w:pPr>
        <w:rPr>
          <w:noProof/>
        </w:rPr>
      </w:pPr>
    </w:p>
    <w:p w:rsidR="00634F22" w:rsidRDefault="00634F22" w:rsidP="00D8452B">
      <w:pPr>
        <w:rPr>
          <w:noProof/>
        </w:rPr>
      </w:pPr>
    </w:p>
    <w:p w:rsidR="00634F22" w:rsidRDefault="00634F22" w:rsidP="00634F22">
      <w:pPr>
        <w:rPr>
          <w:rFonts w:ascii="Segoe UI" w:hAnsi="Segoe UI" w:cs="Segoe UI"/>
          <w:b/>
          <w:sz w:val="30"/>
          <w:szCs w:val="30"/>
          <w:u w:val="single"/>
        </w:rPr>
      </w:pPr>
      <w:r>
        <w:rPr>
          <w:rFonts w:ascii="Segoe UI" w:hAnsi="Segoe UI" w:cs="Segoe UI"/>
          <w:b/>
          <w:sz w:val="30"/>
          <w:szCs w:val="30"/>
          <w:u w:val="single"/>
        </w:rPr>
        <w:lastRenderedPageBreak/>
        <w:t>ANSWER</w:t>
      </w:r>
      <w:r w:rsidR="0091790E">
        <w:rPr>
          <w:rFonts w:ascii="Segoe UI" w:hAnsi="Segoe UI" w:cs="Segoe UI"/>
          <w:b/>
          <w:sz w:val="30"/>
          <w:szCs w:val="30"/>
          <w:u w:val="single"/>
        </w:rPr>
        <w:t xml:space="preserve"> 3</w:t>
      </w:r>
      <w:r w:rsidRPr="00795B20">
        <w:rPr>
          <w:rFonts w:ascii="Segoe UI" w:hAnsi="Segoe UI" w:cs="Segoe UI"/>
          <w:b/>
          <w:sz w:val="30"/>
          <w:szCs w:val="30"/>
          <w:u w:val="single"/>
        </w:rPr>
        <w:t>:</w:t>
      </w:r>
    </w:p>
    <w:p w:rsidR="00634F22" w:rsidRPr="00B42CE5" w:rsidRDefault="00634F22" w:rsidP="00634F22">
      <w:pPr>
        <w:rPr>
          <w:rFonts w:ascii="Segoe UI" w:hAnsi="Segoe UI" w:cs="Segoe UI"/>
          <w:i/>
          <w:sz w:val="30"/>
          <w:szCs w:val="30"/>
          <w:u w:val="single"/>
        </w:rPr>
      </w:pPr>
      <w:r w:rsidRPr="00B42CE5">
        <w:rPr>
          <w:rFonts w:ascii="Segoe UI" w:hAnsi="Segoe UI" w:cs="Segoe UI"/>
          <w:i/>
          <w:sz w:val="30"/>
          <w:szCs w:val="30"/>
          <w:u w:val="single"/>
        </w:rPr>
        <w:t>List of steps</w:t>
      </w:r>
    </w:p>
    <w:p w:rsidR="00634F22" w:rsidRDefault="00634F22" w:rsidP="008206D6">
      <w:pPr>
        <w:pStyle w:val="ListParagraph"/>
        <w:numPr>
          <w:ilvl w:val="0"/>
          <w:numId w:val="11"/>
        </w:numPr>
        <w:jc w:val="both"/>
        <w:rPr>
          <w:rFonts w:ascii="Segoe UI" w:hAnsi="Segoe UI" w:cs="Segoe UI"/>
          <w:sz w:val="26"/>
          <w:szCs w:val="26"/>
        </w:rPr>
      </w:pPr>
      <w:r>
        <w:rPr>
          <w:rFonts w:ascii="Segoe UI" w:hAnsi="Segoe UI" w:cs="Segoe UI"/>
          <w:sz w:val="26"/>
          <w:szCs w:val="26"/>
        </w:rPr>
        <w:t>Using xlsread function, read the data into a variable</w:t>
      </w:r>
    </w:p>
    <w:p w:rsidR="00634F22" w:rsidRDefault="00634F22" w:rsidP="008206D6">
      <w:pPr>
        <w:pStyle w:val="ListParagraph"/>
        <w:numPr>
          <w:ilvl w:val="0"/>
          <w:numId w:val="11"/>
        </w:numPr>
        <w:jc w:val="both"/>
        <w:rPr>
          <w:rFonts w:ascii="Segoe UI" w:hAnsi="Segoe UI" w:cs="Segoe UI"/>
          <w:sz w:val="26"/>
          <w:szCs w:val="26"/>
        </w:rPr>
      </w:pPr>
      <w:r>
        <w:rPr>
          <w:rFonts w:ascii="Segoe UI" w:hAnsi="Segoe UI" w:cs="Segoe UI"/>
          <w:sz w:val="26"/>
          <w:szCs w:val="26"/>
        </w:rPr>
        <w:t>Randomize the data by using randomperm function only in the rows and then copying the randomized data in to the NewData variable</w:t>
      </w:r>
    </w:p>
    <w:p w:rsidR="00634F22" w:rsidRDefault="00634F22" w:rsidP="008206D6">
      <w:pPr>
        <w:pStyle w:val="ListParagraph"/>
        <w:numPr>
          <w:ilvl w:val="0"/>
          <w:numId w:val="11"/>
        </w:numPr>
        <w:jc w:val="both"/>
        <w:rPr>
          <w:rFonts w:ascii="Segoe UI" w:hAnsi="Segoe UI" w:cs="Segoe UI"/>
          <w:sz w:val="26"/>
          <w:szCs w:val="26"/>
        </w:rPr>
      </w:pPr>
      <w:r>
        <w:rPr>
          <w:rFonts w:ascii="Segoe UI" w:hAnsi="Segoe UI" w:cs="Segoe UI"/>
          <w:sz w:val="26"/>
          <w:szCs w:val="26"/>
        </w:rPr>
        <w:t>Split the first 13020 rows into Training data</w:t>
      </w:r>
    </w:p>
    <w:p w:rsidR="00634F22" w:rsidRDefault="00634F22" w:rsidP="008206D6">
      <w:pPr>
        <w:pStyle w:val="ListParagraph"/>
        <w:numPr>
          <w:ilvl w:val="0"/>
          <w:numId w:val="11"/>
        </w:numPr>
        <w:jc w:val="both"/>
        <w:rPr>
          <w:rFonts w:ascii="Segoe UI" w:hAnsi="Segoe UI" w:cs="Segoe UI"/>
          <w:sz w:val="26"/>
          <w:szCs w:val="26"/>
        </w:rPr>
      </w:pPr>
      <w:r>
        <w:rPr>
          <w:rFonts w:ascii="Segoe UI" w:hAnsi="Segoe UI" w:cs="Segoe UI"/>
          <w:sz w:val="26"/>
          <w:szCs w:val="26"/>
        </w:rPr>
        <w:t>The next 3000 rows into Validation data</w:t>
      </w:r>
    </w:p>
    <w:p w:rsidR="00634F22" w:rsidRDefault="00634F22" w:rsidP="008206D6">
      <w:pPr>
        <w:pStyle w:val="ListParagraph"/>
        <w:numPr>
          <w:ilvl w:val="0"/>
          <w:numId w:val="11"/>
        </w:numPr>
        <w:jc w:val="both"/>
        <w:rPr>
          <w:rFonts w:ascii="Segoe UI" w:hAnsi="Segoe UI" w:cs="Segoe UI"/>
          <w:sz w:val="26"/>
          <w:szCs w:val="26"/>
        </w:rPr>
      </w:pPr>
      <w:r>
        <w:rPr>
          <w:rFonts w:ascii="Segoe UI" w:hAnsi="Segoe UI" w:cs="Segoe UI"/>
          <w:sz w:val="26"/>
          <w:szCs w:val="26"/>
        </w:rPr>
        <w:t>The last 3000 rows into Test data</w:t>
      </w:r>
    </w:p>
    <w:p w:rsidR="00634F22" w:rsidRDefault="00634F22" w:rsidP="008206D6">
      <w:pPr>
        <w:pStyle w:val="ListParagraph"/>
        <w:numPr>
          <w:ilvl w:val="0"/>
          <w:numId w:val="11"/>
        </w:numPr>
        <w:jc w:val="both"/>
        <w:rPr>
          <w:rFonts w:ascii="Segoe UI" w:hAnsi="Segoe UI" w:cs="Segoe UI"/>
          <w:sz w:val="26"/>
          <w:szCs w:val="26"/>
        </w:rPr>
      </w:pPr>
      <w:r>
        <w:rPr>
          <w:rFonts w:ascii="Segoe UI" w:hAnsi="Segoe UI" w:cs="Segoe UI"/>
          <w:sz w:val="26"/>
          <w:szCs w:val="26"/>
        </w:rPr>
        <w:t>Split the first ten columns of training data into Features variable</w:t>
      </w:r>
    </w:p>
    <w:p w:rsidR="00634F22" w:rsidRDefault="00634F22" w:rsidP="008206D6">
      <w:pPr>
        <w:pStyle w:val="ListParagraph"/>
        <w:numPr>
          <w:ilvl w:val="0"/>
          <w:numId w:val="11"/>
        </w:numPr>
        <w:jc w:val="both"/>
        <w:rPr>
          <w:rFonts w:ascii="Segoe UI" w:hAnsi="Segoe UI" w:cs="Segoe UI"/>
          <w:sz w:val="26"/>
          <w:szCs w:val="26"/>
        </w:rPr>
      </w:pPr>
      <w:r>
        <w:rPr>
          <w:rFonts w:ascii="Segoe UI" w:hAnsi="Segoe UI" w:cs="Segoe UI"/>
          <w:sz w:val="26"/>
          <w:szCs w:val="26"/>
        </w:rPr>
        <w:t>Copy the last column of training data into ClassLabels variable</w:t>
      </w:r>
    </w:p>
    <w:p w:rsidR="00D66A6A" w:rsidRPr="00CD7BE3" w:rsidRDefault="00D66A6A" w:rsidP="008206D6">
      <w:pPr>
        <w:pStyle w:val="ListParagraph"/>
        <w:numPr>
          <w:ilvl w:val="0"/>
          <w:numId w:val="11"/>
        </w:numPr>
        <w:jc w:val="both"/>
        <w:rPr>
          <w:rFonts w:ascii="Segoe UI" w:hAnsi="Segoe UI" w:cs="Segoe UI"/>
          <w:sz w:val="26"/>
          <w:szCs w:val="26"/>
        </w:rPr>
      </w:pPr>
      <w:r>
        <w:rPr>
          <w:rFonts w:ascii="Segoe UI" w:hAnsi="Segoe UI" w:cs="Segoe UI"/>
          <w:sz w:val="26"/>
          <w:szCs w:val="26"/>
        </w:rPr>
        <w:t>Generate a decision tree using the fitctree function as given in the question and set value N = 1200</w:t>
      </w:r>
    </w:p>
    <w:p w:rsidR="00634F22" w:rsidRDefault="00634F22" w:rsidP="00634F22">
      <w:pPr>
        <w:rPr>
          <w:rFonts w:ascii="Segoe UI" w:hAnsi="Segoe UI" w:cs="Segoe UI"/>
          <w:b/>
          <w:sz w:val="30"/>
          <w:szCs w:val="30"/>
        </w:rPr>
      </w:pPr>
      <w:r>
        <w:rPr>
          <w:rFonts w:ascii="Segoe UI" w:hAnsi="Segoe UI" w:cs="Segoe UI"/>
          <w:b/>
          <w:sz w:val="30"/>
          <w:szCs w:val="30"/>
          <w:u w:val="single"/>
        </w:rPr>
        <w:t>MATLAB SOURCE CODE</w:t>
      </w:r>
      <w:r w:rsidRPr="00795B20">
        <w:rPr>
          <w:rFonts w:ascii="Segoe UI" w:hAnsi="Segoe UI" w:cs="Segoe UI"/>
          <w:b/>
          <w:sz w:val="30"/>
          <w:szCs w:val="30"/>
          <w:u w:val="single"/>
        </w:rPr>
        <w:t>:</w:t>
      </w:r>
    </w:p>
    <w:p w:rsidR="00634F22" w:rsidRPr="001936D8" w:rsidRDefault="00634F22" w:rsidP="00634F22">
      <w:pPr>
        <w:spacing w:after="0"/>
        <w:rPr>
          <w:noProof/>
        </w:rPr>
      </w:pPr>
      <w:r w:rsidRPr="001936D8">
        <w:rPr>
          <w:noProof/>
        </w:rPr>
        <w:t>data = xlsread('D:\My work\M.Eng 1st sem\IDA\Assignment\Homework 2\magic04.xlsx');</w:t>
      </w:r>
    </w:p>
    <w:p w:rsidR="00634F22" w:rsidRPr="001936D8" w:rsidRDefault="00634F22" w:rsidP="00634F22">
      <w:pPr>
        <w:spacing w:after="0"/>
        <w:rPr>
          <w:noProof/>
        </w:rPr>
      </w:pPr>
      <w:r w:rsidRPr="001936D8">
        <w:rPr>
          <w:noProof/>
        </w:rPr>
        <w:t>NewData = data(randperm(19020),:);</w:t>
      </w:r>
    </w:p>
    <w:p w:rsidR="00634F22" w:rsidRPr="001936D8" w:rsidRDefault="00634F22" w:rsidP="00634F22">
      <w:pPr>
        <w:spacing w:after="0"/>
        <w:rPr>
          <w:noProof/>
        </w:rPr>
      </w:pPr>
      <w:r w:rsidRPr="001936D8">
        <w:rPr>
          <w:noProof/>
        </w:rPr>
        <w:t>TrainingData = NewData(1:13020,:);</w:t>
      </w:r>
    </w:p>
    <w:p w:rsidR="00634F22" w:rsidRPr="001936D8" w:rsidRDefault="00634F22" w:rsidP="00634F22">
      <w:pPr>
        <w:spacing w:after="0"/>
        <w:rPr>
          <w:noProof/>
        </w:rPr>
      </w:pPr>
      <w:r w:rsidRPr="001936D8">
        <w:rPr>
          <w:noProof/>
        </w:rPr>
        <w:t>ValidationData = NewData(13021:16020,:);</w:t>
      </w:r>
    </w:p>
    <w:p w:rsidR="00634F22" w:rsidRDefault="00634F22" w:rsidP="00634F22">
      <w:pPr>
        <w:spacing w:after="0"/>
        <w:rPr>
          <w:noProof/>
        </w:rPr>
      </w:pPr>
      <w:r w:rsidRPr="001936D8">
        <w:rPr>
          <w:noProof/>
        </w:rPr>
        <w:t>TestData = NewData(16021:end,:);</w:t>
      </w:r>
    </w:p>
    <w:p w:rsidR="00E10CB8" w:rsidRDefault="00E10CB8" w:rsidP="00634F22">
      <w:pPr>
        <w:spacing w:after="0"/>
        <w:rPr>
          <w:noProof/>
        </w:rPr>
      </w:pPr>
    </w:p>
    <w:p w:rsidR="00634F22" w:rsidRDefault="00634F22" w:rsidP="00634F22">
      <w:pPr>
        <w:spacing w:after="0"/>
        <w:rPr>
          <w:noProof/>
        </w:rPr>
      </w:pPr>
      <w:r>
        <w:rPr>
          <w:noProof/>
        </w:rPr>
        <w:t>Features = TrainingData(:,1:10);</w:t>
      </w:r>
    </w:p>
    <w:p w:rsidR="00634F22" w:rsidRDefault="00634F22" w:rsidP="00634F22">
      <w:pPr>
        <w:spacing w:after="0"/>
        <w:rPr>
          <w:noProof/>
        </w:rPr>
      </w:pPr>
      <w:r>
        <w:rPr>
          <w:noProof/>
        </w:rPr>
        <w:t>ClassLabels = TrainingData(:,11);</w:t>
      </w:r>
    </w:p>
    <w:p w:rsidR="00E10CB8" w:rsidRDefault="00E10CB8" w:rsidP="00634F22">
      <w:pPr>
        <w:spacing w:after="0"/>
        <w:rPr>
          <w:noProof/>
        </w:rPr>
      </w:pPr>
    </w:p>
    <w:p w:rsidR="00E10CB8" w:rsidRDefault="00E10CB8" w:rsidP="00E10CB8">
      <w:pPr>
        <w:spacing w:after="0"/>
        <w:rPr>
          <w:noProof/>
        </w:rPr>
      </w:pPr>
      <w:r>
        <w:rPr>
          <w:noProof/>
        </w:rPr>
        <w:t>dtr_1200=fitctree(Features, ClassLabels, 'MinLeafSize', 1200);</w:t>
      </w:r>
    </w:p>
    <w:p w:rsidR="00E10CB8" w:rsidRPr="001936D8" w:rsidRDefault="00E10CB8" w:rsidP="00E10CB8">
      <w:pPr>
        <w:spacing w:after="0"/>
        <w:rPr>
          <w:noProof/>
        </w:rPr>
      </w:pPr>
      <w:r>
        <w:rPr>
          <w:noProof/>
        </w:rPr>
        <w:t>view(dtr</w:t>
      </w:r>
      <w:r w:rsidR="00CE2BCA">
        <w:rPr>
          <w:noProof/>
        </w:rPr>
        <w:t>_1200</w:t>
      </w:r>
      <w:r>
        <w:rPr>
          <w:noProof/>
        </w:rPr>
        <w:t>,'Mode','graph');</w:t>
      </w:r>
    </w:p>
    <w:p w:rsidR="00634F22" w:rsidRDefault="00634F22" w:rsidP="00634F22">
      <w:pPr>
        <w:rPr>
          <w:rFonts w:ascii="Segoe UI" w:hAnsi="Segoe UI" w:cs="Segoe UI"/>
          <w:b/>
          <w:sz w:val="30"/>
          <w:szCs w:val="30"/>
        </w:rPr>
      </w:pPr>
      <w:r>
        <w:rPr>
          <w:rFonts w:ascii="Segoe UI" w:hAnsi="Segoe UI" w:cs="Segoe UI"/>
          <w:b/>
          <w:sz w:val="30"/>
          <w:szCs w:val="30"/>
          <w:u w:val="single"/>
        </w:rPr>
        <w:br/>
        <w:t>RESULTS</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634F22" w:rsidRPr="001936D8" w:rsidRDefault="00634F22" w:rsidP="00634F22">
      <w:pPr>
        <w:rPr>
          <w:noProof/>
        </w:rPr>
      </w:pPr>
      <w:r w:rsidRPr="001936D8">
        <w:rPr>
          <w:noProof/>
        </w:rPr>
        <w:t>NewData = 19020 * 11 double values</w:t>
      </w:r>
      <w:r w:rsidRPr="001936D8">
        <w:rPr>
          <w:noProof/>
        </w:rPr>
        <w:br/>
        <w:t>TrainingData = 13020 * 11 double values</w:t>
      </w:r>
      <w:r w:rsidRPr="001936D8">
        <w:rPr>
          <w:noProof/>
        </w:rPr>
        <w:br/>
        <w:t>ValidationData = 3000 * 11 double values</w:t>
      </w:r>
      <w:r w:rsidRPr="001936D8">
        <w:rPr>
          <w:noProof/>
        </w:rPr>
        <w:br/>
        <w:t>TestData = 3000 * 11 double values</w:t>
      </w:r>
      <w:r>
        <w:rPr>
          <w:noProof/>
        </w:rPr>
        <w:br/>
        <w:t>Features = 16020 * 10 double values</w:t>
      </w:r>
      <w:r>
        <w:rPr>
          <w:noProof/>
        </w:rPr>
        <w:br/>
        <w:t>ClassLabels = 16020 * 1 double values</w:t>
      </w:r>
    </w:p>
    <w:p w:rsidR="0037329E" w:rsidRDefault="0037329E" w:rsidP="00634F22">
      <w:pPr>
        <w:rPr>
          <w:rFonts w:ascii="Segoe UI" w:hAnsi="Segoe UI" w:cs="Segoe UI"/>
          <w:b/>
          <w:sz w:val="30"/>
          <w:szCs w:val="30"/>
          <w:u w:val="single"/>
        </w:rPr>
      </w:pPr>
    </w:p>
    <w:p w:rsidR="0037329E" w:rsidRDefault="0037329E" w:rsidP="00634F22">
      <w:pPr>
        <w:rPr>
          <w:rFonts w:ascii="Segoe UI" w:hAnsi="Segoe UI" w:cs="Segoe UI"/>
          <w:b/>
          <w:sz w:val="30"/>
          <w:szCs w:val="30"/>
          <w:u w:val="single"/>
        </w:rPr>
      </w:pPr>
    </w:p>
    <w:p w:rsidR="00634F22" w:rsidRDefault="00634F22" w:rsidP="00634F22">
      <w:pPr>
        <w:rPr>
          <w:rFonts w:ascii="Segoe UI" w:hAnsi="Segoe UI" w:cs="Segoe UI"/>
          <w:b/>
          <w:sz w:val="30"/>
          <w:szCs w:val="30"/>
        </w:rPr>
      </w:pPr>
      <w:r>
        <w:rPr>
          <w:rFonts w:ascii="Segoe UI" w:hAnsi="Segoe UI" w:cs="Segoe UI"/>
          <w:b/>
          <w:sz w:val="30"/>
          <w:szCs w:val="30"/>
          <w:u w:val="single"/>
        </w:rPr>
        <w:lastRenderedPageBreak/>
        <w:t>SCREEN SHOT</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D8452B" w:rsidRDefault="0037329E" w:rsidP="00A92300">
      <w:pPr>
        <w:rPr>
          <w:rFonts w:ascii="Segoe UI" w:hAnsi="Segoe UI" w:cs="Segoe UI"/>
          <w:b/>
          <w:sz w:val="30"/>
          <w:szCs w:val="30"/>
        </w:rPr>
      </w:pPr>
      <w:r>
        <w:rPr>
          <w:noProof/>
        </w:rPr>
        <w:drawing>
          <wp:inline distT="0" distB="0" distL="0" distR="0" wp14:anchorId="68E73625" wp14:editId="7939D34E">
            <wp:extent cx="5943600" cy="3693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93795"/>
                    </a:xfrm>
                    <a:prstGeom prst="rect">
                      <a:avLst/>
                    </a:prstGeom>
                  </pic:spPr>
                </pic:pic>
              </a:graphicData>
            </a:graphic>
          </wp:inline>
        </w:drawing>
      </w:r>
    </w:p>
    <w:p w:rsidR="00C9735D" w:rsidRDefault="00C9735D" w:rsidP="00C9735D">
      <w:pPr>
        <w:rPr>
          <w:rFonts w:ascii="Segoe UI" w:hAnsi="Segoe UI" w:cs="Segoe UI"/>
          <w:b/>
          <w:sz w:val="30"/>
          <w:szCs w:val="30"/>
          <w:u w:val="single"/>
        </w:rPr>
      </w:pPr>
    </w:p>
    <w:p w:rsidR="00C9735D" w:rsidRDefault="00C9735D" w:rsidP="00C9735D">
      <w:pPr>
        <w:rPr>
          <w:rFonts w:ascii="Segoe UI" w:hAnsi="Segoe UI" w:cs="Segoe UI"/>
          <w:b/>
          <w:sz w:val="30"/>
          <w:szCs w:val="30"/>
          <w:u w:val="single"/>
        </w:rPr>
      </w:pPr>
      <w:r>
        <w:rPr>
          <w:rFonts w:ascii="Segoe UI" w:hAnsi="Segoe UI" w:cs="Segoe UI"/>
          <w:b/>
          <w:sz w:val="30"/>
          <w:szCs w:val="30"/>
          <w:u w:val="single"/>
        </w:rPr>
        <w:t>ANSWER</w:t>
      </w:r>
      <w:r>
        <w:rPr>
          <w:rFonts w:ascii="Segoe UI" w:hAnsi="Segoe UI" w:cs="Segoe UI"/>
          <w:b/>
          <w:sz w:val="30"/>
          <w:szCs w:val="30"/>
          <w:u w:val="single"/>
        </w:rPr>
        <w:t xml:space="preserve"> 4</w:t>
      </w:r>
      <w:r w:rsidRPr="00795B20">
        <w:rPr>
          <w:rFonts w:ascii="Segoe UI" w:hAnsi="Segoe UI" w:cs="Segoe UI"/>
          <w:b/>
          <w:sz w:val="30"/>
          <w:szCs w:val="30"/>
          <w:u w:val="single"/>
        </w:rPr>
        <w:t>:</w:t>
      </w:r>
    </w:p>
    <w:p w:rsidR="00C9735D" w:rsidRPr="00B42CE5" w:rsidRDefault="00C9735D" w:rsidP="00C9735D">
      <w:pPr>
        <w:rPr>
          <w:rFonts w:ascii="Segoe UI" w:hAnsi="Segoe UI" w:cs="Segoe UI"/>
          <w:i/>
          <w:sz w:val="30"/>
          <w:szCs w:val="30"/>
          <w:u w:val="single"/>
        </w:rPr>
      </w:pPr>
      <w:r w:rsidRPr="00B42CE5">
        <w:rPr>
          <w:rFonts w:ascii="Segoe UI" w:hAnsi="Segoe UI" w:cs="Segoe UI"/>
          <w:i/>
          <w:sz w:val="30"/>
          <w:szCs w:val="30"/>
          <w:u w:val="single"/>
        </w:rPr>
        <w:t>List of steps</w:t>
      </w:r>
    </w:p>
    <w:p w:rsidR="00C9735D" w:rsidRDefault="00B354A2" w:rsidP="008206D6">
      <w:pPr>
        <w:pStyle w:val="ListParagraph"/>
        <w:numPr>
          <w:ilvl w:val="0"/>
          <w:numId w:val="12"/>
        </w:numPr>
        <w:jc w:val="both"/>
        <w:rPr>
          <w:rFonts w:ascii="Segoe UI" w:hAnsi="Segoe UI" w:cs="Segoe UI"/>
          <w:sz w:val="26"/>
          <w:szCs w:val="26"/>
        </w:rPr>
      </w:pPr>
      <w:r>
        <w:rPr>
          <w:rFonts w:ascii="Segoe UI" w:hAnsi="Segoe UI" w:cs="Segoe UI"/>
          <w:sz w:val="26"/>
          <w:szCs w:val="26"/>
        </w:rPr>
        <w:t>To find the predicted Class Labels we need to implement the steps mentioned in Answer 3</w:t>
      </w:r>
    </w:p>
    <w:p w:rsidR="00B354A2" w:rsidRDefault="00BD2248" w:rsidP="008206D6">
      <w:pPr>
        <w:pStyle w:val="ListParagraph"/>
        <w:numPr>
          <w:ilvl w:val="0"/>
          <w:numId w:val="12"/>
        </w:numPr>
        <w:jc w:val="both"/>
        <w:rPr>
          <w:rFonts w:ascii="Segoe UI" w:hAnsi="Segoe UI" w:cs="Segoe UI"/>
          <w:sz w:val="26"/>
          <w:szCs w:val="26"/>
        </w:rPr>
      </w:pPr>
      <w:r>
        <w:rPr>
          <w:rFonts w:ascii="Segoe UI" w:hAnsi="Segoe UI" w:cs="Segoe UI"/>
          <w:sz w:val="26"/>
          <w:szCs w:val="26"/>
        </w:rPr>
        <w:t>Copy the</w:t>
      </w:r>
      <w:r w:rsidR="000A05A6">
        <w:rPr>
          <w:rFonts w:ascii="Segoe UI" w:hAnsi="Segoe UI" w:cs="Segoe UI"/>
          <w:sz w:val="26"/>
          <w:szCs w:val="26"/>
        </w:rPr>
        <w:t xml:space="preserve"> first 10 columns data of</w:t>
      </w:r>
      <w:r>
        <w:rPr>
          <w:rFonts w:ascii="Segoe UI" w:hAnsi="Segoe UI" w:cs="Segoe UI"/>
          <w:sz w:val="26"/>
          <w:szCs w:val="26"/>
        </w:rPr>
        <w:t xml:space="preserve"> validation data into a new variable TestFeatures_1200 for 1200 </w:t>
      </w:r>
      <w:r w:rsidR="00F67387">
        <w:rPr>
          <w:rFonts w:ascii="Segoe UI" w:hAnsi="Segoe UI" w:cs="Segoe UI"/>
          <w:sz w:val="26"/>
          <w:szCs w:val="26"/>
        </w:rPr>
        <w:t>records</w:t>
      </w:r>
      <w:r>
        <w:rPr>
          <w:rFonts w:ascii="Segoe UI" w:hAnsi="Segoe UI" w:cs="Segoe UI"/>
          <w:sz w:val="26"/>
          <w:szCs w:val="26"/>
        </w:rPr>
        <w:t xml:space="preserve"> in each leaf node</w:t>
      </w:r>
    </w:p>
    <w:p w:rsidR="00AC1F66" w:rsidRDefault="00AC1F66" w:rsidP="008206D6">
      <w:pPr>
        <w:pStyle w:val="ListParagraph"/>
        <w:numPr>
          <w:ilvl w:val="0"/>
          <w:numId w:val="12"/>
        </w:numPr>
        <w:jc w:val="both"/>
        <w:rPr>
          <w:rFonts w:ascii="Segoe UI" w:hAnsi="Segoe UI" w:cs="Segoe UI"/>
          <w:sz w:val="26"/>
          <w:szCs w:val="26"/>
        </w:rPr>
      </w:pPr>
      <w:r>
        <w:rPr>
          <w:rFonts w:ascii="Segoe UI" w:hAnsi="Segoe UI" w:cs="Segoe UI"/>
          <w:sz w:val="26"/>
          <w:szCs w:val="26"/>
        </w:rPr>
        <w:t xml:space="preserve">For predicting values </w:t>
      </w:r>
      <w:r w:rsidR="008206D6">
        <w:rPr>
          <w:rFonts w:ascii="Segoe UI" w:hAnsi="Segoe UI" w:cs="Segoe UI"/>
          <w:sz w:val="26"/>
          <w:szCs w:val="26"/>
        </w:rPr>
        <w:t>use predict function with TestFeatures_1200 and the decision tree</w:t>
      </w:r>
    </w:p>
    <w:p w:rsidR="00A77B6C" w:rsidRDefault="00A77B6C" w:rsidP="008206D6">
      <w:pPr>
        <w:pStyle w:val="ListParagraph"/>
        <w:numPr>
          <w:ilvl w:val="0"/>
          <w:numId w:val="12"/>
        </w:numPr>
        <w:jc w:val="both"/>
        <w:rPr>
          <w:rFonts w:ascii="Segoe UI" w:hAnsi="Segoe UI" w:cs="Segoe UI"/>
          <w:sz w:val="26"/>
          <w:szCs w:val="26"/>
        </w:rPr>
      </w:pPr>
      <w:r>
        <w:rPr>
          <w:rFonts w:ascii="Segoe UI" w:hAnsi="Segoe UI" w:cs="Segoe UI"/>
          <w:sz w:val="26"/>
          <w:szCs w:val="26"/>
        </w:rPr>
        <w:t>Now copy the original  values of class labels of validation data into a variable namely OriginalValues_1200</w:t>
      </w:r>
    </w:p>
    <w:p w:rsidR="00A77B6C" w:rsidRDefault="00A77B6C" w:rsidP="008206D6">
      <w:pPr>
        <w:pStyle w:val="ListParagraph"/>
        <w:numPr>
          <w:ilvl w:val="0"/>
          <w:numId w:val="12"/>
        </w:numPr>
        <w:jc w:val="both"/>
        <w:rPr>
          <w:rFonts w:ascii="Segoe UI" w:hAnsi="Segoe UI" w:cs="Segoe UI"/>
          <w:sz w:val="26"/>
          <w:szCs w:val="26"/>
        </w:rPr>
      </w:pPr>
      <w:r>
        <w:rPr>
          <w:rFonts w:ascii="Segoe UI" w:hAnsi="Segoe UI" w:cs="Segoe UI"/>
          <w:sz w:val="26"/>
          <w:szCs w:val="26"/>
        </w:rPr>
        <w:t>Calculate Accuracy, precision and recall</w:t>
      </w:r>
    </w:p>
    <w:p w:rsidR="006B6589" w:rsidRDefault="006B6589" w:rsidP="006B6589">
      <w:pPr>
        <w:jc w:val="both"/>
        <w:rPr>
          <w:rFonts w:ascii="Segoe UI" w:hAnsi="Segoe UI" w:cs="Segoe UI"/>
          <w:sz w:val="26"/>
          <w:szCs w:val="26"/>
        </w:rPr>
      </w:pPr>
    </w:p>
    <w:p w:rsidR="006B6589" w:rsidRPr="006B6589" w:rsidRDefault="006B6589" w:rsidP="006B6589">
      <w:pPr>
        <w:jc w:val="both"/>
        <w:rPr>
          <w:rFonts w:ascii="Segoe UI" w:hAnsi="Segoe UI" w:cs="Segoe UI"/>
          <w:sz w:val="26"/>
          <w:szCs w:val="26"/>
        </w:rPr>
      </w:pPr>
    </w:p>
    <w:p w:rsidR="00C9735D" w:rsidRDefault="00C9735D" w:rsidP="00C9735D">
      <w:pPr>
        <w:rPr>
          <w:rFonts w:ascii="Segoe UI" w:hAnsi="Segoe UI" w:cs="Segoe UI"/>
          <w:b/>
          <w:sz w:val="30"/>
          <w:szCs w:val="30"/>
        </w:rPr>
      </w:pPr>
      <w:r>
        <w:rPr>
          <w:rFonts w:ascii="Segoe UI" w:hAnsi="Segoe UI" w:cs="Segoe UI"/>
          <w:b/>
          <w:sz w:val="30"/>
          <w:szCs w:val="30"/>
          <w:u w:val="single"/>
        </w:rPr>
        <w:lastRenderedPageBreak/>
        <w:t>MATLAB SOURCE CODE</w:t>
      </w:r>
      <w:r w:rsidRPr="00795B20">
        <w:rPr>
          <w:rFonts w:ascii="Segoe UI" w:hAnsi="Segoe UI" w:cs="Segoe UI"/>
          <w:b/>
          <w:sz w:val="30"/>
          <w:szCs w:val="30"/>
          <w:u w:val="single"/>
        </w:rPr>
        <w:t>:</w:t>
      </w:r>
    </w:p>
    <w:p w:rsidR="00C9735D" w:rsidRPr="001936D8" w:rsidRDefault="00C9735D" w:rsidP="00C9735D">
      <w:pPr>
        <w:spacing w:after="0"/>
        <w:rPr>
          <w:noProof/>
        </w:rPr>
      </w:pPr>
      <w:r w:rsidRPr="001936D8">
        <w:rPr>
          <w:noProof/>
        </w:rPr>
        <w:t>data = xlsread('D:\My work\M.Eng 1st sem\IDA\Assignment\Homework 2\magic04.xlsx');</w:t>
      </w:r>
    </w:p>
    <w:p w:rsidR="00C9735D" w:rsidRPr="001936D8" w:rsidRDefault="00C9735D" w:rsidP="00C9735D">
      <w:pPr>
        <w:spacing w:after="0"/>
        <w:rPr>
          <w:noProof/>
        </w:rPr>
      </w:pPr>
      <w:r w:rsidRPr="001936D8">
        <w:rPr>
          <w:noProof/>
        </w:rPr>
        <w:t>NewData = data(randperm(19020),:);</w:t>
      </w:r>
    </w:p>
    <w:p w:rsidR="00C9735D" w:rsidRPr="001936D8" w:rsidRDefault="00C9735D" w:rsidP="00C9735D">
      <w:pPr>
        <w:spacing w:after="0"/>
        <w:rPr>
          <w:noProof/>
        </w:rPr>
      </w:pPr>
      <w:r w:rsidRPr="001936D8">
        <w:rPr>
          <w:noProof/>
        </w:rPr>
        <w:t>TrainingData = NewData(1:13020,:);</w:t>
      </w:r>
    </w:p>
    <w:p w:rsidR="00C9735D" w:rsidRPr="001936D8" w:rsidRDefault="00C9735D" w:rsidP="00C9735D">
      <w:pPr>
        <w:spacing w:after="0"/>
        <w:rPr>
          <w:noProof/>
        </w:rPr>
      </w:pPr>
      <w:r w:rsidRPr="001936D8">
        <w:rPr>
          <w:noProof/>
        </w:rPr>
        <w:t>ValidationData = NewData(13021:16020,:);</w:t>
      </w:r>
    </w:p>
    <w:p w:rsidR="00C9735D" w:rsidRDefault="00C9735D" w:rsidP="00C9735D">
      <w:pPr>
        <w:spacing w:after="0"/>
        <w:rPr>
          <w:noProof/>
        </w:rPr>
      </w:pPr>
      <w:r w:rsidRPr="001936D8">
        <w:rPr>
          <w:noProof/>
        </w:rPr>
        <w:t>TestData = NewData(16021:end,:);</w:t>
      </w:r>
    </w:p>
    <w:p w:rsidR="00C9735D" w:rsidRDefault="00C9735D" w:rsidP="00C9735D">
      <w:pPr>
        <w:spacing w:after="0"/>
        <w:rPr>
          <w:noProof/>
        </w:rPr>
      </w:pPr>
    </w:p>
    <w:p w:rsidR="00C9735D" w:rsidRDefault="00C9735D" w:rsidP="00C9735D">
      <w:pPr>
        <w:spacing w:after="0"/>
        <w:rPr>
          <w:noProof/>
        </w:rPr>
      </w:pPr>
      <w:r>
        <w:rPr>
          <w:noProof/>
        </w:rPr>
        <w:t>Features = TrainingData(:,1:10);</w:t>
      </w:r>
    </w:p>
    <w:p w:rsidR="00C9735D" w:rsidRDefault="00C9735D" w:rsidP="00C9735D">
      <w:pPr>
        <w:spacing w:after="0"/>
        <w:rPr>
          <w:noProof/>
        </w:rPr>
      </w:pPr>
      <w:r>
        <w:rPr>
          <w:noProof/>
        </w:rPr>
        <w:t>ClassLabels = TrainingData(:,11);</w:t>
      </w:r>
    </w:p>
    <w:p w:rsidR="00C9735D" w:rsidRDefault="00C9735D" w:rsidP="00C9735D">
      <w:pPr>
        <w:spacing w:after="0"/>
        <w:rPr>
          <w:noProof/>
        </w:rPr>
      </w:pPr>
    </w:p>
    <w:p w:rsidR="00C9735D" w:rsidRDefault="00C9735D" w:rsidP="00C9735D">
      <w:pPr>
        <w:spacing w:after="0"/>
        <w:rPr>
          <w:noProof/>
        </w:rPr>
      </w:pPr>
      <w:r>
        <w:rPr>
          <w:noProof/>
        </w:rPr>
        <w:t>dtr_1200=fitctree(Features, ClassLabels, 'MinLeafSize', 1200);</w:t>
      </w:r>
    </w:p>
    <w:p w:rsidR="00C9735D" w:rsidRDefault="00C9735D" w:rsidP="00C9735D">
      <w:pPr>
        <w:spacing w:after="0"/>
        <w:rPr>
          <w:noProof/>
        </w:rPr>
      </w:pPr>
      <w:r>
        <w:rPr>
          <w:noProof/>
        </w:rPr>
        <w:t>view(dtr</w:t>
      </w:r>
      <w:r w:rsidR="00C74A9E">
        <w:rPr>
          <w:noProof/>
        </w:rPr>
        <w:t>_1200</w:t>
      </w:r>
      <w:r>
        <w:rPr>
          <w:noProof/>
        </w:rPr>
        <w:t>,'Mode','graph');</w:t>
      </w:r>
    </w:p>
    <w:p w:rsidR="00AC1F66" w:rsidRDefault="00AC1F66" w:rsidP="00C9735D">
      <w:pPr>
        <w:spacing w:after="0"/>
        <w:rPr>
          <w:noProof/>
        </w:rPr>
      </w:pPr>
    </w:p>
    <w:p w:rsidR="00B354A2" w:rsidRDefault="00B354A2" w:rsidP="00B354A2">
      <w:pPr>
        <w:spacing w:after="0"/>
        <w:rPr>
          <w:noProof/>
        </w:rPr>
      </w:pPr>
      <w:r>
        <w:rPr>
          <w:noProof/>
        </w:rPr>
        <w:t>TestFeatures_1200 = ValidationData(:,1:10);</w:t>
      </w:r>
    </w:p>
    <w:p w:rsidR="00B354A2" w:rsidRDefault="00B354A2" w:rsidP="00B354A2">
      <w:pPr>
        <w:spacing w:after="0"/>
        <w:rPr>
          <w:noProof/>
        </w:rPr>
      </w:pPr>
      <w:r>
        <w:rPr>
          <w:noProof/>
        </w:rPr>
        <w:t>PredictLabels_1200 = predict(dtr_1200,TestFeatures);</w:t>
      </w:r>
    </w:p>
    <w:p w:rsidR="00B354A2" w:rsidRDefault="00B354A2" w:rsidP="00B354A2">
      <w:pPr>
        <w:spacing w:after="0"/>
        <w:rPr>
          <w:noProof/>
        </w:rPr>
      </w:pPr>
      <w:r>
        <w:rPr>
          <w:noProof/>
        </w:rPr>
        <w:t>OriginalLabels_1200 = ValidationData(:,11);</w:t>
      </w:r>
    </w:p>
    <w:p w:rsidR="00B354A2" w:rsidRDefault="00B354A2" w:rsidP="00B354A2">
      <w:pPr>
        <w:spacing w:after="0"/>
        <w:rPr>
          <w:noProof/>
        </w:rPr>
      </w:pPr>
      <w:r>
        <w:rPr>
          <w:noProof/>
        </w:rPr>
        <w:t>TPCount_1200=0;</w:t>
      </w:r>
    </w:p>
    <w:p w:rsidR="00B354A2" w:rsidRDefault="00B354A2" w:rsidP="00B354A2">
      <w:pPr>
        <w:spacing w:after="0"/>
        <w:rPr>
          <w:noProof/>
        </w:rPr>
      </w:pPr>
      <w:r>
        <w:rPr>
          <w:noProof/>
        </w:rPr>
        <w:t>FPCount_1200=0;</w:t>
      </w:r>
    </w:p>
    <w:p w:rsidR="00B354A2" w:rsidRDefault="00B354A2" w:rsidP="00B354A2">
      <w:pPr>
        <w:spacing w:after="0"/>
        <w:rPr>
          <w:noProof/>
        </w:rPr>
      </w:pPr>
      <w:r>
        <w:rPr>
          <w:noProof/>
        </w:rPr>
        <w:t>FNCount_1200=0;</w:t>
      </w:r>
    </w:p>
    <w:p w:rsidR="00B354A2" w:rsidRDefault="00B354A2" w:rsidP="00B354A2">
      <w:pPr>
        <w:spacing w:after="0"/>
        <w:rPr>
          <w:noProof/>
        </w:rPr>
      </w:pPr>
      <w:r>
        <w:rPr>
          <w:noProof/>
        </w:rPr>
        <w:t>TNCount_1200=0;</w:t>
      </w:r>
    </w:p>
    <w:p w:rsidR="00B354A2" w:rsidRDefault="00B354A2" w:rsidP="00B354A2">
      <w:pPr>
        <w:spacing w:after="0"/>
        <w:rPr>
          <w:noProof/>
        </w:rPr>
      </w:pPr>
    </w:p>
    <w:p w:rsidR="00B354A2" w:rsidRDefault="00B354A2" w:rsidP="00B354A2">
      <w:pPr>
        <w:spacing w:after="0"/>
        <w:rPr>
          <w:noProof/>
        </w:rPr>
      </w:pPr>
      <w:r>
        <w:rPr>
          <w:noProof/>
        </w:rPr>
        <w:t>for i=1:3000</w:t>
      </w:r>
    </w:p>
    <w:p w:rsidR="00B354A2" w:rsidRDefault="00B354A2" w:rsidP="00B354A2">
      <w:pPr>
        <w:spacing w:after="0"/>
        <w:rPr>
          <w:noProof/>
        </w:rPr>
      </w:pPr>
      <w:r>
        <w:rPr>
          <w:noProof/>
        </w:rPr>
        <w:t xml:space="preserve">    if(PredictLabels_1200(i) == 1 &amp;&amp; OriginalLabels_1200(i) == 1)</w:t>
      </w:r>
    </w:p>
    <w:p w:rsidR="00B354A2" w:rsidRDefault="00B354A2" w:rsidP="00B354A2">
      <w:pPr>
        <w:spacing w:after="0"/>
        <w:rPr>
          <w:noProof/>
        </w:rPr>
      </w:pPr>
      <w:r>
        <w:rPr>
          <w:noProof/>
        </w:rPr>
        <w:t xml:space="preserve">        TPCount_1200 = TPCount_1200+1;</w:t>
      </w:r>
    </w:p>
    <w:p w:rsidR="00B354A2" w:rsidRDefault="00B354A2" w:rsidP="00B354A2">
      <w:pPr>
        <w:spacing w:after="0"/>
        <w:rPr>
          <w:noProof/>
        </w:rPr>
      </w:pPr>
      <w:r>
        <w:rPr>
          <w:noProof/>
        </w:rPr>
        <w:t xml:space="preserve">    elseif(PredictLabels_1200(i) == 1 &amp;&amp; OriginalLabels_1200(i) == 0)</w:t>
      </w:r>
    </w:p>
    <w:p w:rsidR="00B354A2" w:rsidRDefault="00B354A2" w:rsidP="00B354A2">
      <w:pPr>
        <w:spacing w:after="0"/>
        <w:rPr>
          <w:noProof/>
        </w:rPr>
      </w:pPr>
      <w:r>
        <w:rPr>
          <w:noProof/>
        </w:rPr>
        <w:t xml:space="preserve">        FPCount_1200=FPCount_1200+1;</w:t>
      </w:r>
    </w:p>
    <w:p w:rsidR="00B354A2" w:rsidRDefault="00B354A2" w:rsidP="00B354A2">
      <w:pPr>
        <w:spacing w:after="0"/>
        <w:rPr>
          <w:noProof/>
        </w:rPr>
      </w:pPr>
      <w:r>
        <w:rPr>
          <w:noProof/>
        </w:rPr>
        <w:t xml:space="preserve">    elseif(PredictLabels_1200(i) == 0 &amp;&amp; OriginalLabels_1200(i) == 1)</w:t>
      </w:r>
    </w:p>
    <w:p w:rsidR="00B354A2" w:rsidRDefault="00B354A2" w:rsidP="00B354A2">
      <w:pPr>
        <w:spacing w:after="0"/>
        <w:rPr>
          <w:noProof/>
        </w:rPr>
      </w:pPr>
      <w:r>
        <w:rPr>
          <w:noProof/>
        </w:rPr>
        <w:t xml:space="preserve">        FNCount_1200=FNCount_1200+1;</w:t>
      </w:r>
    </w:p>
    <w:p w:rsidR="00B354A2" w:rsidRDefault="00B354A2" w:rsidP="00B354A2">
      <w:pPr>
        <w:spacing w:after="0"/>
        <w:rPr>
          <w:noProof/>
        </w:rPr>
      </w:pPr>
      <w:r>
        <w:rPr>
          <w:noProof/>
        </w:rPr>
        <w:t xml:space="preserve">    elseif(PredictLabels_1200(i) == 0 &amp;&amp; OriginalLabels_1200(i) == 0)</w:t>
      </w:r>
    </w:p>
    <w:p w:rsidR="00B354A2" w:rsidRDefault="00B354A2" w:rsidP="00B354A2">
      <w:pPr>
        <w:spacing w:after="0"/>
        <w:rPr>
          <w:noProof/>
        </w:rPr>
      </w:pPr>
      <w:r>
        <w:rPr>
          <w:noProof/>
        </w:rPr>
        <w:t xml:space="preserve">        TNCount_1200=TNCount_1200+1;</w:t>
      </w:r>
    </w:p>
    <w:p w:rsidR="00B354A2" w:rsidRDefault="00B354A2" w:rsidP="00B354A2">
      <w:pPr>
        <w:spacing w:after="0"/>
        <w:rPr>
          <w:noProof/>
        </w:rPr>
      </w:pPr>
      <w:r>
        <w:rPr>
          <w:noProof/>
        </w:rPr>
        <w:t xml:space="preserve">    end</w:t>
      </w:r>
    </w:p>
    <w:p w:rsidR="00B354A2" w:rsidRDefault="00B354A2" w:rsidP="00B354A2">
      <w:pPr>
        <w:spacing w:after="0"/>
        <w:rPr>
          <w:noProof/>
        </w:rPr>
      </w:pPr>
      <w:r>
        <w:rPr>
          <w:noProof/>
        </w:rPr>
        <w:t>end</w:t>
      </w:r>
    </w:p>
    <w:p w:rsidR="00B354A2" w:rsidRDefault="00B354A2" w:rsidP="00B354A2">
      <w:pPr>
        <w:spacing w:after="0"/>
        <w:rPr>
          <w:noProof/>
        </w:rPr>
      </w:pPr>
    </w:p>
    <w:p w:rsidR="00B354A2" w:rsidRDefault="00B354A2" w:rsidP="00B354A2">
      <w:pPr>
        <w:spacing w:after="0"/>
        <w:rPr>
          <w:noProof/>
        </w:rPr>
      </w:pPr>
      <w:r>
        <w:rPr>
          <w:noProof/>
        </w:rPr>
        <w:t>Accuracy_1200 = (TPCount_1200+TNCount_1200)/(TPCount_1200+TNCount_1200+FNCount_1200+FPCount_1200);</w:t>
      </w:r>
    </w:p>
    <w:p w:rsidR="00B354A2" w:rsidRDefault="00B354A2" w:rsidP="00B354A2">
      <w:pPr>
        <w:spacing w:after="0"/>
        <w:rPr>
          <w:noProof/>
        </w:rPr>
      </w:pPr>
      <w:r>
        <w:rPr>
          <w:noProof/>
        </w:rPr>
        <w:t>Recall_1200 = TPCount_1200/(TPCount_1200+FNCount_1200);</w:t>
      </w:r>
    </w:p>
    <w:p w:rsidR="00B354A2" w:rsidRPr="001936D8" w:rsidRDefault="00B354A2" w:rsidP="00B354A2">
      <w:pPr>
        <w:spacing w:after="0"/>
        <w:rPr>
          <w:noProof/>
        </w:rPr>
      </w:pPr>
      <w:r>
        <w:rPr>
          <w:noProof/>
        </w:rPr>
        <w:t>Precision_1200 = TPCount_1200/(TPCount_1200+FPCount_1200);</w:t>
      </w:r>
    </w:p>
    <w:p w:rsidR="00C9735D" w:rsidRDefault="00C9735D" w:rsidP="00C9735D">
      <w:pPr>
        <w:rPr>
          <w:rFonts w:ascii="Segoe UI" w:hAnsi="Segoe UI" w:cs="Segoe UI"/>
          <w:b/>
          <w:sz w:val="30"/>
          <w:szCs w:val="30"/>
        </w:rPr>
      </w:pPr>
      <w:r>
        <w:rPr>
          <w:rFonts w:ascii="Segoe UI" w:hAnsi="Segoe UI" w:cs="Segoe UI"/>
          <w:b/>
          <w:sz w:val="30"/>
          <w:szCs w:val="30"/>
          <w:u w:val="single"/>
        </w:rPr>
        <w:br/>
        <w:t>RESULTS</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C9735D" w:rsidRPr="001936D8" w:rsidRDefault="00471D65" w:rsidP="00C9735D">
      <w:pPr>
        <w:rPr>
          <w:noProof/>
        </w:rPr>
      </w:pPr>
      <w:r w:rsidRPr="00471D65">
        <w:rPr>
          <w:noProof/>
        </w:rPr>
        <w:t>Accuracy_1200</w:t>
      </w:r>
      <w:r>
        <w:rPr>
          <w:noProof/>
        </w:rPr>
        <w:t xml:space="preserve"> </w:t>
      </w:r>
      <w:r w:rsidR="00C9735D" w:rsidRPr="001936D8">
        <w:rPr>
          <w:noProof/>
        </w:rPr>
        <w:t xml:space="preserve">= </w:t>
      </w:r>
      <w:r w:rsidR="00970C11" w:rsidRPr="00970C11">
        <w:rPr>
          <w:noProof/>
        </w:rPr>
        <w:t>0.782333333333333</w:t>
      </w:r>
      <w:r w:rsidR="00273972">
        <w:rPr>
          <w:noProof/>
        </w:rPr>
        <w:br/>
      </w:r>
      <w:r w:rsidR="00273972" w:rsidRPr="00273972">
        <w:rPr>
          <w:noProof/>
        </w:rPr>
        <w:t>Precision_1200</w:t>
      </w:r>
      <w:r w:rsidR="00273972">
        <w:rPr>
          <w:noProof/>
        </w:rPr>
        <w:t xml:space="preserve"> = </w:t>
      </w:r>
      <w:r w:rsidR="00564177" w:rsidRPr="00564177">
        <w:rPr>
          <w:noProof/>
        </w:rPr>
        <w:t>0.796506137865911</w:t>
      </w:r>
      <w:r w:rsidR="00255868">
        <w:rPr>
          <w:noProof/>
        </w:rPr>
        <w:br/>
      </w:r>
      <w:r w:rsidR="00255868" w:rsidRPr="00255868">
        <w:rPr>
          <w:noProof/>
        </w:rPr>
        <w:t>Recall_1200</w:t>
      </w:r>
      <w:r w:rsidR="00255868">
        <w:rPr>
          <w:noProof/>
        </w:rPr>
        <w:t xml:space="preserve"> = </w:t>
      </w:r>
      <w:r w:rsidR="00C00C16" w:rsidRPr="00C00C16">
        <w:rPr>
          <w:noProof/>
        </w:rPr>
        <w:t>0.883708748035621</w:t>
      </w:r>
      <w:r w:rsidR="00C9735D" w:rsidRPr="001936D8">
        <w:rPr>
          <w:noProof/>
        </w:rPr>
        <w:br/>
      </w:r>
      <w:r w:rsidR="00E82F3D" w:rsidRPr="00E82F3D">
        <w:rPr>
          <w:noProof/>
        </w:rPr>
        <w:lastRenderedPageBreak/>
        <w:t>FNCount_1200</w:t>
      </w:r>
      <w:r w:rsidR="00E82F3D">
        <w:rPr>
          <w:noProof/>
        </w:rPr>
        <w:t xml:space="preserve"> </w:t>
      </w:r>
      <w:r w:rsidR="00C9735D" w:rsidRPr="001936D8">
        <w:rPr>
          <w:noProof/>
        </w:rPr>
        <w:t xml:space="preserve">= </w:t>
      </w:r>
      <w:r w:rsidR="00A100D8" w:rsidRPr="00A100D8">
        <w:rPr>
          <w:noProof/>
        </w:rPr>
        <w:t>222</w:t>
      </w:r>
      <w:r w:rsidR="00C9735D" w:rsidRPr="001936D8">
        <w:rPr>
          <w:noProof/>
        </w:rPr>
        <w:br/>
      </w:r>
      <w:r w:rsidR="00E82F3D" w:rsidRPr="00E82F3D">
        <w:rPr>
          <w:noProof/>
        </w:rPr>
        <w:t>FPCount_1200</w:t>
      </w:r>
      <w:r w:rsidR="00E82F3D">
        <w:rPr>
          <w:noProof/>
        </w:rPr>
        <w:t xml:space="preserve"> </w:t>
      </w:r>
      <w:r w:rsidR="00C9735D" w:rsidRPr="001936D8">
        <w:rPr>
          <w:noProof/>
        </w:rPr>
        <w:t xml:space="preserve">= </w:t>
      </w:r>
      <w:r w:rsidR="00BC3E3F" w:rsidRPr="00BC3E3F">
        <w:rPr>
          <w:noProof/>
        </w:rPr>
        <w:t>431</w:t>
      </w:r>
      <w:r w:rsidR="00C9735D" w:rsidRPr="001936D8">
        <w:rPr>
          <w:noProof/>
        </w:rPr>
        <w:br/>
      </w:r>
      <w:r w:rsidR="002F7D93" w:rsidRPr="002F7D93">
        <w:rPr>
          <w:noProof/>
        </w:rPr>
        <w:t>TNCount_1200</w:t>
      </w:r>
      <w:r w:rsidR="00C9735D" w:rsidRPr="001936D8">
        <w:rPr>
          <w:noProof/>
        </w:rPr>
        <w:t xml:space="preserve"> = </w:t>
      </w:r>
      <w:r w:rsidR="00E0054A" w:rsidRPr="00E0054A">
        <w:rPr>
          <w:noProof/>
        </w:rPr>
        <w:t>660</w:t>
      </w:r>
      <w:r w:rsidR="000D332C">
        <w:rPr>
          <w:noProof/>
        </w:rPr>
        <w:tab/>
      </w:r>
      <w:r w:rsidR="00C9735D">
        <w:rPr>
          <w:noProof/>
        </w:rPr>
        <w:br/>
      </w:r>
      <w:r w:rsidR="00BD18D0" w:rsidRPr="00BD18D0">
        <w:rPr>
          <w:noProof/>
        </w:rPr>
        <w:t>TPCount_1200</w:t>
      </w:r>
      <w:r w:rsidR="00BD18D0">
        <w:rPr>
          <w:noProof/>
        </w:rPr>
        <w:t xml:space="preserve"> = </w:t>
      </w:r>
      <w:r w:rsidR="000D332C" w:rsidRPr="000D332C">
        <w:rPr>
          <w:noProof/>
        </w:rPr>
        <w:t>1687</w:t>
      </w:r>
    </w:p>
    <w:p w:rsidR="00C9735D" w:rsidRDefault="00C9735D" w:rsidP="00C9735D">
      <w:pPr>
        <w:rPr>
          <w:rFonts w:ascii="Segoe UI" w:hAnsi="Segoe UI" w:cs="Segoe UI"/>
          <w:b/>
          <w:sz w:val="30"/>
          <w:szCs w:val="30"/>
        </w:rPr>
      </w:pPr>
      <w:r>
        <w:rPr>
          <w:rFonts w:ascii="Segoe UI" w:hAnsi="Segoe UI" w:cs="Segoe UI"/>
          <w:b/>
          <w:sz w:val="30"/>
          <w:szCs w:val="30"/>
          <w:u w:val="single"/>
        </w:rPr>
        <w:t>SCREEN SHOT</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C9735D" w:rsidRDefault="00645005" w:rsidP="00C9735D">
      <w:pPr>
        <w:rPr>
          <w:noProof/>
        </w:rPr>
      </w:pPr>
      <w:r>
        <w:rPr>
          <w:noProof/>
        </w:rPr>
        <w:t>Not applicable</w:t>
      </w:r>
    </w:p>
    <w:p w:rsidR="00120551" w:rsidRDefault="00120551" w:rsidP="00120551">
      <w:pPr>
        <w:rPr>
          <w:rFonts w:ascii="Segoe UI" w:hAnsi="Segoe UI" w:cs="Segoe UI"/>
          <w:b/>
          <w:sz w:val="30"/>
          <w:szCs w:val="30"/>
          <w:u w:val="single"/>
        </w:rPr>
      </w:pPr>
      <w:r>
        <w:rPr>
          <w:rFonts w:ascii="Segoe UI" w:hAnsi="Segoe UI" w:cs="Segoe UI"/>
          <w:b/>
          <w:sz w:val="30"/>
          <w:szCs w:val="30"/>
          <w:u w:val="single"/>
        </w:rPr>
        <w:t>ANSWER</w:t>
      </w:r>
      <w:r w:rsidR="00D5715F">
        <w:rPr>
          <w:rFonts w:ascii="Segoe UI" w:hAnsi="Segoe UI" w:cs="Segoe UI"/>
          <w:b/>
          <w:sz w:val="30"/>
          <w:szCs w:val="30"/>
          <w:u w:val="single"/>
        </w:rPr>
        <w:t xml:space="preserve"> 5</w:t>
      </w:r>
      <w:r w:rsidRPr="00795B20">
        <w:rPr>
          <w:rFonts w:ascii="Segoe UI" w:hAnsi="Segoe UI" w:cs="Segoe UI"/>
          <w:b/>
          <w:sz w:val="30"/>
          <w:szCs w:val="30"/>
          <w:u w:val="single"/>
        </w:rPr>
        <w:t>:</w:t>
      </w:r>
    </w:p>
    <w:p w:rsidR="00D65AD1" w:rsidRPr="00D65AD1" w:rsidRDefault="00D65AD1" w:rsidP="00120551">
      <w:pPr>
        <w:rPr>
          <w:rFonts w:ascii="Segoe UI" w:hAnsi="Segoe UI" w:cs="Segoe UI"/>
          <w:b/>
          <w:sz w:val="26"/>
          <w:szCs w:val="26"/>
          <w:u w:val="single"/>
        </w:rPr>
      </w:pPr>
      <w:r w:rsidRPr="00D65AD1">
        <w:rPr>
          <w:rFonts w:ascii="Segoe UI" w:hAnsi="Segoe UI" w:cs="Segoe UI"/>
          <w:b/>
          <w:sz w:val="26"/>
          <w:szCs w:val="26"/>
          <w:u w:val="single"/>
        </w:rPr>
        <w:t>5 (a) bit answer</w:t>
      </w:r>
    </w:p>
    <w:p w:rsidR="00120551" w:rsidRPr="00B42CE5" w:rsidRDefault="00120551" w:rsidP="00120551">
      <w:pPr>
        <w:rPr>
          <w:rFonts w:ascii="Segoe UI" w:hAnsi="Segoe UI" w:cs="Segoe UI"/>
          <w:i/>
          <w:sz w:val="30"/>
          <w:szCs w:val="30"/>
          <w:u w:val="single"/>
        </w:rPr>
      </w:pPr>
      <w:r w:rsidRPr="00B42CE5">
        <w:rPr>
          <w:rFonts w:ascii="Segoe UI" w:hAnsi="Segoe UI" w:cs="Segoe UI"/>
          <w:i/>
          <w:sz w:val="30"/>
          <w:szCs w:val="30"/>
          <w:u w:val="single"/>
        </w:rPr>
        <w:t>List of steps</w:t>
      </w:r>
    </w:p>
    <w:p w:rsidR="00120551" w:rsidRPr="00CD7BE3" w:rsidRDefault="00D65AD1" w:rsidP="00120551">
      <w:pPr>
        <w:pStyle w:val="ListParagraph"/>
        <w:numPr>
          <w:ilvl w:val="0"/>
          <w:numId w:val="13"/>
        </w:numPr>
        <w:jc w:val="both"/>
        <w:rPr>
          <w:rFonts w:ascii="Segoe UI" w:hAnsi="Segoe UI" w:cs="Segoe UI"/>
          <w:sz w:val="26"/>
          <w:szCs w:val="26"/>
        </w:rPr>
      </w:pPr>
      <w:r>
        <w:rPr>
          <w:rFonts w:ascii="Segoe UI" w:hAnsi="Segoe UI" w:cs="Segoe UI"/>
          <w:sz w:val="26"/>
          <w:szCs w:val="26"/>
        </w:rPr>
        <w:t>To find the graphica</w:t>
      </w:r>
      <w:r w:rsidR="00DA52F7">
        <w:rPr>
          <w:rFonts w:ascii="Segoe UI" w:hAnsi="Segoe UI" w:cs="Segoe UI"/>
          <w:sz w:val="26"/>
          <w:szCs w:val="26"/>
        </w:rPr>
        <w:t>l view of</w:t>
      </w:r>
      <w:r w:rsidR="008C08BC">
        <w:rPr>
          <w:rFonts w:ascii="Segoe UI" w:hAnsi="Segoe UI" w:cs="Segoe UI"/>
          <w:sz w:val="26"/>
          <w:szCs w:val="26"/>
        </w:rPr>
        <w:t xml:space="preserve"> the decision tree, implement the steps mentioned in the answer 3 </w:t>
      </w:r>
      <w:r w:rsidR="00304AE7">
        <w:rPr>
          <w:rFonts w:ascii="Segoe UI" w:hAnsi="Segoe UI" w:cs="Segoe UI"/>
          <w:sz w:val="26"/>
          <w:szCs w:val="26"/>
        </w:rPr>
        <w:t xml:space="preserve">above </w:t>
      </w:r>
      <w:r w:rsidR="008C08BC">
        <w:rPr>
          <w:rFonts w:ascii="Segoe UI" w:hAnsi="Segoe UI" w:cs="Segoe UI"/>
          <w:sz w:val="26"/>
          <w:szCs w:val="26"/>
        </w:rPr>
        <w:t>by replacing the value of N with 1000</w:t>
      </w:r>
    </w:p>
    <w:p w:rsidR="00120551" w:rsidRDefault="00120551" w:rsidP="00120551">
      <w:pPr>
        <w:rPr>
          <w:rFonts w:ascii="Segoe UI" w:hAnsi="Segoe UI" w:cs="Segoe UI"/>
          <w:b/>
          <w:sz w:val="30"/>
          <w:szCs w:val="30"/>
        </w:rPr>
      </w:pPr>
      <w:r>
        <w:rPr>
          <w:rFonts w:ascii="Segoe UI" w:hAnsi="Segoe UI" w:cs="Segoe UI"/>
          <w:b/>
          <w:sz w:val="30"/>
          <w:szCs w:val="30"/>
          <w:u w:val="single"/>
        </w:rPr>
        <w:t>MATLAB SOURCE CODE</w:t>
      </w:r>
      <w:r w:rsidRPr="00795B20">
        <w:rPr>
          <w:rFonts w:ascii="Segoe UI" w:hAnsi="Segoe UI" w:cs="Segoe UI"/>
          <w:b/>
          <w:sz w:val="30"/>
          <w:szCs w:val="30"/>
          <w:u w:val="single"/>
        </w:rPr>
        <w:t>:</w:t>
      </w:r>
    </w:p>
    <w:p w:rsidR="00120551" w:rsidRPr="001936D8" w:rsidRDefault="00120551" w:rsidP="00120551">
      <w:pPr>
        <w:spacing w:after="0"/>
        <w:rPr>
          <w:noProof/>
        </w:rPr>
      </w:pPr>
      <w:r w:rsidRPr="001936D8">
        <w:rPr>
          <w:noProof/>
        </w:rPr>
        <w:t>data = xlsread('D:\My work\M.Eng 1st sem\IDA\Assignment\Homework 2\magic04.xlsx');</w:t>
      </w:r>
    </w:p>
    <w:p w:rsidR="00120551" w:rsidRPr="001936D8" w:rsidRDefault="00120551" w:rsidP="00120551">
      <w:pPr>
        <w:spacing w:after="0"/>
        <w:rPr>
          <w:noProof/>
        </w:rPr>
      </w:pPr>
      <w:r w:rsidRPr="001936D8">
        <w:rPr>
          <w:noProof/>
        </w:rPr>
        <w:t>NewData = data(randperm(19020),:);</w:t>
      </w:r>
    </w:p>
    <w:p w:rsidR="00120551" w:rsidRPr="001936D8" w:rsidRDefault="00120551" w:rsidP="00120551">
      <w:pPr>
        <w:spacing w:after="0"/>
        <w:rPr>
          <w:noProof/>
        </w:rPr>
      </w:pPr>
      <w:r w:rsidRPr="001936D8">
        <w:rPr>
          <w:noProof/>
        </w:rPr>
        <w:t>TrainingData = NewData(1:13020,:);</w:t>
      </w:r>
    </w:p>
    <w:p w:rsidR="00120551" w:rsidRPr="001936D8" w:rsidRDefault="00120551" w:rsidP="00120551">
      <w:pPr>
        <w:spacing w:after="0"/>
        <w:rPr>
          <w:noProof/>
        </w:rPr>
      </w:pPr>
      <w:r w:rsidRPr="001936D8">
        <w:rPr>
          <w:noProof/>
        </w:rPr>
        <w:t>ValidationData = NewData(13021:16020,:);</w:t>
      </w:r>
    </w:p>
    <w:p w:rsidR="00120551" w:rsidRDefault="00120551" w:rsidP="00120551">
      <w:pPr>
        <w:spacing w:after="0"/>
        <w:rPr>
          <w:noProof/>
        </w:rPr>
      </w:pPr>
      <w:r w:rsidRPr="001936D8">
        <w:rPr>
          <w:noProof/>
        </w:rPr>
        <w:t>TestData = NewData(16021:end,:);</w:t>
      </w:r>
    </w:p>
    <w:p w:rsidR="00120551" w:rsidRDefault="00120551" w:rsidP="00120551">
      <w:pPr>
        <w:spacing w:after="0"/>
        <w:rPr>
          <w:noProof/>
        </w:rPr>
      </w:pPr>
    </w:p>
    <w:p w:rsidR="00120551" w:rsidRDefault="00120551" w:rsidP="00120551">
      <w:pPr>
        <w:spacing w:after="0"/>
        <w:rPr>
          <w:noProof/>
        </w:rPr>
      </w:pPr>
      <w:r>
        <w:rPr>
          <w:noProof/>
        </w:rPr>
        <w:t>Features = TrainingData(:,1:10);</w:t>
      </w:r>
    </w:p>
    <w:p w:rsidR="00120551" w:rsidRDefault="00120551" w:rsidP="00120551">
      <w:pPr>
        <w:spacing w:after="0"/>
        <w:rPr>
          <w:noProof/>
        </w:rPr>
      </w:pPr>
      <w:r>
        <w:rPr>
          <w:noProof/>
        </w:rPr>
        <w:t>ClassLabels = TrainingData(:,11);</w:t>
      </w:r>
    </w:p>
    <w:p w:rsidR="00120551" w:rsidRDefault="00120551" w:rsidP="00120551">
      <w:pPr>
        <w:spacing w:after="0"/>
        <w:rPr>
          <w:noProof/>
        </w:rPr>
      </w:pPr>
    </w:p>
    <w:p w:rsidR="00120551" w:rsidRDefault="00804816" w:rsidP="00120551">
      <w:pPr>
        <w:spacing w:after="0"/>
        <w:rPr>
          <w:noProof/>
        </w:rPr>
      </w:pPr>
      <w:r>
        <w:rPr>
          <w:noProof/>
        </w:rPr>
        <w:t>dtr_10</w:t>
      </w:r>
      <w:r w:rsidR="00120551">
        <w:rPr>
          <w:noProof/>
        </w:rPr>
        <w:t>00=fitctree(Features</w:t>
      </w:r>
      <w:r>
        <w:rPr>
          <w:noProof/>
        </w:rPr>
        <w:t>, ClassLabels, 'MinLeafSize', 10</w:t>
      </w:r>
      <w:r w:rsidR="00120551">
        <w:rPr>
          <w:noProof/>
        </w:rPr>
        <w:t>00);</w:t>
      </w:r>
    </w:p>
    <w:p w:rsidR="00804816" w:rsidRDefault="00120551" w:rsidP="00804816">
      <w:pPr>
        <w:spacing w:after="0"/>
        <w:rPr>
          <w:noProof/>
        </w:rPr>
      </w:pPr>
      <w:r>
        <w:rPr>
          <w:noProof/>
        </w:rPr>
        <w:t>view(dtr</w:t>
      </w:r>
      <w:r w:rsidR="00804816">
        <w:rPr>
          <w:noProof/>
        </w:rPr>
        <w:t>_10</w:t>
      </w:r>
      <w:r>
        <w:rPr>
          <w:noProof/>
        </w:rPr>
        <w:t>00,'Mode','graph');</w:t>
      </w:r>
    </w:p>
    <w:p w:rsidR="00120551" w:rsidRPr="00804816" w:rsidRDefault="00120551" w:rsidP="00804816">
      <w:pPr>
        <w:spacing w:after="0"/>
        <w:rPr>
          <w:noProof/>
        </w:rPr>
      </w:pPr>
      <w:r>
        <w:rPr>
          <w:rFonts w:ascii="Segoe UI" w:hAnsi="Segoe UI" w:cs="Segoe UI"/>
          <w:b/>
          <w:sz w:val="30"/>
          <w:szCs w:val="30"/>
          <w:u w:val="single"/>
        </w:rPr>
        <w:br/>
        <w:t>RESULTS</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307213" w:rsidRDefault="00307213" w:rsidP="00307213">
      <w:pPr>
        <w:rPr>
          <w:noProof/>
        </w:rPr>
      </w:pPr>
      <w:r w:rsidRPr="001936D8">
        <w:rPr>
          <w:noProof/>
        </w:rPr>
        <w:t>NewData = 19020 * 11 double values</w:t>
      </w:r>
      <w:r w:rsidRPr="001936D8">
        <w:rPr>
          <w:noProof/>
        </w:rPr>
        <w:br/>
        <w:t>TrainingData = 13020 * 11 double values</w:t>
      </w:r>
      <w:r w:rsidRPr="001936D8">
        <w:rPr>
          <w:noProof/>
        </w:rPr>
        <w:br/>
        <w:t>ValidationData = 3000 * 11 double values</w:t>
      </w:r>
      <w:r w:rsidRPr="001936D8">
        <w:rPr>
          <w:noProof/>
        </w:rPr>
        <w:br/>
        <w:t>TestData = 3000 * 11 double values</w:t>
      </w:r>
      <w:r>
        <w:rPr>
          <w:noProof/>
        </w:rPr>
        <w:br/>
        <w:t>Features = 16020 * 10 double values</w:t>
      </w:r>
      <w:r>
        <w:rPr>
          <w:noProof/>
        </w:rPr>
        <w:br/>
        <w:t>ClassLabels = 16020 * 1 double values</w:t>
      </w:r>
    </w:p>
    <w:p w:rsidR="008835EF" w:rsidRDefault="008835EF" w:rsidP="00307213">
      <w:pPr>
        <w:rPr>
          <w:noProof/>
        </w:rPr>
      </w:pPr>
    </w:p>
    <w:p w:rsidR="008835EF" w:rsidRDefault="008835EF" w:rsidP="00307213">
      <w:pPr>
        <w:rPr>
          <w:noProof/>
        </w:rPr>
      </w:pPr>
    </w:p>
    <w:p w:rsidR="008835EF" w:rsidRPr="001936D8" w:rsidRDefault="008835EF" w:rsidP="00307213">
      <w:pPr>
        <w:rPr>
          <w:noProof/>
        </w:rPr>
      </w:pPr>
    </w:p>
    <w:p w:rsidR="00120551" w:rsidRDefault="00120551" w:rsidP="00120551">
      <w:pPr>
        <w:rPr>
          <w:rFonts w:ascii="Segoe UI" w:hAnsi="Segoe UI" w:cs="Segoe UI"/>
          <w:b/>
          <w:sz w:val="30"/>
          <w:szCs w:val="30"/>
        </w:rPr>
      </w:pPr>
      <w:r>
        <w:rPr>
          <w:rFonts w:ascii="Segoe UI" w:hAnsi="Segoe UI" w:cs="Segoe UI"/>
          <w:b/>
          <w:sz w:val="30"/>
          <w:szCs w:val="30"/>
          <w:u w:val="single"/>
        </w:rPr>
        <w:lastRenderedPageBreak/>
        <w:t>SCREEN SHOT</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120551" w:rsidRDefault="00EC704E" w:rsidP="00C9735D">
      <w:pPr>
        <w:rPr>
          <w:rFonts w:ascii="Segoe UI" w:hAnsi="Segoe UI" w:cs="Segoe UI"/>
          <w:b/>
          <w:sz w:val="30"/>
          <w:szCs w:val="30"/>
        </w:rPr>
      </w:pPr>
      <w:r>
        <w:rPr>
          <w:noProof/>
        </w:rPr>
        <w:drawing>
          <wp:inline distT="0" distB="0" distL="0" distR="0" wp14:anchorId="068E501C" wp14:editId="77AEEAEB">
            <wp:extent cx="5943600" cy="3575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75050"/>
                    </a:xfrm>
                    <a:prstGeom prst="rect">
                      <a:avLst/>
                    </a:prstGeom>
                  </pic:spPr>
                </pic:pic>
              </a:graphicData>
            </a:graphic>
          </wp:inline>
        </w:drawing>
      </w:r>
    </w:p>
    <w:p w:rsidR="00332BF4" w:rsidRPr="00D65AD1" w:rsidRDefault="00332BF4" w:rsidP="00332BF4">
      <w:pPr>
        <w:rPr>
          <w:rFonts w:ascii="Segoe UI" w:hAnsi="Segoe UI" w:cs="Segoe UI"/>
          <w:b/>
          <w:sz w:val="26"/>
          <w:szCs w:val="26"/>
          <w:u w:val="single"/>
        </w:rPr>
      </w:pPr>
      <w:r w:rsidRPr="00D65AD1">
        <w:rPr>
          <w:rFonts w:ascii="Segoe UI" w:hAnsi="Segoe UI" w:cs="Segoe UI"/>
          <w:b/>
          <w:sz w:val="26"/>
          <w:szCs w:val="26"/>
          <w:u w:val="single"/>
        </w:rPr>
        <w:t>5 (</w:t>
      </w:r>
      <w:r w:rsidR="005A3D0B">
        <w:rPr>
          <w:rFonts w:ascii="Segoe UI" w:hAnsi="Segoe UI" w:cs="Segoe UI"/>
          <w:b/>
          <w:sz w:val="26"/>
          <w:szCs w:val="26"/>
          <w:u w:val="single"/>
        </w:rPr>
        <w:t>b</w:t>
      </w:r>
      <w:r w:rsidRPr="00D65AD1">
        <w:rPr>
          <w:rFonts w:ascii="Segoe UI" w:hAnsi="Segoe UI" w:cs="Segoe UI"/>
          <w:b/>
          <w:sz w:val="26"/>
          <w:szCs w:val="26"/>
          <w:u w:val="single"/>
        </w:rPr>
        <w:t>) bit answer</w:t>
      </w:r>
    </w:p>
    <w:p w:rsidR="00332BF4" w:rsidRPr="00B42CE5" w:rsidRDefault="00332BF4" w:rsidP="00332BF4">
      <w:pPr>
        <w:rPr>
          <w:rFonts w:ascii="Segoe UI" w:hAnsi="Segoe UI" w:cs="Segoe UI"/>
          <w:i/>
          <w:sz w:val="30"/>
          <w:szCs w:val="30"/>
          <w:u w:val="single"/>
        </w:rPr>
      </w:pPr>
      <w:r w:rsidRPr="00B42CE5">
        <w:rPr>
          <w:rFonts w:ascii="Segoe UI" w:hAnsi="Segoe UI" w:cs="Segoe UI"/>
          <w:i/>
          <w:sz w:val="30"/>
          <w:szCs w:val="30"/>
          <w:u w:val="single"/>
        </w:rPr>
        <w:t>List of steps</w:t>
      </w:r>
    </w:p>
    <w:p w:rsidR="00332BF4" w:rsidRDefault="00332BF4" w:rsidP="00332BF4">
      <w:pPr>
        <w:pStyle w:val="ListParagraph"/>
        <w:numPr>
          <w:ilvl w:val="0"/>
          <w:numId w:val="14"/>
        </w:numPr>
        <w:jc w:val="both"/>
        <w:rPr>
          <w:rFonts w:ascii="Segoe UI" w:hAnsi="Segoe UI" w:cs="Segoe UI"/>
          <w:sz w:val="26"/>
          <w:szCs w:val="26"/>
        </w:rPr>
      </w:pPr>
      <w:r>
        <w:rPr>
          <w:rFonts w:ascii="Segoe UI" w:hAnsi="Segoe UI" w:cs="Segoe UI"/>
          <w:sz w:val="26"/>
          <w:szCs w:val="26"/>
        </w:rPr>
        <w:t xml:space="preserve">To find the </w:t>
      </w:r>
      <w:r w:rsidR="00373BC9">
        <w:rPr>
          <w:rFonts w:ascii="Segoe UI" w:hAnsi="Segoe UI" w:cs="Segoe UI"/>
          <w:sz w:val="26"/>
          <w:szCs w:val="26"/>
        </w:rPr>
        <w:t xml:space="preserve">predicted labels and determine accuracy, precision and recall values and also the numbers of TP, TN, FN and FP we need to implement the steps mentioned </w:t>
      </w:r>
      <w:r w:rsidR="00D824A8">
        <w:rPr>
          <w:rFonts w:ascii="Segoe UI" w:hAnsi="Segoe UI" w:cs="Segoe UI"/>
          <w:sz w:val="26"/>
          <w:szCs w:val="26"/>
        </w:rPr>
        <w:t xml:space="preserve">above </w:t>
      </w:r>
      <w:r w:rsidR="00373BC9">
        <w:rPr>
          <w:rFonts w:ascii="Segoe UI" w:hAnsi="Segoe UI" w:cs="Segoe UI"/>
          <w:sz w:val="26"/>
          <w:szCs w:val="26"/>
        </w:rPr>
        <w:t xml:space="preserve">in </w:t>
      </w:r>
      <w:r w:rsidR="00D824A8">
        <w:rPr>
          <w:rFonts w:ascii="Segoe UI" w:hAnsi="Segoe UI" w:cs="Segoe UI"/>
          <w:sz w:val="26"/>
          <w:szCs w:val="26"/>
        </w:rPr>
        <w:t>Answer 4</w:t>
      </w:r>
    </w:p>
    <w:p w:rsidR="000C2B44" w:rsidRDefault="000C2B44" w:rsidP="00332BF4">
      <w:pPr>
        <w:pStyle w:val="ListParagraph"/>
        <w:numPr>
          <w:ilvl w:val="0"/>
          <w:numId w:val="14"/>
        </w:numPr>
        <w:jc w:val="both"/>
        <w:rPr>
          <w:rFonts w:ascii="Segoe UI" w:hAnsi="Segoe UI" w:cs="Segoe UI"/>
          <w:sz w:val="26"/>
          <w:szCs w:val="26"/>
        </w:rPr>
      </w:pPr>
      <w:r>
        <w:rPr>
          <w:rFonts w:ascii="Segoe UI" w:hAnsi="Segoe UI" w:cs="Segoe UI"/>
          <w:sz w:val="26"/>
          <w:szCs w:val="26"/>
        </w:rPr>
        <w:t>But with 1000 as N value as given in the question.</w:t>
      </w:r>
    </w:p>
    <w:p w:rsidR="000C2B44" w:rsidRPr="00CD7BE3" w:rsidRDefault="000C2B44" w:rsidP="00332BF4">
      <w:pPr>
        <w:pStyle w:val="ListParagraph"/>
        <w:numPr>
          <w:ilvl w:val="0"/>
          <w:numId w:val="14"/>
        </w:numPr>
        <w:jc w:val="both"/>
        <w:rPr>
          <w:rFonts w:ascii="Segoe UI" w:hAnsi="Segoe UI" w:cs="Segoe UI"/>
          <w:sz w:val="26"/>
          <w:szCs w:val="26"/>
        </w:rPr>
      </w:pPr>
      <w:r>
        <w:rPr>
          <w:rFonts w:ascii="Segoe UI" w:hAnsi="Segoe UI" w:cs="Segoe UI"/>
          <w:sz w:val="26"/>
          <w:szCs w:val="26"/>
        </w:rPr>
        <w:t xml:space="preserve">Also we need to determine accuracy, precision and recall by using </w:t>
      </w:r>
      <w:r w:rsidR="0057133D">
        <w:rPr>
          <w:rFonts w:ascii="Segoe UI" w:hAnsi="Segoe UI" w:cs="Segoe UI"/>
          <w:sz w:val="26"/>
          <w:szCs w:val="26"/>
        </w:rPr>
        <w:t>Training</w:t>
      </w:r>
      <w:r>
        <w:rPr>
          <w:rFonts w:ascii="Segoe UI" w:hAnsi="Segoe UI" w:cs="Segoe UI"/>
          <w:sz w:val="26"/>
          <w:szCs w:val="26"/>
        </w:rPr>
        <w:t>Data obtained</w:t>
      </w:r>
    </w:p>
    <w:p w:rsidR="00332BF4" w:rsidRDefault="00332BF4" w:rsidP="00332BF4">
      <w:pPr>
        <w:rPr>
          <w:rFonts w:ascii="Segoe UI" w:hAnsi="Segoe UI" w:cs="Segoe UI"/>
          <w:b/>
          <w:sz w:val="30"/>
          <w:szCs w:val="30"/>
        </w:rPr>
      </w:pPr>
      <w:r>
        <w:rPr>
          <w:rFonts w:ascii="Segoe UI" w:hAnsi="Segoe UI" w:cs="Segoe UI"/>
          <w:b/>
          <w:sz w:val="30"/>
          <w:szCs w:val="30"/>
          <w:u w:val="single"/>
        </w:rPr>
        <w:t>MATLAB SOURCE CODE</w:t>
      </w:r>
      <w:r w:rsidRPr="00795B20">
        <w:rPr>
          <w:rFonts w:ascii="Segoe UI" w:hAnsi="Segoe UI" w:cs="Segoe UI"/>
          <w:b/>
          <w:sz w:val="30"/>
          <w:szCs w:val="30"/>
          <w:u w:val="single"/>
        </w:rPr>
        <w:t>:</w:t>
      </w:r>
    </w:p>
    <w:p w:rsidR="00332BF4" w:rsidRPr="001936D8" w:rsidRDefault="00332BF4" w:rsidP="00332BF4">
      <w:pPr>
        <w:spacing w:after="0"/>
        <w:rPr>
          <w:noProof/>
        </w:rPr>
      </w:pPr>
      <w:r w:rsidRPr="001936D8">
        <w:rPr>
          <w:noProof/>
        </w:rPr>
        <w:t>data = xlsread('D:\My work\M.Eng 1st sem\IDA\Assignment\Homework 2\magic04.xlsx');</w:t>
      </w:r>
    </w:p>
    <w:p w:rsidR="00332BF4" w:rsidRPr="001936D8" w:rsidRDefault="00332BF4" w:rsidP="00332BF4">
      <w:pPr>
        <w:spacing w:after="0"/>
        <w:rPr>
          <w:noProof/>
        </w:rPr>
      </w:pPr>
      <w:r w:rsidRPr="001936D8">
        <w:rPr>
          <w:noProof/>
        </w:rPr>
        <w:t>NewData = data(randperm(19020),:);</w:t>
      </w:r>
    </w:p>
    <w:p w:rsidR="00332BF4" w:rsidRPr="001936D8" w:rsidRDefault="00332BF4" w:rsidP="00332BF4">
      <w:pPr>
        <w:spacing w:after="0"/>
        <w:rPr>
          <w:noProof/>
        </w:rPr>
      </w:pPr>
      <w:r w:rsidRPr="001936D8">
        <w:rPr>
          <w:noProof/>
        </w:rPr>
        <w:t>TrainingData = NewData(1:13020,:);</w:t>
      </w:r>
    </w:p>
    <w:p w:rsidR="00332BF4" w:rsidRPr="001936D8" w:rsidRDefault="00332BF4" w:rsidP="00332BF4">
      <w:pPr>
        <w:spacing w:after="0"/>
        <w:rPr>
          <w:noProof/>
        </w:rPr>
      </w:pPr>
      <w:r w:rsidRPr="001936D8">
        <w:rPr>
          <w:noProof/>
        </w:rPr>
        <w:t>ValidationData = NewData(13021:16020,:);</w:t>
      </w:r>
    </w:p>
    <w:p w:rsidR="00332BF4" w:rsidRDefault="00332BF4" w:rsidP="00332BF4">
      <w:pPr>
        <w:spacing w:after="0"/>
        <w:rPr>
          <w:noProof/>
        </w:rPr>
      </w:pPr>
      <w:r w:rsidRPr="001936D8">
        <w:rPr>
          <w:noProof/>
        </w:rPr>
        <w:t>TestData = NewData(16021:end,:);</w:t>
      </w:r>
    </w:p>
    <w:p w:rsidR="00332BF4" w:rsidRDefault="00332BF4" w:rsidP="00332BF4">
      <w:pPr>
        <w:spacing w:after="0"/>
        <w:rPr>
          <w:noProof/>
        </w:rPr>
      </w:pPr>
    </w:p>
    <w:p w:rsidR="00332BF4" w:rsidRDefault="00332BF4" w:rsidP="00332BF4">
      <w:pPr>
        <w:spacing w:after="0"/>
        <w:rPr>
          <w:noProof/>
        </w:rPr>
      </w:pPr>
      <w:r>
        <w:rPr>
          <w:noProof/>
        </w:rPr>
        <w:t>Features = TrainingData(:,1:10);</w:t>
      </w:r>
    </w:p>
    <w:p w:rsidR="00332BF4" w:rsidRDefault="00332BF4" w:rsidP="00332BF4">
      <w:pPr>
        <w:spacing w:after="0"/>
        <w:rPr>
          <w:noProof/>
        </w:rPr>
      </w:pPr>
      <w:r>
        <w:rPr>
          <w:noProof/>
        </w:rPr>
        <w:t>ClassLabels = TrainingData(:,11);</w:t>
      </w:r>
    </w:p>
    <w:p w:rsidR="00332BF4" w:rsidRDefault="00332BF4" w:rsidP="00332BF4">
      <w:pPr>
        <w:spacing w:after="0"/>
        <w:rPr>
          <w:noProof/>
        </w:rPr>
      </w:pPr>
    </w:p>
    <w:p w:rsidR="00332BF4" w:rsidRDefault="00332BF4" w:rsidP="00332BF4">
      <w:pPr>
        <w:spacing w:after="0"/>
        <w:rPr>
          <w:noProof/>
        </w:rPr>
      </w:pPr>
      <w:r>
        <w:rPr>
          <w:noProof/>
        </w:rPr>
        <w:t>dtr_1000=fitctree(Features, ClassLabels, 'MinLeafSize', 1000);</w:t>
      </w:r>
    </w:p>
    <w:p w:rsidR="00332BF4" w:rsidRDefault="00332BF4" w:rsidP="00332BF4">
      <w:pPr>
        <w:spacing w:after="0"/>
        <w:rPr>
          <w:noProof/>
        </w:rPr>
      </w:pPr>
      <w:r>
        <w:rPr>
          <w:noProof/>
        </w:rPr>
        <w:t>view(dtr_1000,'Mode','graph');</w:t>
      </w:r>
    </w:p>
    <w:p w:rsidR="00AC5BF0" w:rsidRDefault="00AC5BF0" w:rsidP="00332BF4">
      <w:pPr>
        <w:spacing w:after="0"/>
        <w:rPr>
          <w:noProof/>
        </w:rPr>
      </w:pPr>
    </w:p>
    <w:p w:rsidR="00723321" w:rsidRDefault="00723321" w:rsidP="00723321">
      <w:pPr>
        <w:spacing w:after="0"/>
        <w:rPr>
          <w:noProof/>
        </w:rPr>
      </w:pPr>
      <w:r>
        <w:rPr>
          <w:noProof/>
        </w:rPr>
        <w:t xml:space="preserve">TestFeatures_Test_1000 = </w:t>
      </w:r>
      <w:r w:rsidR="00300B87">
        <w:rPr>
          <w:noProof/>
        </w:rPr>
        <w:t>TrainingData</w:t>
      </w:r>
      <w:r>
        <w:rPr>
          <w:noProof/>
        </w:rPr>
        <w:t>(:,1:10);</w:t>
      </w:r>
    </w:p>
    <w:p w:rsidR="00723321" w:rsidRDefault="00723321" w:rsidP="00723321">
      <w:pPr>
        <w:spacing w:after="0"/>
        <w:rPr>
          <w:noProof/>
        </w:rPr>
      </w:pPr>
      <w:r>
        <w:rPr>
          <w:noProof/>
        </w:rPr>
        <w:t>PredictLabels_Test_1000 = predict(dtr_1000,TestFeatures_Test_1000);</w:t>
      </w:r>
    </w:p>
    <w:p w:rsidR="00723321" w:rsidRDefault="00723321" w:rsidP="00723321">
      <w:pPr>
        <w:spacing w:after="0"/>
        <w:rPr>
          <w:noProof/>
        </w:rPr>
      </w:pPr>
      <w:r>
        <w:rPr>
          <w:noProof/>
        </w:rPr>
        <w:t xml:space="preserve">OriginalLabels_Test_1000 = </w:t>
      </w:r>
      <w:r w:rsidR="00300B87">
        <w:rPr>
          <w:noProof/>
        </w:rPr>
        <w:t>Training</w:t>
      </w:r>
      <w:r>
        <w:rPr>
          <w:noProof/>
        </w:rPr>
        <w:t>Data(:,11);</w:t>
      </w:r>
    </w:p>
    <w:p w:rsidR="00723321" w:rsidRDefault="00723321" w:rsidP="00723321">
      <w:pPr>
        <w:spacing w:after="0"/>
        <w:rPr>
          <w:noProof/>
        </w:rPr>
      </w:pPr>
      <w:r>
        <w:rPr>
          <w:noProof/>
        </w:rPr>
        <w:t>TPCount_Test_1000=0;</w:t>
      </w:r>
    </w:p>
    <w:p w:rsidR="00723321" w:rsidRDefault="00723321" w:rsidP="00723321">
      <w:pPr>
        <w:spacing w:after="0"/>
        <w:rPr>
          <w:noProof/>
        </w:rPr>
      </w:pPr>
      <w:r>
        <w:rPr>
          <w:noProof/>
        </w:rPr>
        <w:t>FPCount_Test_1000=0;</w:t>
      </w:r>
    </w:p>
    <w:p w:rsidR="00723321" w:rsidRDefault="00723321" w:rsidP="00723321">
      <w:pPr>
        <w:spacing w:after="0"/>
        <w:rPr>
          <w:noProof/>
        </w:rPr>
      </w:pPr>
      <w:r>
        <w:rPr>
          <w:noProof/>
        </w:rPr>
        <w:t>FNCount_Test_1000=0;</w:t>
      </w:r>
    </w:p>
    <w:p w:rsidR="00723321" w:rsidRDefault="00723321" w:rsidP="00723321">
      <w:pPr>
        <w:spacing w:after="0"/>
        <w:rPr>
          <w:noProof/>
        </w:rPr>
      </w:pPr>
      <w:r>
        <w:rPr>
          <w:noProof/>
        </w:rPr>
        <w:t>TNCount_Test_1000=0;</w:t>
      </w:r>
    </w:p>
    <w:p w:rsidR="00723321" w:rsidRDefault="00723321" w:rsidP="00723321">
      <w:pPr>
        <w:spacing w:after="0"/>
        <w:rPr>
          <w:noProof/>
        </w:rPr>
      </w:pPr>
    </w:p>
    <w:p w:rsidR="00723321" w:rsidRDefault="00723321" w:rsidP="00723321">
      <w:pPr>
        <w:spacing w:after="0"/>
        <w:rPr>
          <w:noProof/>
        </w:rPr>
      </w:pPr>
      <w:r>
        <w:rPr>
          <w:noProof/>
        </w:rPr>
        <w:t>for i=1:3000</w:t>
      </w:r>
    </w:p>
    <w:p w:rsidR="00723321" w:rsidRDefault="00723321" w:rsidP="00723321">
      <w:pPr>
        <w:spacing w:after="0"/>
        <w:rPr>
          <w:noProof/>
        </w:rPr>
      </w:pPr>
      <w:r>
        <w:rPr>
          <w:noProof/>
        </w:rPr>
        <w:t xml:space="preserve">    if(PredictLabels_Test_1000(i) == 1 &amp;&amp; OriginalLabels_Test_1000(i) == 1)</w:t>
      </w:r>
    </w:p>
    <w:p w:rsidR="00723321" w:rsidRDefault="00723321" w:rsidP="00723321">
      <w:pPr>
        <w:spacing w:after="0"/>
        <w:rPr>
          <w:noProof/>
        </w:rPr>
      </w:pPr>
      <w:r>
        <w:rPr>
          <w:noProof/>
        </w:rPr>
        <w:t xml:space="preserve">        TPCount_Test_1000 = TPCount_Test_1000+1;</w:t>
      </w:r>
    </w:p>
    <w:p w:rsidR="00723321" w:rsidRDefault="00723321" w:rsidP="00723321">
      <w:pPr>
        <w:spacing w:after="0"/>
        <w:rPr>
          <w:noProof/>
        </w:rPr>
      </w:pPr>
      <w:r>
        <w:rPr>
          <w:noProof/>
        </w:rPr>
        <w:t xml:space="preserve">    elseif(PredictLabels_Test_1000(i) == 1 &amp;&amp; OriginalLabels_Test_1000(i) == 0)</w:t>
      </w:r>
    </w:p>
    <w:p w:rsidR="00723321" w:rsidRDefault="00723321" w:rsidP="00723321">
      <w:pPr>
        <w:spacing w:after="0"/>
        <w:rPr>
          <w:noProof/>
        </w:rPr>
      </w:pPr>
      <w:r>
        <w:rPr>
          <w:noProof/>
        </w:rPr>
        <w:t xml:space="preserve">        FPCount_Test_1000=FPCount_Test_1000+1;</w:t>
      </w:r>
    </w:p>
    <w:p w:rsidR="00723321" w:rsidRDefault="00723321" w:rsidP="00723321">
      <w:pPr>
        <w:spacing w:after="0"/>
        <w:rPr>
          <w:noProof/>
        </w:rPr>
      </w:pPr>
      <w:r>
        <w:rPr>
          <w:noProof/>
        </w:rPr>
        <w:t xml:space="preserve">    elseif(PredictLabels_Test_1000(i) == 0 &amp;&amp; OriginalLabels_Test_1000(i) == 1)</w:t>
      </w:r>
    </w:p>
    <w:p w:rsidR="00723321" w:rsidRDefault="00723321" w:rsidP="00723321">
      <w:pPr>
        <w:spacing w:after="0"/>
        <w:rPr>
          <w:noProof/>
        </w:rPr>
      </w:pPr>
      <w:r>
        <w:rPr>
          <w:noProof/>
        </w:rPr>
        <w:t xml:space="preserve">        FNCount_Test_1000=FNCount_Test_1000+1;</w:t>
      </w:r>
    </w:p>
    <w:p w:rsidR="00723321" w:rsidRDefault="00723321" w:rsidP="00723321">
      <w:pPr>
        <w:spacing w:after="0"/>
        <w:rPr>
          <w:noProof/>
        </w:rPr>
      </w:pPr>
      <w:r>
        <w:rPr>
          <w:noProof/>
        </w:rPr>
        <w:t xml:space="preserve">    elseif(PredictLabels_Test_1000(i) == 0 &amp;&amp; OriginalLabels_Test_1000(i) == 0)</w:t>
      </w:r>
    </w:p>
    <w:p w:rsidR="00723321" w:rsidRDefault="00723321" w:rsidP="00723321">
      <w:pPr>
        <w:spacing w:after="0"/>
        <w:rPr>
          <w:noProof/>
        </w:rPr>
      </w:pPr>
      <w:r>
        <w:rPr>
          <w:noProof/>
        </w:rPr>
        <w:t xml:space="preserve">        TNCount_Test_1000=TNCount_Test_1000+1;</w:t>
      </w:r>
    </w:p>
    <w:p w:rsidR="00723321" w:rsidRDefault="00723321" w:rsidP="00723321">
      <w:pPr>
        <w:spacing w:after="0"/>
        <w:rPr>
          <w:noProof/>
        </w:rPr>
      </w:pPr>
      <w:r>
        <w:rPr>
          <w:noProof/>
        </w:rPr>
        <w:t xml:space="preserve">    end</w:t>
      </w:r>
    </w:p>
    <w:p w:rsidR="00723321" w:rsidRDefault="00723321" w:rsidP="00723321">
      <w:pPr>
        <w:spacing w:after="0"/>
        <w:rPr>
          <w:noProof/>
        </w:rPr>
      </w:pPr>
      <w:r>
        <w:rPr>
          <w:noProof/>
        </w:rPr>
        <w:t>end</w:t>
      </w:r>
    </w:p>
    <w:p w:rsidR="00723321" w:rsidRDefault="00723321" w:rsidP="00723321">
      <w:pPr>
        <w:spacing w:after="0"/>
        <w:rPr>
          <w:noProof/>
        </w:rPr>
      </w:pPr>
    </w:p>
    <w:p w:rsidR="00723321" w:rsidRDefault="00723321" w:rsidP="00723321">
      <w:pPr>
        <w:spacing w:after="0"/>
        <w:rPr>
          <w:noProof/>
        </w:rPr>
      </w:pPr>
      <w:r>
        <w:rPr>
          <w:noProof/>
        </w:rPr>
        <w:t>Accuracy_Test_1000 = (TPCount_Test_1000+TNCount_Test_1000)/(TPCount_Test_1000+TNCount_Test_1000+FNCount_Test_1000+FPCount_Test_1000);</w:t>
      </w:r>
    </w:p>
    <w:p w:rsidR="00723321" w:rsidRDefault="00723321" w:rsidP="00723321">
      <w:pPr>
        <w:spacing w:after="0"/>
        <w:rPr>
          <w:noProof/>
        </w:rPr>
      </w:pPr>
      <w:r>
        <w:rPr>
          <w:noProof/>
        </w:rPr>
        <w:t>Recall_Test_1000 = TPCount_Test_1000/(TPCount_Test_1000+FNCount_Test_1000);</w:t>
      </w:r>
    </w:p>
    <w:p w:rsidR="00332BF4" w:rsidRPr="00804816" w:rsidRDefault="00723321" w:rsidP="00723321">
      <w:pPr>
        <w:spacing w:after="0"/>
        <w:rPr>
          <w:noProof/>
        </w:rPr>
      </w:pPr>
      <w:r>
        <w:rPr>
          <w:noProof/>
        </w:rPr>
        <w:t>Precision_Test_1000 = TPCount_Test_1000/(TPCount_Test_1000+FPCount_Test_1000);</w:t>
      </w:r>
      <w:r w:rsidR="00332BF4">
        <w:rPr>
          <w:rFonts w:ascii="Segoe UI" w:hAnsi="Segoe UI" w:cs="Segoe UI"/>
          <w:b/>
          <w:sz w:val="30"/>
          <w:szCs w:val="30"/>
          <w:u w:val="single"/>
        </w:rPr>
        <w:br/>
        <w:t>RESULTS</w:t>
      </w:r>
      <w:r w:rsidR="00332BF4" w:rsidRPr="00795B20">
        <w:rPr>
          <w:rFonts w:ascii="Segoe UI" w:hAnsi="Segoe UI" w:cs="Segoe UI"/>
          <w:b/>
          <w:sz w:val="30"/>
          <w:szCs w:val="30"/>
          <w:u w:val="single"/>
        </w:rPr>
        <w:t>:</w:t>
      </w:r>
      <w:r w:rsidR="00332BF4" w:rsidRPr="00D06C3E">
        <w:rPr>
          <w:rFonts w:ascii="Segoe UI" w:hAnsi="Segoe UI" w:cs="Segoe UI"/>
          <w:b/>
          <w:sz w:val="30"/>
          <w:szCs w:val="30"/>
        </w:rPr>
        <w:t xml:space="preserve"> </w:t>
      </w:r>
    </w:p>
    <w:p w:rsidR="004F2C77" w:rsidRPr="001936D8" w:rsidRDefault="00CC7234" w:rsidP="004F2C77">
      <w:pPr>
        <w:rPr>
          <w:noProof/>
        </w:rPr>
      </w:pPr>
      <w:r>
        <w:rPr>
          <w:noProof/>
        </w:rPr>
        <w:t>Accuracy</w:t>
      </w:r>
      <w:r w:rsidR="0097471B">
        <w:rPr>
          <w:noProof/>
        </w:rPr>
        <w:t>_Test</w:t>
      </w:r>
      <w:r w:rsidR="0097471B">
        <w:rPr>
          <w:noProof/>
        </w:rPr>
        <w:t xml:space="preserve"> </w:t>
      </w:r>
      <w:r>
        <w:rPr>
          <w:noProof/>
        </w:rPr>
        <w:t>_10</w:t>
      </w:r>
      <w:r w:rsidR="004F2C77" w:rsidRPr="00471D65">
        <w:rPr>
          <w:noProof/>
        </w:rPr>
        <w:t>00</w:t>
      </w:r>
      <w:r w:rsidR="004F2C77">
        <w:rPr>
          <w:noProof/>
        </w:rPr>
        <w:t xml:space="preserve"> </w:t>
      </w:r>
      <w:r w:rsidR="004F2C77" w:rsidRPr="001936D8">
        <w:rPr>
          <w:noProof/>
        </w:rPr>
        <w:t xml:space="preserve">= </w:t>
      </w:r>
      <w:r w:rsidR="0077537A" w:rsidRPr="0077537A">
        <w:rPr>
          <w:noProof/>
        </w:rPr>
        <w:t>0.802666666666667</w:t>
      </w:r>
      <w:r w:rsidR="004F2C77">
        <w:rPr>
          <w:noProof/>
        </w:rPr>
        <w:br/>
      </w:r>
      <w:r>
        <w:rPr>
          <w:noProof/>
        </w:rPr>
        <w:t>Precision</w:t>
      </w:r>
      <w:r w:rsidR="0097471B">
        <w:rPr>
          <w:noProof/>
        </w:rPr>
        <w:t>_Test</w:t>
      </w:r>
      <w:r w:rsidR="0097471B">
        <w:rPr>
          <w:noProof/>
        </w:rPr>
        <w:t xml:space="preserve"> </w:t>
      </w:r>
      <w:r>
        <w:rPr>
          <w:noProof/>
        </w:rPr>
        <w:t>_10</w:t>
      </w:r>
      <w:r w:rsidR="004F2C77" w:rsidRPr="00273972">
        <w:rPr>
          <w:noProof/>
        </w:rPr>
        <w:t>00</w:t>
      </w:r>
      <w:r w:rsidR="004F2C77">
        <w:rPr>
          <w:noProof/>
        </w:rPr>
        <w:t xml:space="preserve"> = </w:t>
      </w:r>
      <w:r w:rsidR="00E90033" w:rsidRPr="00E90033">
        <w:rPr>
          <w:noProof/>
        </w:rPr>
        <w:t>0.797718297498903</w:t>
      </w:r>
      <w:r w:rsidR="004F2C77">
        <w:rPr>
          <w:noProof/>
        </w:rPr>
        <w:br/>
      </w:r>
      <w:r>
        <w:rPr>
          <w:noProof/>
        </w:rPr>
        <w:t>Recall</w:t>
      </w:r>
      <w:r w:rsidR="0097471B">
        <w:rPr>
          <w:noProof/>
        </w:rPr>
        <w:t>_Test</w:t>
      </w:r>
      <w:r w:rsidR="0097471B">
        <w:rPr>
          <w:noProof/>
        </w:rPr>
        <w:t xml:space="preserve"> </w:t>
      </w:r>
      <w:r>
        <w:rPr>
          <w:noProof/>
        </w:rPr>
        <w:t>_10</w:t>
      </w:r>
      <w:r w:rsidR="004F2C77" w:rsidRPr="00255868">
        <w:rPr>
          <w:noProof/>
        </w:rPr>
        <w:t>00</w:t>
      </w:r>
      <w:r w:rsidR="004F2C77">
        <w:rPr>
          <w:noProof/>
        </w:rPr>
        <w:t xml:space="preserve"> = </w:t>
      </w:r>
      <w:r w:rsidR="009E2932" w:rsidRPr="009E2932">
        <w:rPr>
          <w:noProof/>
        </w:rPr>
        <w:t>0.932786044125192</w:t>
      </w:r>
      <w:r w:rsidR="004F2C77" w:rsidRPr="001936D8">
        <w:rPr>
          <w:noProof/>
        </w:rPr>
        <w:br/>
      </w:r>
      <w:r>
        <w:rPr>
          <w:noProof/>
        </w:rPr>
        <w:t>FNCount</w:t>
      </w:r>
      <w:r w:rsidR="0097471B">
        <w:rPr>
          <w:noProof/>
        </w:rPr>
        <w:t>_Test</w:t>
      </w:r>
      <w:r w:rsidR="0097471B">
        <w:rPr>
          <w:noProof/>
        </w:rPr>
        <w:t xml:space="preserve"> </w:t>
      </w:r>
      <w:r>
        <w:rPr>
          <w:noProof/>
        </w:rPr>
        <w:t>_10</w:t>
      </w:r>
      <w:r w:rsidR="004F2C77" w:rsidRPr="00E82F3D">
        <w:rPr>
          <w:noProof/>
        </w:rPr>
        <w:t>00</w:t>
      </w:r>
      <w:r w:rsidR="004F2C77">
        <w:rPr>
          <w:noProof/>
        </w:rPr>
        <w:t xml:space="preserve"> </w:t>
      </w:r>
      <w:r w:rsidR="004F2C77" w:rsidRPr="001936D8">
        <w:rPr>
          <w:noProof/>
        </w:rPr>
        <w:t xml:space="preserve">= </w:t>
      </w:r>
      <w:r w:rsidR="00643A0F" w:rsidRPr="00643A0F">
        <w:rPr>
          <w:noProof/>
        </w:rPr>
        <w:t>131</w:t>
      </w:r>
      <w:r w:rsidR="004F2C77" w:rsidRPr="001936D8">
        <w:rPr>
          <w:noProof/>
        </w:rPr>
        <w:br/>
      </w:r>
      <w:r>
        <w:rPr>
          <w:noProof/>
        </w:rPr>
        <w:t>FPCount</w:t>
      </w:r>
      <w:r w:rsidR="0097471B">
        <w:rPr>
          <w:noProof/>
        </w:rPr>
        <w:t>_Test</w:t>
      </w:r>
      <w:r w:rsidR="0097471B">
        <w:rPr>
          <w:noProof/>
        </w:rPr>
        <w:t xml:space="preserve"> </w:t>
      </w:r>
      <w:r>
        <w:rPr>
          <w:noProof/>
        </w:rPr>
        <w:t>_10</w:t>
      </w:r>
      <w:r w:rsidR="004F2C77" w:rsidRPr="00E82F3D">
        <w:rPr>
          <w:noProof/>
        </w:rPr>
        <w:t>00</w:t>
      </w:r>
      <w:r w:rsidR="004F2C77">
        <w:rPr>
          <w:noProof/>
        </w:rPr>
        <w:t xml:space="preserve"> </w:t>
      </w:r>
      <w:r w:rsidR="004F2C77" w:rsidRPr="001936D8">
        <w:rPr>
          <w:noProof/>
        </w:rPr>
        <w:t xml:space="preserve">= </w:t>
      </w:r>
      <w:r w:rsidR="0078784F" w:rsidRPr="0078784F">
        <w:rPr>
          <w:noProof/>
        </w:rPr>
        <w:t>461</w:t>
      </w:r>
      <w:r w:rsidR="004F2C77" w:rsidRPr="001936D8">
        <w:rPr>
          <w:noProof/>
        </w:rPr>
        <w:br/>
      </w:r>
      <w:r w:rsidR="004F2C77" w:rsidRPr="002F7D93">
        <w:rPr>
          <w:noProof/>
        </w:rPr>
        <w:t>TNCount</w:t>
      </w:r>
      <w:r w:rsidR="0097471B">
        <w:rPr>
          <w:noProof/>
        </w:rPr>
        <w:t>_Test</w:t>
      </w:r>
      <w:r w:rsidR="0097471B" w:rsidRPr="002F7D93">
        <w:rPr>
          <w:noProof/>
        </w:rPr>
        <w:t xml:space="preserve"> </w:t>
      </w:r>
      <w:r w:rsidR="004F2C77" w:rsidRPr="002F7D93">
        <w:rPr>
          <w:noProof/>
        </w:rPr>
        <w:t>_</w:t>
      </w:r>
      <w:r>
        <w:rPr>
          <w:noProof/>
        </w:rPr>
        <w:t>10</w:t>
      </w:r>
      <w:r w:rsidR="004F2C77" w:rsidRPr="002F7D93">
        <w:rPr>
          <w:noProof/>
        </w:rPr>
        <w:t>00</w:t>
      </w:r>
      <w:r w:rsidR="004F2C77" w:rsidRPr="001936D8">
        <w:rPr>
          <w:noProof/>
        </w:rPr>
        <w:t xml:space="preserve"> = </w:t>
      </w:r>
      <w:r w:rsidR="00963D76" w:rsidRPr="00963D76">
        <w:rPr>
          <w:noProof/>
        </w:rPr>
        <w:t>590</w:t>
      </w:r>
      <w:r w:rsidR="004F2C77">
        <w:rPr>
          <w:noProof/>
        </w:rPr>
        <w:br/>
      </w:r>
      <w:r>
        <w:rPr>
          <w:noProof/>
        </w:rPr>
        <w:t>TPCount</w:t>
      </w:r>
      <w:r w:rsidR="0097471B">
        <w:rPr>
          <w:noProof/>
        </w:rPr>
        <w:t>_Test</w:t>
      </w:r>
      <w:r w:rsidR="0097471B">
        <w:rPr>
          <w:noProof/>
        </w:rPr>
        <w:t xml:space="preserve"> </w:t>
      </w:r>
      <w:r>
        <w:rPr>
          <w:noProof/>
        </w:rPr>
        <w:t>_10</w:t>
      </w:r>
      <w:r w:rsidR="004F2C77" w:rsidRPr="00BD18D0">
        <w:rPr>
          <w:noProof/>
        </w:rPr>
        <w:t>00</w:t>
      </w:r>
      <w:r w:rsidR="004F2C77">
        <w:rPr>
          <w:noProof/>
        </w:rPr>
        <w:t xml:space="preserve"> = </w:t>
      </w:r>
      <w:r w:rsidR="008126BB" w:rsidRPr="008126BB">
        <w:rPr>
          <w:noProof/>
        </w:rPr>
        <w:t>1818</w:t>
      </w:r>
    </w:p>
    <w:p w:rsidR="00332BF4" w:rsidRDefault="00332BF4" w:rsidP="00332BF4">
      <w:pPr>
        <w:rPr>
          <w:rFonts w:ascii="Segoe UI" w:hAnsi="Segoe UI" w:cs="Segoe UI"/>
          <w:b/>
          <w:sz w:val="30"/>
          <w:szCs w:val="30"/>
        </w:rPr>
      </w:pPr>
      <w:r>
        <w:rPr>
          <w:rFonts w:ascii="Segoe UI" w:hAnsi="Segoe UI" w:cs="Segoe UI"/>
          <w:b/>
          <w:sz w:val="30"/>
          <w:szCs w:val="30"/>
          <w:u w:val="single"/>
        </w:rPr>
        <w:t>SCREEN SHOT</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332BF4" w:rsidRDefault="00373BC9" w:rsidP="00332BF4">
      <w:pPr>
        <w:rPr>
          <w:noProof/>
        </w:rPr>
      </w:pPr>
      <w:r>
        <w:rPr>
          <w:noProof/>
        </w:rPr>
        <w:t>Not applicable</w:t>
      </w:r>
    </w:p>
    <w:p w:rsidR="00461E64" w:rsidRDefault="00461E64" w:rsidP="00332BF4">
      <w:pPr>
        <w:rPr>
          <w:noProof/>
        </w:rPr>
      </w:pPr>
    </w:p>
    <w:p w:rsidR="00287732" w:rsidRDefault="00287732" w:rsidP="00EE6E62">
      <w:pPr>
        <w:rPr>
          <w:noProof/>
        </w:rPr>
      </w:pPr>
    </w:p>
    <w:p w:rsidR="00EE6E62" w:rsidRPr="00D65AD1" w:rsidRDefault="00EE6E62" w:rsidP="00EE6E62">
      <w:pPr>
        <w:rPr>
          <w:rFonts w:ascii="Segoe UI" w:hAnsi="Segoe UI" w:cs="Segoe UI"/>
          <w:b/>
          <w:sz w:val="26"/>
          <w:szCs w:val="26"/>
          <w:u w:val="single"/>
        </w:rPr>
      </w:pPr>
      <w:r w:rsidRPr="00D65AD1">
        <w:rPr>
          <w:rFonts w:ascii="Segoe UI" w:hAnsi="Segoe UI" w:cs="Segoe UI"/>
          <w:b/>
          <w:sz w:val="26"/>
          <w:szCs w:val="26"/>
          <w:u w:val="single"/>
        </w:rPr>
        <w:lastRenderedPageBreak/>
        <w:t>5 (</w:t>
      </w:r>
      <w:r w:rsidR="00286FB2">
        <w:rPr>
          <w:rFonts w:ascii="Segoe UI" w:hAnsi="Segoe UI" w:cs="Segoe UI"/>
          <w:b/>
          <w:sz w:val="26"/>
          <w:szCs w:val="26"/>
          <w:u w:val="single"/>
        </w:rPr>
        <w:t>c</w:t>
      </w:r>
      <w:r w:rsidRPr="00D65AD1">
        <w:rPr>
          <w:rFonts w:ascii="Segoe UI" w:hAnsi="Segoe UI" w:cs="Segoe UI"/>
          <w:b/>
          <w:sz w:val="26"/>
          <w:szCs w:val="26"/>
          <w:u w:val="single"/>
        </w:rPr>
        <w:t>) bit answer</w:t>
      </w:r>
    </w:p>
    <w:p w:rsidR="00EE6E62" w:rsidRPr="00B42CE5" w:rsidRDefault="00EE6E62" w:rsidP="00EE6E62">
      <w:pPr>
        <w:rPr>
          <w:rFonts w:ascii="Segoe UI" w:hAnsi="Segoe UI" w:cs="Segoe UI"/>
          <w:i/>
          <w:sz w:val="30"/>
          <w:szCs w:val="30"/>
          <w:u w:val="single"/>
        </w:rPr>
      </w:pPr>
      <w:r w:rsidRPr="00B42CE5">
        <w:rPr>
          <w:rFonts w:ascii="Segoe UI" w:hAnsi="Segoe UI" w:cs="Segoe UI"/>
          <w:i/>
          <w:sz w:val="30"/>
          <w:szCs w:val="30"/>
          <w:u w:val="single"/>
        </w:rPr>
        <w:t>List of steps</w:t>
      </w:r>
    </w:p>
    <w:p w:rsidR="00977088" w:rsidRDefault="00977088" w:rsidP="00977088">
      <w:pPr>
        <w:pStyle w:val="ListParagraph"/>
        <w:numPr>
          <w:ilvl w:val="0"/>
          <w:numId w:val="16"/>
        </w:numPr>
        <w:jc w:val="both"/>
        <w:rPr>
          <w:rFonts w:ascii="Segoe UI" w:hAnsi="Segoe UI" w:cs="Segoe UI"/>
          <w:sz w:val="26"/>
          <w:szCs w:val="26"/>
        </w:rPr>
      </w:pPr>
      <w:r>
        <w:rPr>
          <w:rFonts w:ascii="Segoe UI" w:hAnsi="Segoe UI" w:cs="Segoe UI"/>
          <w:sz w:val="26"/>
          <w:szCs w:val="26"/>
        </w:rPr>
        <w:t>To find the predicted labels and determine accuracy, precision and recall values and also the numbers of TP, TN, FN and FP we need to implement the steps mentioned above in Answer 4</w:t>
      </w:r>
    </w:p>
    <w:p w:rsidR="00977088" w:rsidRDefault="00977088" w:rsidP="00977088">
      <w:pPr>
        <w:pStyle w:val="ListParagraph"/>
        <w:numPr>
          <w:ilvl w:val="0"/>
          <w:numId w:val="16"/>
        </w:numPr>
        <w:jc w:val="both"/>
        <w:rPr>
          <w:rFonts w:ascii="Segoe UI" w:hAnsi="Segoe UI" w:cs="Segoe UI"/>
          <w:sz w:val="26"/>
          <w:szCs w:val="26"/>
        </w:rPr>
      </w:pPr>
      <w:r>
        <w:rPr>
          <w:rFonts w:ascii="Segoe UI" w:hAnsi="Segoe UI" w:cs="Segoe UI"/>
          <w:sz w:val="26"/>
          <w:szCs w:val="26"/>
        </w:rPr>
        <w:t>But with 1000 as N value as given in the question.</w:t>
      </w:r>
    </w:p>
    <w:p w:rsidR="00977088" w:rsidRPr="00CD7BE3" w:rsidRDefault="00D22F82" w:rsidP="00977088">
      <w:pPr>
        <w:pStyle w:val="ListParagraph"/>
        <w:numPr>
          <w:ilvl w:val="0"/>
          <w:numId w:val="16"/>
        </w:numPr>
        <w:jc w:val="both"/>
        <w:rPr>
          <w:rFonts w:ascii="Segoe UI" w:hAnsi="Segoe UI" w:cs="Segoe UI"/>
          <w:sz w:val="26"/>
          <w:szCs w:val="26"/>
        </w:rPr>
      </w:pPr>
      <w:r>
        <w:rPr>
          <w:rFonts w:ascii="Segoe UI" w:hAnsi="Segoe UI" w:cs="Segoe UI"/>
          <w:sz w:val="26"/>
          <w:szCs w:val="26"/>
        </w:rPr>
        <w:t>We</w:t>
      </w:r>
      <w:r w:rsidR="00977088">
        <w:rPr>
          <w:rFonts w:ascii="Segoe UI" w:hAnsi="Segoe UI" w:cs="Segoe UI"/>
          <w:sz w:val="26"/>
          <w:szCs w:val="26"/>
        </w:rPr>
        <w:t xml:space="preserve"> need to determine accuracy, precision and recall by using </w:t>
      </w:r>
      <w:r>
        <w:rPr>
          <w:rFonts w:ascii="Segoe UI" w:hAnsi="Segoe UI" w:cs="Segoe UI"/>
          <w:sz w:val="26"/>
          <w:szCs w:val="26"/>
        </w:rPr>
        <w:t>ValidationData</w:t>
      </w:r>
      <w:r w:rsidR="00977088">
        <w:rPr>
          <w:rFonts w:ascii="Segoe UI" w:hAnsi="Segoe UI" w:cs="Segoe UI"/>
          <w:sz w:val="26"/>
          <w:szCs w:val="26"/>
        </w:rPr>
        <w:t xml:space="preserve"> </w:t>
      </w:r>
      <w:r w:rsidR="0040099F">
        <w:rPr>
          <w:rFonts w:ascii="Segoe UI" w:hAnsi="Segoe UI" w:cs="Segoe UI"/>
          <w:sz w:val="26"/>
          <w:szCs w:val="26"/>
        </w:rPr>
        <w:t>and TestData obtained together</w:t>
      </w:r>
    </w:p>
    <w:p w:rsidR="00EE6E62" w:rsidRDefault="00EE6E62" w:rsidP="00EE6E62">
      <w:pPr>
        <w:rPr>
          <w:rFonts w:ascii="Segoe UI" w:hAnsi="Segoe UI" w:cs="Segoe UI"/>
          <w:b/>
          <w:sz w:val="30"/>
          <w:szCs w:val="30"/>
        </w:rPr>
      </w:pPr>
      <w:r>
        <w:rPr>
          <w:rFonts w:ascii="Segoe UI" w:hAnsi="Segoe UI" w:cs="Segoe UI"/>
          <w:b/>
          <w:sz w:val="30"/>
          <w:szCs w:val="30"/>
          <w:u w:val="single"/>
        </w:rPr>
        <w:t>MATLAB SOURCE CODE</w:t>
      </w:r>
      <w:r w:rsidRPr="00795B20">
        <w:rPr>
          <w:rFonts w:ascii="Segoe UI" w:hAnsi="Segoe UI" w:cs="Segoe UI"/>
          <w:b/>
          <w:sz w:val="30"/>
          <w:szCs w:val="30"/>
          <w:u w:val="single"/>
        </w:rPr>
        <w:t>:</w:t>
      </w:r>
    </w:p>
    <w:p w:rsidR="00EE6E62" w:rsidRPr="001936D8" w:rsidRDefault="00EE6E62" w:rsidP="00EE6E62">
      <w:pPr>
        <w:spacing w:after="0"/>
        <w:rPr>
          <w:noProof/>
        </w:rPr>
      </w:pPr>
      <w:r w:rsidRPr="001936D8">
        <w:rPr>
          <w:noProof/>
        </w:rPr>
        <w:t>data = xlsread('D:\My work\M.Eng 1st sem\IDA\Assignment\Homework 2\magic04.xlsx');</w:t>
      </w:r>
    </w:p>
    <w:p w:rsidR="00EE6E62" w:rsidRPr="001936D8" w:rsidRDefault="00EE6E62" w:rsidP="00EE6E62">
      <w:pPr>
        <w:spacing w:after="0"/>
        <w:rPr>
          <w:noProof/>
        </w:rPr>
      </w:pPr>
      <w:r w:rsidRPr="001936D8">
        <w:rPr>
          <w:noProof/>
        </w:rPr>
        <w:t>NewData = data(randperm(19020),:);</w:t>
      </w:r>
    </w:p>
    <w:p w:rsidR="00EE6E62" w:rsidRPr="001936D8" w:rsidRDefault="00EE6E62" w:rsidP="00EE6E62">
      <w:pPr>
        <w:spacing w:after="0"/>
        <w:rPr>
          <w:noProof/>
        </w:rPr>
      </w:pPr>
      <w:r w:rsidRPr="001936D8">
        <w:rPr>
          <w:noProof/>
        </w:rPr>
        <w:t>TrainingData = NewData(1:13020,:);</w:t>
      </w:r>
    </w:p>
    <w:p w:rsidR="00EE6E62" w:rsidRPr="001936D8" w:rsidRDefault="00EE6E62" w:rsidP="00EE6E62">
      <w:pPr>
        <w:spacing w:after="0"/>
        <w:rPr>
          <w:noProof/>
        </w:rPr>
      </w:pPr>
      <w:r w:rsidRPr="001936D8">
        <w:rPr>
          <w:noProof/>
        </w:rPr>
        <w:t>ValidationData = NewData(13021:16020,:);</w:t>
      </w:r>
    </w:p>
    <w:p w:rsidR="00EE6E62" w:rsidRDefault="00EE6E62" w:rsidP="00EE6E62">
      <w:pPr>
        <w:spacing w:after="0"/>
        <w:rPr>
          <w:noProof/>
        </w:rPr>
      </w:pPr>
      <w:r w:rsidRPr="001936D8">
        <w:rPr>
          <w:noProof/>
        </w:rPr>
        <w:t>TestData = NewData(16021:end,:);</w:t>
      </w:r>
    </w:p>
    <w:p w:rsidR="00EE6E62" w:rsidRDefault="00EE6E62" w:rsidP="00EE6E62">
      <w:pPr>
        <w:spacing w:after="0"/>
        <w:rPr>
          <w:noProof/>
        </w:rPr>
      </w:pPr>
    </w:p>
    <w:p w:rsidR="00EE6E62" w:rsidRDefault="00EE6E62" w:rsidP="00EE6E62">
      <w:pPr>
        <w:spacing w:after="0"/>
        <w:rPr>
          <w:noProof/>
        </w:rPr>
      </w:pPr>
      <w:r>
        <w:rPr>
          <w:noProof/>
        </w:rPr>
        <w:t>Features = TrainingData(:,1:10);</w:t>
      </w:r>
    </w:p>
    <w:p w:rsidR="00EE6E62" w:rsidRDefault="00EE6E62" w:rsidP="00EE6E62">
      <w:pPr>
        <w:spacing w:after="0"/>
        <w:rPr>
          <w:noProof/>
        </w:rPr>
      </w:pPr>
      <w:r>
        <w:rPr>
          <w:noProof/>
        </w:rPr>
        <w:t>ClassLabels = TrainingData(:,11);</w:t>
      </w:r>
    </w:p>
    <w:p w:rsidR="00EE6E62" w:rsidRDefault="00EE6E62" w:rsidP="00EE6E62">
      <w:pPr>
        <w:spacing w:after="0"/>
        <w:rPr>
          <w:noProof/>
        </w:rPr>
      </w:pPr>
    </w:p>
    <w:p w:rsidR="00EE6E62" w:rsidRDefault="00EE6E62" w:rsidP="00EE6E62">
      <w:pPr>
        <w:spacing w:after="0"/>
        <w:rPr>
          <w:noProof/>
        </w:rPr>
      </w:pPr>
      <w:r>
        <w:rPr>
          <w:noProof/>
        </w:rPr>
        <w:t>dtr_1000=fitctree(Features, ClassLabels, 'MinLeafSize', 1000);</w:t>
      </w:r>
    </w:p>
    <w:p w:rsidR="00EE6E62" w:rsidRDefault="00EE6E62" w:rsidP="00EE6E62">
      <w:pPr>
        <w:spacing w:after="0"/>
        <w:rPr>
          <w:noProof/>
        </w:rPr>
      </w:pPr>
      <w:r>
        <w:rPr>
          <w:noProof/>
        </w:rPr>
        <w:t>view(dtr_1000,'Mode','graph');</w:t>
      </w:r>
    </w:p>
    <w:p w:rsidR="00867ECC" w:rsidRDefault="00867ECC" w:rsidP="00867ECC">
      <w:pPr>
        <w:spacing w:after="0"/>
        <w:rPr>
          <w:noProof/>
        </w:rPr>
      </w:pPr>
    </w:p>
    <w:p w:rsidR="00867ECC" w:rsidRDefault="00867ECC" w:rsidP="00867ECC">
      <w:pPr>
        <w:spacing w:after="0"/>
        <w:rPr>
          <w:noProof/>
        </w:rPr>
      </w:pPr>
      <w:r>
        <w:rPr>
          <w:noProof/>
        </w:rPr>
        <w:t>TestFeatures_Val_1000 = ValidationData(:,1:10);</w:t>
      </w:r>
    </w:p>
    <w:p w:rsidR="00867ECC" w:rsidRDefault="00867ECC" w:rsidP="00867ECC">
      <w:pPr>
        <w:spacing w:after="0"/>
        <w:rPr>
          <w:noProof/>
        </w:rPr>
      </w:pPr>
      <w:r>
        <w:rPr>
          <w:noProof/>
        </w:rPr>
        <w:t>PredictLabels_Val_1000 = predict(dtr_1000,TestFeatures_Val_1000);</w:t>
      </w:r>
    </w:p>
    <w:p w:rsidR="00867ECC" w:rsidRDefault="00867ECC" w:rsidP="00867ECC">
      <w:pPr>
        <w:spacing w:after="0"/>
        <w:rPr>
          <w:noProof/>
        </w:rPr>
      </w:pPr>
      <w:r>
        <w:rPr>
          <w:noProof/>
        </w:rPr>
        <w:t>OriginalLabels_Val_1000 = ValidationData(:,11);</w:t>
      </w:r>
    </w:p>
    <w:p w:rsidR="00867ECC" w:rsidRDefault="00867ECC" w:rsidP="00867ECC">
      <w:pPr>
        <w:spacing w:after="0"/>
        <w:rPr>
          <w:noProof/>
        </w:rPr>
      </w:pPr>
      <w:r>
        <w:rPr>
          <w:noProof/>
        </w:rPr>
        <w:t>TPCount_Val_1000=0;</w:t>
      </w:r>
    </w:p>
    <w:p w:rsidR="00867ECC" w:rsidRDefault="00867ECC" w:rsidP="00867ECC">
      <w:pPr>
        <w:spacing w:after="0"/>
        <w:rPr>
          <w:noProof/>
        </w:rPr>
      </w:pPr>
      <w:r>
        <w:rPr>
          <w:noProof/>
        </w:rPr>
        <w:t>FPCount_Val_1000=0;</w:t>
      </w:r>
    </w:p>
    <w:p w:rsidR="00867ECC" w:rsidRDefault="00867ECC" w:rsidP="00867ECC">
      <w:pPr>
        <w:spacing w:after="0"/>
        <w:rPr>
          <w:noProof/>
        </w:rPr>
      </w:pPr>
      <w:r>
        <w:rPr>
          <w:noProof/>
        </w:rPr>
        <w:t>FNCount_Val_1000=0;</w:t>
      </w:r>
    </w:p>
    <w:p w:rsidR="00867ECC" w:rsidRDefault="00867ECC" w:rsidP="00867ECC">
      <w:pPr>
        <w:spacing w:after="0"/>
        <w:rPr>
          <w:noProof/>
        </w:rPr>
      </w:pPr>
      <w:r>
        <w:rPr>
          <w:noProof/>
        </w:rPr>
        <w:t>TNCount_Val_1000=0;</w:t>
      </w:r>
    </w:p>
    <w:p w:rsidR="00867ECC" w:rsidRDefault="00867ECC" w:rsidP="00867ECC">
      <w:pPr>
        <w:spacing w:after="0"/>
        <w:rPr>
          <w:noProof/>
        </w:rPr>
      </w:pPr>
      <w:r>
        <w:rPr>
          <w:noProof/>
        </w:rPr>
        <w:t>for i=1:3000</w:t>
      </w:r>
    </w:p>
    <w:p w:rsidR="00867ECC" w:rsidRDefault="00867ECC" w:rsidP="00867ECC">
      <w:pPr>
        <w:spacing w:after="0"/>
        <w:rPr>
          <w:noProof/>
        </w:rPr>
      </w:pPr>
      <w:r>
        <w:rPr>
          <w:noProof/>
        </w:rPr>
        <w:t xml:space="preserve">    if(PredictLabels_Val_1000(i) == 1 &amp;&amp; OriginalLabels_Val_1000(i) == 1)</w:t>
      </w:r>
    </w:p>
    <w:p w:rsidR="00867ECC" w:rsidRDefault="00867ECC" w:rsidP="00867ECC">
      <w:pPr>
        <w:spacing w:after="0"/>
        <w:rPr>
          <w:noProof/>
        </w:rPr>
      </w:pPr>
      <w:r>
        <w:rPr>
          <w:noProof/>
        </w:rPr>
        <w:t xml:space="preserve">        TPCount_Val_1000 = TPCount_Val_1000+1;</w:t>
      </w:r>
    </w:p>
    <w:p w:rsidR="00867ECC" w:rsidRDefault="00867ECC" w:rsidP="00867ECC">
      <w:pPr>
        <w:spacing w:after="0"/>
        <w:rPr>
          <w:noProof/>
        </w:rPr>
      </w:pPr>
      <w:r>
        <w:rPr>
          <w:noProof/>
        </w:rPr>
        <w:t xml:space="preserve">    elseif(PredictLabels_Val_1000(i) == 1 &amp;&amp; OriginalLabels_Val_1000(i) == 0)</w:t>
      </w:r>
    </w:p>
    <w:p w:rsidR="00867ECC" w:rsidRDefault="00867ECC" w:rsidP="00867ECC">
      <w:pPr>
        <w:spacing w:after="0"/>
        <w:rPr>
          <w:noProof/>
        </w:rPr>
      </w:pPr>
      <w:r>
        <w:rPr>
          <w:noProof/>
        </w:rPr>
        <w:t xml:space="preserve">        FPCount_Val_1000=FPCount_Val_1000+1;</w:t>
      </w:r>
    </w:p>
    <w:p w:rsidR="00867ECC" w:rsidRDefault="00867ECC" w:rsidP="00867ECC">
      <w:pPr>
        <w:spacing w:after="0"/>
        <w:rPr>
          <w:noProof/>
        </w:rPr>
      </w:pPr>
      <w:r>
        <w:rPr>
          <w:noProof/>
        </w:rPr>
        <w:t xml:space="preserve">    elseif(PredictLabels_Val_1000(i) == 0 &amp;&amp; OriginalLabels_Val_1000(i) == 1)</w:t>
      </w:r>
    </w:p>
    <w:p w:rsidR="00867ECC" w:rsidRDefault="00867ECC" w:rsidP="00867ECC">
      <w:pPr>
        <w:spacing w:after="0"/>
        <w:rPr>
          <w:noProof/>
        </w:rPr>
      </w:pPr>
      <w:r>
        <w:rPr>
          <w:noProof/>
        </w:rPr>
        <w:t xml:space="preserve">        FNCount_Val_1000=FNCount_Val_1000+1;</w:t>
      </w:r>
    </w:p>
    <w:p w:rsidR="00867ECC" w:rsidRDefault="00867ECC" w:rsidP="00867ECC">
      <w:pPr>
        <w:spacing w:after="0"/>
        <w:rPr>
          <w:noProof/>
        </w:rPr>
      </w:pPr>
      <w:r>
        <w:rPr>
          <w:noProof/>
        </w:rPr>
        <w:t xml:space="preserve">    elseif(PredictLabels_Val_1000(i) == 0 &amp;&amp; OriginalLabels_Val_1000(i) == 0)</w:t>
      </w:r>
    </w:p>
    <w:p w:rsidR="00867ECC" w:rsidRDefault="00867ECC" w:rsidP="00867ECC">
      <w:pPr>
        <w:spacing w:after="0"/>
        <w:rPr>
          <w:noProof/>
        </w:rPr>
      </w:pPr>
      <w:r>
        <w:rPr>
          <w:noProof/>
        </w:rPr>
        <w:t xml:space="preserve">        TNCount_Val_1000=TNCount_Val_1000+1;</w:t>
      </w:r>
    </w:p>
    <w:p w:rsidR="00867ECC" w:rsidRDefault="00867ECC" w:rsidP="00867ECC">
      <w:pPr>
        <w:spacing w:after="0"/>
        <w:rPr>
          <w:noProof/>
        </w:rPr>
      </w:pPr>
      <w:r>
        <w:rPr>
          <w:noProof/>
        </w:rPr>
        <w:t xml:space="preserve">    end</w:t>
      </w:r>
    </w:p>
    <w:p w:rsidR="00867ECC" w:rsidRDefault="00867ECC" w:rsidP="00867ECC">
      <w:pPr>
        <w:spacing w:after="0"/>
        <w:rPr>
          <w:noProof/>
        </w:rPr>
      </w:pPr>
      <w:r>
        <w:rPr>
          <w:noProof/>
        </w:rPr>
        <w:t>end</w:t>
      </w:r>
    </w:p>
    <w:p w:rsidR="00867ECC" w:rsidRDefault="00867ECC" w:rsidP="00867ECC">
      <w:pPr>
        <w:spacing w:after="0"/>
        <w:rPr>
          <w:noProof/>
        </w:rPr>
      </w:pPr>
    </w:p>
    <w:p w:rsidR="00867ECC" w:rsidRDefault="00867ECC" w:rsidP="00867ECC">
      <w:pPr>
        <w:spacing w:after="0"/>
        <w:rPr>
          <w:noProof/>
        </w:rPr>
      </w:pPr>
      <w:r>
        <w:rPr>
          <w:noProof/>
        </w:rPr>
        <w:t>Accuracy_Val_1000 = (TPCount_Val_1000+TNCount_Val_1000)/(TPCount_Val_1000+TNCount_Val_1000+FNCount_Val_1000+FPCount_Val_1000);</w:t>
      </w:r>
    </w:p>
    <w:p w:rsidR="00867ECC" w:rsidRDefault="00867ECC" w:rsidP="00867ECC">
      <w:pPr>
        <w:spacing w:after="0"/>
        <w:rPr>
          <w:noProof/>
        </w:rPr>
      </w:pPr>
      <w:r>
        <w:rPr>
          <w:noProof/>
        </w:rPr>
        <w:t>Recall_Val_1000 = TPCount_Val_1000/(TPCount_Val_1000+FNCount_Val_1000);</w:t>
      </w:r>
    </w:p>
    <w:p w:rsidR="00867ECC" w:rsidRDefault="00867ECC" w:rsidP="00867ECC">
      <w:pPr>
        <w:spacing w:after="0"/>
        <w:rPr>
          <w:noProof/>
        </w:rPr>
      </w:pPr>
      <w:r>
        <w:rPr>
          <w:noProof/>
        </w:rPr>
        <w:t>Precision_Val_1000 = TPCount_Val_1000/(TPCount_Val_1000+FPCount_Val_1000);</w:t>
      </w:r>
    </w:p>
    <w:p w:rsidR="00EE6E62" w:rsidRPr="00804816" w:rsidRDefault="00EE6E62" w:rsidP="00867ECC">
      <w:pPr>
        <w:spacing w:after="0"/>
        <w:rPr>
          <w:noProof/>
        </w:rPr>
      </w:pPr>
      <w:r>
        <w:rPr>
          <w:rFonts w:ascii="Segoe UI" w:hAnsi="Segoe UI" w:cs="Segoe UI"/>
          <w:b/>
          <w:sz w:val="30"/>
          <w:szCs w:val="30"/>
          <w:u w:val="single"/>
        </w:rPr>
        <w:t>RESULTS</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EE6E62" w:rsidRPr="001936D8" w:rsidRDefault="00EE6E62" w:rsidP="00EE6E62">
      <w:pPr>
        <w:rPr>
          <w:noProof/>
        </w:rPr>
      </w:pPr>
      <w:r>
        <w:rPr>
          <w:noProof/>
        </w:rPr>
        <w:t>Accuracy</w:t>
      </w:r>
      <w:r w:rsidR="009605A7">
        <w:rPr>
          <w:noProof/>
        </w:rPr>
        <w:t>_Val</w:t>
      </w:r>
      <w:r w:rsidR="009605A7">
        <w:rPr>
          <w:noProof/>
        </w:rPr>
        <w:t xml:space="preserve"> </w:t>
      </w:r>
      <w:r>
        <w:rPr>
          <w:noProof/>
        </w:rPr>
        <w:t>_10</w:t>
      </w:r>
      <w:r w:rsidRPr="00471D65">
        <w:rPr>
          <w:noProof/>
        </w:rPr>
        <w:t>00</w:t>
      </w:r>
      <w:r>
        <w:rPr>
          <w:noProof/>
        </w:rPr>
        <w:t xml:space="preserve"> </w:t>
      </w:r>
      <w:r w:rsidRPr="001936D8">
        <w:rPr>
          <w:noProof/>
        </w:rPr>
        <w:t xml:space="preserve">= </w:t>
      </w:r>
      <w:r w:rsidR="005A6E58" w:rsidRPr="005A6E58">
        <w:rPr>
          <w:noProof/>
        </w:rPr>
        <w:t>0.807000000000000</w:t>
      </w:r>
      <w:r>
        <w:rPr>
          <w:noProof/>
        </w:rPr>
        <w:br/>
        <w:t>Precision</w:t>
      </w:r>
      <w:r w:rsidR="009605A7">
        <w:rPr>
          <w:noProof/>
        </w:rPr>
        <w:t>_Val</w:t>
      </w:r>
      <w:r w:rsidR="009605A7">
        <w:rPr>
          <w:noProof/>
        </w:rPr>
        <w:t xml:space="preserve"> </w:t>
      </w:r>
      <w:r>
        <w:rPr>
          <w:noProof/>
        </w:rPr>
        <w:t>_10</w:t>
      </w:r>
      <w:r w:rsidRPr="00273972">
        <w:rPr>
          <w:noProof/>
        </w:rPr>
        <w:t>00</w:t>
      </w:r>
      <w:r w:rsidR="004D682E">
        <w:rPr>
          <w:noProof/>
        </w:rPr>
        <w:t xml:space="preserve"> =</w:t>
      </w:r>
      <w:r>
        <w:rPr>
          <w:noProof/>
        </w:rPr>
        <w:t xml:space="preserve"> </w:t>
      </w:r>
      <w:r w:rsidR="004D682E" w:rsidRPr="004D682E">
        <w:rPr>
          <w:noProof/>
        </w:rPr>
        <w:t>0.800873362445415</w:t>
      </w:r>
      <w:r>
        <w:rPr>
          <w:noProof/>
        </w:rPr>
        <w:br/>
        <w:t>Recall</w:t>
      </w:r>
      <w:r w:rsidR="009605A7">
        <w:rPr>
          <w:noProof/>
        </w:rPr>
        <w:t>_Val</w:t>
      </w:r>
      <w:r w:rsidR="009605A7">
        <w:rPr>
          <w:noProof/>
        </w:rPr>
        <w:t xml:space="preserve"> </w:t>
      </w:r>
      <w:r>
        <w:rPr>
          <w:noProof/>
        </w:rPr>
        <w:t>_10</w:t>
      </w:r>
      <w:r w:rsidRPr="00255868">
        <w:rPr>
          <w:noProof/>
        </w:rPr>
        <w:t>00</w:t>
      </w:r>
      <w:r>
        <w:rPr>
          <w:noProof/>
        </w:rPr>
        <w:t xml:space="preserve"> = </w:t>
      </w:r>
      <w:r w:rsidR="00142A14" w:rsidRPr="00142A14">
        <w:rPr>
          <w:noProof/>
        </w:rPr>
        <w:t>0.937148696985181</w:t>
      </w:r>
      <w:r w:rsidRPr="001936D8">
        <w:rPr>
          <w:noProof/>
        </w:rPr>
        <w:br/>
      </w:r>
      <w:r>
        <w:rPr>
          <w:noProof/>
        </w:rPr>
        <w:t>FNCount</w:t>
      </w:r>
      <w:r w:rsidR="009605A7">
        <w:rPr>
          <w:noProof/>
        </w:rPr>
        <w:t>_Val</w:t>
      </w:r>
      <w:r w:rsidR="009605A7">
        <w:rPr>
          <w:noProof/>
        </w:rPr>
        <w:t xml:space="preserve"> </w:t>
      </w:r>
      <w:r>
        <w:rPr>
          <w:noProof/>
        </w:rPr>
        <w:t>_10</w:t>
      </w:r>
      <w:r w:rsidRPr="00E82F3D">
        <w:rPr>
          <w:noProof/>
        </w:rPr>
        <w:t>00</w:t>
      </w:r>
      <w:r>
        <w:rPr>
          <w:noProof/>
        </w:rPr>
        <w:t xml:space="preserve"> </w:t>
      </w:r>
      <w:r w:rsidRPr="001936D8">
        <w:rPr>
          <w:noProof/>
        </w:rPr>
        <w:t xml:space="preserve">= </w:t>
      </w:r>
      <w:r w:rsidR="009E4AE2" w:rsidRPr="009E4AE2">
        <w:rPr>
          <w:noProof/>
        </w:rPr>
        <w:t>123</w:t>
      </w:r>
      <w:r w:rsidRPr="001936D8">
        <w:rPr>
          <w:noProof/>
        </w:rPr>
        <w:br/>
      </w:r>
      <w:r>
        <w:rPr>
          <w:noProof/>
        </w:rPr>
        <w:t>FPCount</w:t>
      </w:r>
      <w:r w:rsidR="009605A7">
        <w:rPr>
          <w:noProof/>
        </w:rPr>
        <w:t>_Val</w:t>
      </w:r>
      <w:r w:rsidR="009605A7">
        <w:rPr>
          <w:noProof/>
        </w:rPr>
        <w:t xml:space="preserve"> </w:t>
      </w:r>
      <w:r>
        <w:rPr>
          <w:noProof/>
        </w:rPr>
        <w:t>_10</w:t>
      </w:r>
      <w:r w:rsidRPr="00E82F3D">
        <w:rPr>
          <w:noProof/>
        </w:rPr>
        <w:t>00</w:t>
      </w:r>
      <w:r>
        <w:rPr>
          <w:noProof/>
        </w:rPr>
        <w:t xml:space="preserve"> </w:t>
      </w:r>
      <w:r w:rsidRPr="001936D8">
        <w:rPr>
          <w:noProof/>
        </w:rPr>
        <w:t xml:space="preserve">= </w:t>
      </w:r>
      <w:r w:rsidR="00DC57BF" w:rsidRPr="00DC57BF">
        <w:rPr>
          <w:noProof/>
        </w:rPr>
        <w:t>456</w:t>
      </w:r>
      <w:r w:rsidRPr="001936D8">
        <w:rPr>
          <w:noProof/>
        </w:rPr>
        <w:br/>
      </w:r>
      <w:r w:rsidRPr="002F7D93">
        <w:rPr>
          <w:noProof/>
        </w:rPr>
        <w:t>TNCount</w:t>
      </w:r>
      <w:r w:rsidR="009605A7">
        <w:rPr>
          <w:noProof/>
        </w:rPr>
        <w:t>_Val</w:t>
      </w:r>
      <w:r w:rsidR="009605A7" w:rsidRPr="002F7D93">
        <w:rPr>
          <w:noProof/>
        </w:rPr>
        <w:t xml:space="preserve"> </w:t>
      </w:r>
      <w:r w:rsidRPr="002F7D93">
        <w:rPr>
          <w:noProof/>
        </w:rPr>
        <w:t>_</w:t>
      </w:r>
      <w:r>
        <w:rPr>
          <w:noProof/>
        </w:rPr>
        <w:t>10</w:t>
      </w:r>
      <w:r w:rsidRPr="002F7D93">
        <w:rPr>
          <w:noProof/>
        </w:rPr>
        <w:t>00</w:t>
      </w:r>
      <w:r w:rsidRPr="001936D8">
        <w:rPr>
          <w:noProof/>
        </w:rPr>
        <w:t xml:space="preserve"> = </w:t>
      </w:r>
      <w:r w:rsidR="000C6CE3" w:rsidRPr="000C6CE3">
        <w:rPr>
          <w:noProof/>
        </w:rPr>
        <w:t>587</w:t>
      </w:r>
      <w:r>
        <w:rPr>
          <w:noProof/>
        </w:rPr>
        <w:br/>
        <w:t>TPCount</w:t>
      </w:r>
      <w:r w:rsidR="009605A7">
        <w:rPr>
          <w:noProof/>
        </w:rPr>
        <w:t>_Val</w:t>
      </w:r>
      <w:r w:rsidR="009605A7">
        <w:rPr>
          <w:noProof/>
        </w:rPr>
        <w:t xml:space="preserve"> </w:t>
      </w:r>
      <w:r>
        <w:rPr>
          <w:noProof/>
        </w:rPr>
        <w:t>_10</w:t>
      </w:r>
      <w:r w:rsidRPr="00BD18D0">
        <w:rPr>
          <w:noProof/>
        </w:rPr>
        <w:t>00</w:t>
      </w:r>
      <w:r>
        <w:rPr>
          <w:noProof/>
        </w:rPr>
        <w:t xml:space="preserve"> = </w:t>
      </w:r>
      <w:r w:rsidR="009E3A3B" w:rsidRPr="009E3A3B">
        <w:rPr>
          <w:noProof/>
        </w:rPr>
        <w:t>1834</w:t>
      </w:r>
    </w:p>
    <w:p w:rsidR="00EE6E62" w:rsidRDefault="00EE6E62" w:rsidP="00EE6E62">
      <w:pPr>
        <w:rPr>
          <w:rFonts w:ascii="Segoe UI" w:hAnsi="Segoe UI" w:cs="Segoe UI"/>
          <w:b/>
          <w:sz w:val="30"/>
          <w:szCs w:val="30"/>
        </w:rPr>
      </w:pPr>
      <w:r>
        <w:rPr>
          <w:rFonts w:ascii="Segoe UI" w:hAnsi="Segoe UI" w:cs="Segoe UI"/>
          <w:b/>
          <w:sz w:val="30"/>
          <w:szCs w:val="30"/>
          <w:u w:val="single"/>
        </w:rPr>
        <w:t>SCREEN SHOT</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EB36E8" w:rsidRDefault="00EE6E62" w:rsidP="00C9735D">
      <w:pPr>
        <w:rPr>
          <w:noProof/>
        </w:rPr>
      </w:pPr>
      <w:r>
        <w:rPr>
          <w:noProof/>
        </w:rPr>
        <w:t>Not applicable</w:t>
      </w:r>
    </w:p>
    <w:p w:rsidR="005E33D9" w:rsidRDefault="005E33D9" w:rsidP="005E33D9">
      <w:pPr>
        <w:rPr>
          <w:rFonts w:ascii="Segoe UI" w:hAnsi="Segoe UI" w:cs="Segoe UI"/>
          <w:b/>
          <w:sz w:val="30"/>
          <w:szCs w:val="30"/>
          <w:u w:val="single"/>
        </w:rPr>
      </w:pPr>
      <w:r>
        <w:rPr>
          <w:rFonts w:ascii="Segoe UI" w:hAnsi="Segoe UI" w:cs="Segoe UI"/>
          <w:b/>
          <w:sz w:val="30"/>
          <w:szCs w:val="30"/>
          <w:u w:val="single"/>
        </w:rPr>
        <w:t>ANSWER</w:t>
      </w:r>
      <w:r w:rsidR="00A13254">
        <w:rPr>
          <w:rFonts w:ascii="Segoe UI" w:hAnsi="Segoe UI" w:cs="Segoe UI"/>
          <w:b/>
          <w:sz w:val="30"/>
          <w:szCs w:val="30"/>
          <w:u w:val="single"/>
        </w:rPr>
        <w:t xml:space="preserve"> 6</w:t>
      </w:r>
      <w:r w:rsidRPr="00795B20">
        <w:rPr>
          <w:rFonts w:ascii="Segoe UI" w:hAnsi="Segoe UI" w:cs="Segoe UI"/>
          <w:b/>
          <w:sz w:val="30"/>
          <w:szCs w:val="30"/>
          <w:u w:val="single"/>
        </w:rPr>
        <w:t>:</w:t>
      </w:r>
    </w:p>
    <w:p w:rsidR="005E33D9" w:rsidRPr="00D65AD1" w:rsidRDefault="00A13254" w:rsidP="005E33D9">
      <w:pPr>
        <w:rPr>
          <w:rFonts w:ascii="Segoe UI" w:hAnsi="Segoe UI" w:cs="Segoe UI"/>
          <w:b/>
          <w:sz w:val="26"/>
          <w:szCs w:val="26"/>
          <w:u w:val="single"/>
        </w:rPr>
      </w:pPr>
      <w:r>
        <w:rPr>
          <w:rFonts w:ascii="Segoe UI" w:hAnsi="Segoe UI" w:cs="Segoe UI"/>
          <w:b/>
          <w:sz w:val="26"/>
          <w:szCs w:val="26"/>
          <w:u w:val="single"/>
        </w:rPr>
        <w:t>6</w:t>
      </w:r>
      <w:r w:rsidR="005E33D9" w:rsidRPr="00D65AD1">
        <w:rPr>
          <w:rFonts w:ascii="Segoe UI" w:hAnsi="Segoe UI" w:cs="Segoe UI"/>
          <w:b/>
          <w:sz w:val="26"/>
          <w:szCs w:val="26"/>
          <w:u w:val="single"/>
        </w:rPr>
        <w:t xml:space="preserve"> (a) bit answer</w:t>
      </w:r>
    </w:p>
    <w:p w:rsidR="005E33D9" w:rsidRPr="00B42CE5" w:rsidRDefault="005E33D9" w:rsidP="005E33D9">
      <w:pPr>
        <w:rPr>
          <w:rFonts w:ascii="Segoe UI" w:hAnsi="Segoe UI" w:cs="Segoe UI"/>
          <w:i/>
          <w:sz w:val="30"/>
          <w:szCs w:val="30"/>
          <w:u w:val="single"/>
        </w:rPr>
      </w:pPr>
      <w:r w:rsidRPr="00B42CE5">
        <w:rPr>
          <w:rFonts w:ascii="Segoe UI" w:hAnsi="Segoe UI" w:cs="Segoe UI"/>
          <w:i/>
          <w:sz w:val="30"/>
          <w:szCs w:val="30"/>
          <w:u w:val="single"/>
        </w:rPr>
        <w:t>List of steps</w:t>
      </w:r>
    </w:p>
    <w:p w:rsidR="005E33D9" w:rsidRPr="006F39AE" w:rsidRDefault="005E33D9" w:rsidP="006F39AE">
      <w:pPr>
        <w:pStyle w:val="ListParagraph"/>
        <w:numPr>
          <w:ilvl w:val="0"/>
          <w:numId w:val="17"/>
        </w:numPr>
        <w:jc w:val="both"/>
        <w:rPr>
          <w:rFonts w:ascii="Segoe UI" w:hAnsi="Segoe UI" w:cs="Segoe UI"/>
          <w:sz w:val="26"/>
          <w:szCs w:val="26"/>
        </w:rPr>
      </w:pPr>
      <w:r w:rsidRPr="006F39AE">
        <w:rPr>
          <w:rFonts w:ascii="Segoe UI" w:hAnsi="Segoe UI" w:cs="Segoe UI"/>
          <w:sz w:val="26"/>
          <w:szCs w:val="26"/>
        </w:rPr>
        <w:t xml:space="preserve">To find the graphical view of the decision tree, implement the steps mentioned in the answer 3 above by replacing the value of N with </w:t>
      </w:r>
      <w:r w:rsidR="006F39AE">
        <w:rPr>
          <w:rFonts w:ascii="Segoe UI" w:hAnsi="Segoe UI" w:cs="Segoe UI"/>
          <w:sz w:val="26"/>
          <w:szCs w:val="26"/>
        </w:rPr>
        <w:t>20</w:t>
      </w:r>
    </w:p>
    <w:p w:rsidR="005E33D9" w:rsidRDefault="005E33D9" w:rsidP="005E33D9">
      <w:pPr>
        <w:rPr>
          <w:rFonts w:ascii="Segoe UI" w:hAnsi="Segoe UI" w:cs="Segoe UI"/>
          <w:b/>
          <w:sz w:val="30"/>
          <w:szCs w:val="30"/>
        </w:rPr>
      </w:pPr>
      <w:r>
        <w:rPr>
          <w:rFonts w:ascii="Segoe UI" w:hAnsi="Segoe UI" w:cs="Segoe UI"/>
          <w:b/>
          <w:sz w:val="30"/>
          <w:szCs w:val="30"/>
          <w:u w:val="single"/>
        </w:rPr>
        <w:t>MATLAB SOURCE CODE</w:t>
      </w:r>
      <w:r w:rsidRPr="00795B20">
        <w:rPr>
          <w:rFonts w:ascii="Segoe UI" w:hAnsi="Segoe UI" w:cs="Segoe UI"/>
          <w:b/>
          <w:sz w:val="30"/>
          <w:szCs w:val="30"/>
          <w:u w:val="single"/>
        </w:rPr>
        <w:t>:</w:t>
      </w:r>
    </w:p>
    <w:p w:rsidR="005E33D9" w:rsidRPr="001936D8" w:rsidRDefault="005E33D9" w:rsidP="005E33D9">
      <w:pPr>
        <w:spacing w:after="0"/>
        <w:rPr>
          <w:noProof/>
        </w:rPr>
      </w:pPr>
      <w:r w:rsidRPr="001936D8">
        <w:rPr>
          <w:noProof/>
        </w:rPr>
        <w:t>data = xlsread('D:\My work\M.Eng 1st sem\IDA\Assignment\Homework 2\magic04.xlsx');</w:t>
      </w:r>
    </w:p>
    <w:p w:rsidR="005E33D9" w:rsidRPr="001936D8" w:rsidRDefault="005E33D9" w:rsidP="005E33D9">
      <w:pPr>
        <w:spacing w:after="0"/>
        <w:rPr>
          <w:noProof/>
        </w:rPr>
      </w:pPr>
      <w:r w:rsidRPr="001936D8">
        <w:rPr>
          <w:noProof/>
        </w:rPr>
        <w:t>NewData = data(randperm(19020),:);</w:t>
      </w:r>
    </w:p>
    <w:p w:rsidR="005E33D9" w:rsidRPr="001936D8" w:rsidRDefault="005E33D9" w:rsidP="005E33D9">
      <w:pPr>
        <w:spacing w:after="0"/>
        <w:rPr>
          <w:noProof/>
        </w:rPr>
      </w:pPr>
      <w:r w:rsidRPr="001936D8">
        <w:rPr>
          <w:noProof/>
        </w:rPr>
        <w:t>TrainingData = NewData(1:13020,:);</w:t>
      </w:r>
    </w:p>
    <w:p w:rsidR="005E33D9" w:rsidRPr="001936D8" w:rsidRDefault="005E33D9" w:rsidP="005E33D9">
      <w:pPr>
        <w:spacing w:after="0"/>
        <w:rPr>
          <w:noProof/>
        </w:rPr>
      </w:pPr>
      <w:r w:rsidRPr="001936D8">
        <w:rPr>
          <w:noProof/>
        </w:rPr>
        <w:t>ValidationData = NewData(13021:16020,:);</w:t>
      </w:r>
    </w:p>
    <w:p w:rsidR="005E33D9" w:rsidRDefault="005E33D9" w:rsidP="005E33D9">
      <w:pPr>
        <w:spacing w:after="0"/>
        <w:rPr>
          <w:noProof/>
        </w:rPr>
      </w:pPr>
      <w:r w:rsidRPr="001936D8">
        <w:rPr>
          <w:noProof/>
        </w:rPr>
        <w:t>TestData = NewData(16021:end,:);</w:t>
      </w:r>
    </w:p>
    <w:p w:rsidR="005E33D9" w:rsidRDefault="005E33D9" w:rsidP="005E33D9">
      <w:pPr>
        <w:spacing w:after="0"/>
        <w:rPr>
          <w:noProof/>
        </w:rPr>
      </w:pPr>
    </w:p>
    <w:p w:rsidR="005E33D9" w:rsidRDefault="005E33D9" w:rsidP="005E33D9">
      <w:pPr>
        <w:spacing w:after="0"/>
        <w:rPr>
          <w:noProof/>
        </w:rPr>
      </w:pPr>
      <w:r>
        <w:rPr>
          <w:noProof/>
        </w:rPr>
        <w:t>Features = TrainingData(:,1:10);</w:t>
      </w:r>
    </w:p>
    <w:p w:rsidR="005E33D9" w:rsidRDefault="005E33D9" w:rsidP="005E33D9">
      <w:pPr>
        <w:spacing w:after="0"/>
        <w:rPr>
          <w:noProof/>
        </w:rPr>
      </w:pPr>
      <w:r>
        <w:rPr>
          <w:noProof/>
        </w:rPr>
        <w:t>ClassLabels = TrainingData(:,11);</w:t>
      </w:r>
    </w:p>
    <w:p w:rsidR="005E33D9" w:rsidRDefault="005E33D9" w:rsidP="005E33D9">
      <w:pPr>
        <w:spacing w:after="0"/>
        <w:rPr>
          <w:noProof/>
        </w:rPr>
      </w:pPr>
    </w:p>
    <w:p w:rsidR="005E33D9" w:rsidRDefault="005E33D9" w:rsidP="005E33D9">
      <w:pPr>
        <w:spacing w:after="0"/>
        <w:rPr>
          <w:noProof/>
        </w:rPr>
      </w:pPr>
      <w:r>
        <w:rPr>
          <w:noProof/>
        </w:rPr>
        <w:t>dtr_</w:t>
      </w:r>
      <w:r w:rsidR="00C76B31">
        <w:rPr>
          <w:noProof/>
        </w:rPr>
        <w:t>20</w:t>
      </w:r>
      <w:r>
        <w:rPr>
          <w:noProof/>
        </w:rPr>
        <w:t xml:space="preserve">=fitctree(Features, ClassLabels, 'MinLeafSize', </w:t>
      </w:r>
      <w:r w:rsidR="00C76B31">
        <w:rPr>
          <w:noProof/>
        </w:rPr>
        <w:t>20</w:t>
      </w:r>
      <w:r>
        <w:rPr>
          <w:noProof/>
        </w:rPr>
        <w:t>);</w:t>
      </w:r>
    </w:p>
    <w:p w:rsidR="005E33D9" w:rsidRDefault="005E33D9" w:rsidP="005E33D9">
      <w:pPr>
        <w:spacing w:after="0"/>
        <w:rPr>
          <w:noProof/>
        </w:rPr>
      </w:pPr>
      <w:r>
        <w:rPr>
          <w:noProof/>
        </w:rPr>
        <w:t>view(dtr_</w:t>
      </w:r>
      <w:r w:rsidR="00C76B31">
        <w:rPr>
          <w:noProof/>
        </w:rPr>
        <w:t>20</w:t>
      </w:r>
      <w:r>
        <w:rPr>
          <w:noProof/>
        </w:rPr>
        <w:t>,'Mode','graph');</w:t>
      </w:r>
    </w:p>
    <w:p w:rsidR="00CC25BA" w:rsidRDefault="00CC25BA" w:rsidP="005E33D9">
      <w:pPr>
        <w:spacing w:after="0"/>
        <w:rPr>
          <w:rFonts w:ascii="Segoe UI" w:hAnsi="Segoe UI" w:cs="Segoe UI"/>
          <w:b/>
          <w:sz w:val="30"/>
          <w:szCs w:val="30"/>
          <w:u w:val="single"/>
        </w:rPr>
      </w:pPr>
    </w:p>
    <w:p w:rsidR="005E33D9" w:rsidRPr="00804816" w:rsidRDefault="005E33D9" w:rsidP="005E33D9">
      <w:pPr>
        <w:spacing w:after="0"/>
        <w:rPr>
          <w:noProof/>
        </w:rPr>
      </w:pPr>
      <w:r>
        <w:rPr>
          <w:rFonts w:ascii="Segoe UI" w:hAnsi="Segoe UI" w:cs="Segoe UI"/>
          <w:b/>
          <w:sz w:val="30"/>
          <w:szCs w:val="30"/>
          <w:u w:val="single"/>
        </w:rPr>
        <w:lastRenderedPageBreak/>
        <w:br/>
        <w:t>RESULTS</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5E33D9" w:rsidRDefault="005E33D9" w:rsidP="005E33D9">
      <w:pPr>
        <w:rPr>
          <w:noProof/>
        </w:rPr>
      </w:pPr>
      <w:r w:rsidRPr="001936D8">
        <w:rPr>
          <w:noProof/>
        </w:rPr>
        <w:t>NewData = 19020 * 11 double values</w:t>
      </w:r>
      <w:r w:rsidRPr="001936D8">
        <w:rPr>
          <w:noProof/>
        </w:rPr>
        <w:br/>
        <w:t>TrainingData = 13020 * 11 double values</w:t>
      </w:r>
      <w:r w:rsidRPr="001936D8">
        <w:rPr>
          <w:noProof/>
        </w:rPr>
        <w:br/>
        <w:t>ValidationData = 3000 * 11 double values</w:t>
      </w:r>
      <w:r w:rsidRPr="001936D8">
        <w:rPr>
          <w:noProof/>
        </w:rPr>
        <w:br/>
        <w:t>TestData = 3000 * 11 double values</w:t>
      </w:r>
      <w:r>
        <w:rPr>
          <w:noProof/>
        </w:rPr>
        <w:br/>
        <w:t>Features = 16020 * 10 double values</w:t>
      </w:r>
      <w:r>
        <w:rPr>
          <w:noProof/>
        </w:rPr>
        <w:br/>
        <w:t>ClassLabels = 16020 * 1 double values</w:t>
      </w:r>
    </w:p>
    <w:p w:rsidR="005E33D9" w:rsidRDefault="005E33D9" w:rsidP="005E33D9">
      <w:pPr>
        <w:rPr>
          <w:rFonts w:ascii="Segoe UI" w:hAnsi="Segoe UI" w:cs="Segoe UI"/>
          <w:b/>
          <w:sz w:val="30"/>
          <w:szCs w:val="30"/>
        </w:rPr>
      </w:pPr>
      <w:r>
        <w:rPr>
          <w:rFonts w:ascii="Segoe UI" w:hAnsi="Segoe UI" w:cs="Segoe UI"/>
          <w:b/>
          <w:sz w:val="30"/>
          <w:szCs w:val="30"/>
          <w:u w:val="single"/>
        </w:rPr>
        <w:t>SCREEN SHOT</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5E33D9" w:rsidRDefault="00EB02CD" w:rsidP="005E33D9">
      <w:pPr>
        <w:rPr>
          <w:rFonts w:ascii="Segoe UI" w:hAnsi="Segoe UI" w:cs="Segoe UI"/>
          <w:b/>
          <w:sz w:val="30"/>
          <w:szCs w:val="30"/>
        </w:rPr>
      </w:pPr>
      <w:r>
        <w:rPr>
          <w:noProof/>
        </w:rPr>
        <w:drawing>
          <wp:inline distT="0" distB="0" distL="0" distR="0" wp14:anchorId="07E15D1C" wp14:editId="278B8A43">
            <wp:extent cx="5943600" cy="28511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1150"/>
                    </a:xfrm>
                    <a:prstGeom prst="rect">
                      <a:avLst/>
                    </a:prstGeom>
                  </pic:spPr>
                </pic:pic>
              </a:graphicData>
            </a:graphic>
          </wp:inline>
        </w:drawing>
      </w:r>
    </w:p>
    <w:p w:rsidR="00EB02CD" w:rsidRPr="00EB02CD" w:rsidRDefault="00EB02CD" w:rsidP="005E33D9">
      <w:pPr>
        <w:rPr>
          <w:rFonts w:ascii="Segoe UI" w:hAnsi="Segoe UI" w:cs="Segoe UI"/>
          <w:i/>
          <w:sz w:val="26"/>
          <w:szCs w:val="26"/>
        </w:rPr>
      </w:pPr>
      <w:r w:rsidRPr="00EB02CD">
        <w:rPr>
          <w:rFonts w:ascii="Segoe UI" w:hAnsi="Segoe UI" w:cs="Segoe UI"/>
          <w:i/>
          <w:sz w:val="26"/>
          <w:szCs w:val="26"/>
        </w:rPr>
        <w:t>Please find attachment for the matlab image generated</w:t>
      </w:r>
    </w:p>
    <w:p w:rsidR="005E33D9" w:rsidRPr="00D65AD1" w:rsidRDefault="003372C2" w:rsidP="005E33D9">
      <w:pPr>
        <w:rPr>
          <w:rFonts w:ascii="Segoe UI" w:hAnsi="Segoe UI" w:cs="Segoe UI"/>
          <w:b/>
          <w:sz w:val="26"/>
          <w:szCs w:val="26"/>
          <w:u w:val="single"/>
        </w:rPr>
      </w:pPr>
      <w:r>
        <w:rPr>
          <w:rFonts w:ascii="Segoe UI" w:hAnsi="Segoe UI" w:cs="Segoe UI"/>
          <w:b/>
          <w:sz w:val="26"/>
          <w:szCs w:val="26"/>
          <w:u w:val="single"/>
        </w:rPr>
        <w:t xml:space="preserve">6 </w:t>
      </w:r>
      <w:r w:rsidR="005E33D9" w:rsidRPr="00D65AD1">
        <w:rPr>
          <w:rFonts w:ascii="Segoe UI" w:hAnsi="Segoe UI" w:cs="Segoe UI"/>
          <w:b/>
          <w:sz w:val="26"/>
          <w:szCs w:val="26"/>
          <w:u w:val="single"/>
        </w:rPr>
        <w:t>(</w:t>
      </w:r>
      <w:r w:rsidR="005E33D9">
        <w:rPr>
          <w:rFonts w:ascii="Segoe UI" w:hAnsi="Segoe UI" w:cs="Segoe UI"/>
          <w:b/>
          <w:sz w:val="26"/>
          <w:szCs w:val="26"/>
          <w:u w:val="single"/>
        </w:rPr>
        <w:t>b</w:t>
      </w:r>
      <w:r w:rsidR="005E33D9" w:rsidRPr="00D65AD1">
        <w:rPr>
          <w:rFonts w:ascii="Segoe UI" w:hAnsi="Segoe UI" w:cs="Segoe UI"/>
          <w:b/>
          <w:sz w:val="26"/>
          <w:szCs w:val="26"/>
          <w:u w:val="single"/>
        </w:rPr>
        <w:t>) bit answer</w:t>
      </w:r>
    </w:p>
    <w:p w:rsidR="005E33D9" w:rsidRPr="00B42CE5" w:rsidRDefault="005E33D9" w:rsidP="005E33D9">
      <w:pPr>
        <w:rPr>
          <w:rFonts w:ascii="Segoe UI" w:hAnsi="Segoe UI" w:cs="Segoe UI"/>
          <w:i/>
          <w:sz w:val="30"/>
          <w:szCs w:val="30"/>
          <w:u w:val="single"/>
        </w:rPr>
      </w:pPr>
      <w:r w:rsidRPr="00B42CE5">
        <w:rPr>
          <w:rFonts w:ascii="Segoe UI" w:hAnsi="Segoe UI" w:cs="Segoe UI"/>
          <w:i/>
          <w:sz w:val="30"/>
          <w:szCs w:val="30"/>
          <w:u w:val="single"/>
        </w:rPr>
        <w:t>List of steps</w:t>
      </w:r>
    </w:p>
    <w:p w:rsidR="005E33D9" w:rsidRPr="00A7309B" w:rsidRDefault="005E33D9" w:rsidP="00A7309B">
      <w:pPr>
        <w:pStyle w:val="ListParagraph"/>
        <w:numPr>
          <w:ilvl w:val="0"/>
          <w:numId w:val="18"/>
        </w:numPr>
        <w:jc w:val="both"/>
        <w:rPr>
          <w:rFonts w:ascii="Segoe UI" w:hAnsi="Segoe UI" w:cs="Segoe UI"/>
          <w:sz w:val="26"/>
          <w:szCs w:val="26"/>
        </w:rPr>
      </w:pPr>
      <w:r w:rsidRPr="00A7309B">
        <w:rPr>
          <w:rFonts w:ascii="Segoe UI" w:hAnsi="Segoe UI" w:cs="Segoe UI"/>
          <w:sz w:val="26"/>
          <w:szCs w:val="26"/>
        </w:rPr>
        <w:t>To find the predicted labels and determine accuracy, precision and recall values and also the numbers of TP, TN, FN and FP we need to implement the steps mentioned above in Answer 4</w:t>
      </w:r>
    </w:p>
    <w:p w:rsidR="005E33D9" w:rsidRPr="00A7309B" w:rsidRDefault="005E33D9" w:rsidP="00A7309B">
      <w:pPr>
        <w:pStyle w:val="ListParagraph"/>
        <w:numPr>
          <w:ilvl w:val="0"/>
          <w:numId w:val="18"/>
        </w:numPr>
        <w:jc w:val="both"/>
        <w:rPr>
          <w:rFonts w:ascii="Segoe UI" w:hAnsi="Segoe UI" w:cs="Segoe UI"/>
          <w:sz w:val="26"/>
          <w:szCs w:val="26"/>
        </w:rPr>
      </w:pPr>
      <w:r w:rsidRPr="00A7309B">
        <w:rPr>
          <w:rFonts w:ascii="Segoe UI" w:hAnsi="Segoe UI" w:cs="Segoe UI"/>
          <w:sz w:val="26"/>
          <w:szCs w:val="26"/>
        </w:rPr>
        <w:t xml:space="preserve">But with </w:t>
      </w:r>
      <w:r w:rsidR="00E016C1">
        <w:rPr>
          <w:rFonts w:ascii="Segoe UI" w:hAnsi="Segoe UI" w:cs="Segoe UI"/>
          <w:sz w:val="26"/>
          <w:szCs w:val="26"/>
        </w:rPr>
        <w:t>20</w:t>
      </w:r>
      <w:r w:rsidRPr="00A7309B">
        <w:rPr>
          <w:rFonts w:ascii="Segoe UI" w:hAnsi="Segoe UI" w:cs="Segoe UI"/>
          <w:sz w:val="26"/>
          <w:szCs w:val="26"/>
        </w:rPr>
        <w:t xml:space="preserve"> as N value as given in the question.</w:t>
      </w:r>
    </w:p>
    <w:p w:rsidR="005E33D9" w:rsidRDefault="005E33D9" w:rsidP="00A7309B">
      <w:pPr>
        <w:pStyle w:val="ListParagraph"/>
        <w:numPr>
          <w:ilvl w:val="0"/>
          <w:numId w:val="18"/>
        </w:numPr>
        <w:jc w:val="both"/>
        <w:rPr>
          <w:rFonts w:ascii="Segoe UI" w:hAnsi="Segoe UI" w:cs="Segoe UI"/>
          <w:sz w:val="26"/>
          <w:szCs w:val="26"/>
        </w:rPr>
      </w:pPr>
      <w:r>
        <w:rPr>
          <w:rFonts w:ascii="Segoe UI" w:hAnsi="Segoe UI" w:cs="Segoe UI"/>
          <w:sz w:val="26"/>
          <w:szCs w:val="26"/>
        </w:rPr>
        <w:t xml:space="preserve">Also we need to determine accuracy, precision and recall by using </w:t>
      </w:r>
      <w:r w:rsidR="00380337">
        <w:rPr>
          <w:rFonts w:ascii="Segoe UI" w:hAnsi="Segoe UI" w:cs="Segoe UI"/>
          <w:sz w:val="26"/>
          <w:szCs w:val="26"/>
        </w:rPr>
        <w:t>Training</w:t>
      </w:r>
      <w:r>
        <w:rPr>
          <w:rFonts w:ascii="Segoe UI" w:hAnsi="Segoe UI" w:cs="Segoe UI"/>
          <w:sz w:val="26"/>
          <w:szCs w:val="26"/>
        </w:rPr>
        <w:t>Data obtained</w:t>
      </w:r>
    </w:p>
    <w:p w:rsidR="00066EE8" w:rsidRPr="00066EE8" w:rsidRDefault="00066EE8" w:rsidP="00066EE8">
      <w:pPr>
        <w:jc w:val="both"/>
        <w:rPr>
          <w:rFonts w:ascii="Segoe UI" w:hAnsi="Segoe UI" w:cs="Segoe UI"/>
          <w:sz w:val="26"/>
          <w:szCs w:val="26"/>
        </w:rPr>
      </w:pPr>
    </w:p>
    <w:p w:rsidR="005E33D9" w:rsidRDefault="005E33D9" w:rsidP="005E33D9">
      <w:pPr>
        <w:rPr>
          <w:rFonts w:ascii="Segoe UI" w:hAnsi="Segoe UI" w:cs="Segoe UI"/>
          <w:b/>
          <w:sz w:val="30"/>
          <w:szCs w:val="30"/>
        </w:rPr>
      </w:pPr>
      <w:r>
        <w:rPr>
          <w:rFonts w:ascii="Segoe UI" w:hAnsi="Segoe UI" w:cs="Segoe UI"/>
          <w:b/>
          <w:sz w:val="30"/>
          <w:szCs w:val="30"/>
          <w:u w:val="single"/>
        </w:rPr>
        <w:lastRenderedPageBreak/>
        <w:t>MATLAB SOURCE CODE</w:t>
      </w:r>
      <w:r w:rsidRPr="00795B20">
        <w:rPr>
          <w:rFonts w:ascii="Segoe UI" w:hAnsi="Segoe UI" w:cs="Segoe UI"/>
          <w:b/>
          <w:sz w:val="30"/>
          <w:szCs w:val="30"/>
          <w:u w:val="single"/>
        </w:rPr>
        <w:t>:</w:t>
      </w:r>
    </w:p>
    <w:p w:rsidR="005E33D9" w:rsidRPr="001936D8" w:rsidRDefault="005E33D9" w:rsidP="005E33D9">
      <w:pPr>
        <w:spacing w:after="0"/>
        <w:rPr>
          <w:noProof/>
        </w:rPr>
      </w:pPr>
      <w:r w:rsidRPr="001936D8">
        <w:rPr>
          <w:noProof/>
        </w:rPr>
        <w:t>data = xlsread('D:\My work\M.Eng 1st sem\IDA\Assignment\Homework 2\magic04.xlsx');</w:t>
      </w:r>
    </w:p>
    <w:p w:rsidR="005E33D9" w:rsidRPr="001936D8" w:rsidRDefault="005E33D9" w:rsidP="005E33D9">
      <w:pPr>
        <w:spacing w:after="0"/>
        <w:rPr>
          <w:noProof/>
        </w:rPr>
      </w:pPr>
      <w:r w:rsidRPr="001936D8">
        <w:rPr>
          <w:noProof/>
        </w:rPr>
        <w:t>NewData = data(randperm(19020),:);</w:t>
      </w:r>
    </w:p>
    <w:p w:rsidR="005E33D9" w:rsidRPr="001936D8" w:rsidRDefault="005E33D9" w:rsidP="005E33D9">
      <w:pPr>
        <w:spacing w:after="0"/>
        <w:rPr>
          <w:noProof/>
        </w:rPr>
      </w:pPr>
      <w:r w:rsidRPr="001936D8">
        <w:rPr>
          <w:noProof/>
        </w:rPr>
        <w:t>TrainingData = NewData(1:13020,:);</w:t>
      </w:r>
    </w:p>
    <w:p w:rsidR="005E33D9" w:rsidRPr="001936D8" w:rsidRDefault="005E33D9" w:rsidP="005E33D9">
      <w:pPr>
        <w:spacing w:after="0"/>
        <w:rPr>
          <w:noProof/>
        </w:rPr>
      </w:pPr>
      <w:r w:rsidRPr="001936D8">
        <w:rPr>
          <w:noProof/>
        </w:rPr>
        <w:t>ValidationData = NewData(13021:16020,:);</w:t>
      </w:r>
    </w:p>
    <w:p w:rsidR="005E33D9" w:rsidRDefault="005E33D9" w:rsidP="005E33D9">
      <w:pPr>
        <w:spacing w:after="0"/>
        <w:rPr>
          <w:noProof/>
        </w:rPr>
      </w:pPr>
      <w:r w:rsidRPr="001936D8">
        <w:rPr>
          <w:noProof/>
        </w:rPr>
        <w:t>TestData = NewData(16021:end,:);</w:t>
      </w:r>
    </w:p>
    <w:p w:rsidR="005E33D9" w:rsidRDefault="005E33D9" w:rsidP="005E33D9">
      <w:pPr>
        <w:spacing w:after="0"/>
        <w:rPr>
          <w:noProof/>
        </w:rPr>
      </w:pPr>
    </w:p>
    <w:p w:rsidR="005E33D9" w:rsidRDefault="005E33D9" w:rsidP="005E33D9">
      <w:pPr>
        <w:spacing w:after="0"/>
        <w:rPr>
          <w:noProof/>
        </w:rPr>
      </w:pPr>
      <w:r>
        <w:rPr>
          <w:noProof/>
        </w:rPr>
        <w:t>Features = TrainingData(:,1:10);</w:t>
      </w:r>
    </w:p>
    <w:p w:rsidR="005E33D9" w:rsidRDefault="005E33D9" w:rsidP="005E33D9">
      <w:pPr>
        <w:spacing w:after="0"/>
        <w:rPr>
          <w:noProof/>
        </w:rPr>
      </w:pPr>
      <w:r>
        <w:rPr>
          <w:noProof/>
        </w:rPr>
        <w:t>ClassLabels = TrainingData(:,11);</w:t>
      </w:r>
    </w:p>
    <w:p w:rsidR="005E33D9" w:rsidRDefault="005E33D9" w:rsidP="005E33D9">
      <w:pPr>
        <w:spacing w:after="0"/>
        <w:rPr>
          <w:noProof/>
        </w:rPr>
      </w:pPr>
      <w:r>
        <w:rPr>
          <w:noProof/>
        </w:rPr>
        <w:t>dtr_</w:t>
      </w:r>
      <w:r w:rsidR="00AF70C4">
        <w:rPr>
          <w:noProof/>
        </w:rPr>
        <w:t>20</w:t>
      </w:r>
      <w:r>
        <w:rPr>
          <w:noProof/>
        </w:rPr>
        <w:t>=fitctree(Features, ClassLabels, 'MinLeafSize', 1000);</w:t>
      </w:r>
    </w:p>
    <w:p w:rsidR="005E33D9" w:rsidRDefault="005E33D9" w:rsidP="005E33D9">
      <w:pPr>
        <w:spacing w:after="0"/>
        <w:rPr>
          <w:noProof/>
        </w:rPr>
      </w:pPr>
      <w:r>
        <w:rPr>
          <w:noProof/>
        </w:rPr>
        <w:t>view(dtr_</w:t>
      </w:r>
      <w:r w:rsidR="00AF70C4">
        <w:rPr>
          <w:noProof/>
        </w:rPr>
        <w:t>20</w:t>
      </w:r>
      <w:r>
        <w:rPr>
          <w:noProof/>
        </w:rPr>
        <w:t>,'Mode','graph');</w:t>
      </w:r>
    </w:p>
    <w:p w:rsidR="00693BA6" w:rsidRDefault="008D78B7" w:rsidP="00693BA6">
      <w:pPr>
        <w:spacing w:after="0"/>
        <w:rPr>
          <w:noProof/>
        </w:rPr>
      </w:pPr>
      <w:r>
        <w:rPr>
          <w:noProof/>
        </w:rPr>
        <w:t>Train</w:t>
      </w:r>
      <w:r w:rsidR="00693BA6">
        <w:rPr>
          <w:noProof/>
        </w:rPr>
        <w:t>Features_</w:t>
      </w:r>
      <w:r w:rsidR="009E2D40" w:rsidRPr="009E2D40">
        <w:rPr>
          <w:noProof/>
        </w:rPr>
        <w:t xml:space="preserve"> </w:t>
      </w:r>
      <w:r w:rsidR="009E2D40">
        <w:rPr>
          <w:noProof/>
        </w:rPr>
        <w:t>Train</w:t>
      </w:r>
      <w:r w:rsidR="009E2D40">
        <w:rPr>
          <w:noProof/>
        </w:rPr>
        <w:t xml:space="preserve"> </w:t>
      </w:r>
      <w:r w:rsidR="00693BA6">
        <w:rPr>
          <w:noProof/>
        </w:rPr>
        <w:t xml:space="preserve">_20 = </w:t>
      </w:r>
      <w:r>
        <w:rPr>
          <w:noProof/>
        </w:rPr>
        <w:t>TrainingData</w:t>
      </w:r>
      <w:r w:rsidR="00693BA6">
        <w:rPr>
          <w:noProof/>
        </w:rPr>
        <w:t>(:,1:10);</w:t>
      </w:r>
    </w:p>
    <w:p w:rsidR="00693BA6" w:rsidRDefault="00693BA6" w:rsidP="00693BA6">
      <w:pPr>
        <w:spacing w:after="0"/>
        <w:rPr>
          <w:noProof/>
        </w:rPr>
      </w:pPr>
      <w:r>
        <w:rPr>
          <w:noProof/>
        </w:rPr>
        <w:t>PredictLabels_</w:t>
      </w:r>
      <w:r w:rsidR="009E2D40" w:rsidRPr="009E2D40">
        <w:rPr>
          <w:noProof/>
        </w:rPr>
        <w:t xml:space="preserve"> </w:t>
      </w:r>
      <w:r w:rsidR="009E2D40">
        <w:rPr>
          <w:noProof/>
        </w:rPr>
        <w:t>Train</w:t>
      </w:r>
      <w:r w:rsidR="009E2D40">
        <w:rPr>
          <w:noProof/>
        </w:rPr>
        <w:t xml:space="preserve"> </w:t>
      </w:r>
      <w:r>
        <w:rPr>
          <w:noProof/>
        </w:rPr>
        <w:t>_20 = predict(dtr_20,</w:t>
      </w:r>
      <w:r w:rsidR="008D78B7" w:rsidRPr="008D78B7">
        <w:rPr>
          <w:noProof/>
        </w:rPr>
        <w:t xml:space="preserve"> </w:t>
      </w:r>
      <w:r w:rsidR="008D78B7">
        <w:rPr>
          <w:noProof/>
        </w:rPr>
        <w:t>TrainFeatures</w:t>
      </w:r>
      <w:r w:rsidR="008D78B7">
        <w:rPr>
          <w:noProof/>
        </w:rPr>
        <w:t xml:space="preserve"> </w:t>
      </w:r>
      <w:r>
        <w:rPr>
          <w:noProof/>
        </w:rPr>
        <w:t>_</w:t>
      </w:r>
      <w:r w:rsidR="009E2D40" w:rsidRPr="009E2D40">
        <w:rPr>
          <w:noProof/>
        </w:rPr>
        <w:t xml:space="preserve"> </w:t>
      </w:r>
      <w:r w:rsidR="009E2D40">
        <w:rPr>
          <w:noProof/>
        </w:rPr>
        <w:t>Train</w:t>
      </w:r>
      <w:r w:rsidR="009E2D40">
        <w:rPr>
          <w:noProof/>
        </w:rPr>
        <w:t xml:space="preserve"> </w:t>
      </w:r>
      <w:r>
        <w:rPr>
          <w:noProof/>
        </w:rPr>
        <w:t>_20);</w:t>
      </w:r>
    </w:p>
    <w:p w:rsidR="00693BA6" w:rsidRDefault="00693BA6" w:rsidP="00693BA6">
      <w:pPr>
        <w:spacing w:after="0"/>
        <w:rPr>
          <w:noProof/>
        </w:rPr>
      </w:pPr>
      <w:r>
        <w:rPr>
          <w:noProof/>
        </w:rPr>
        <w:t>OriginalLabels_</w:t>
      </w:r>
      <w:r w:rsidR="009E2D40" w:rsidRPr="009E2D40">
        <w:rPr>
          <w:noProof/>
        </w:rPr>
        <w:t xml:space="preserve"> </w:t>
      </w:r>
      <w:r w:rsidR="009E2D40">
        <w:rPr>
          <w:noProof/>
        </w:rPr>
        <w:t>Train</w:t>
      </w:r>
      <w:r w:rsidR="009E2D40">
        <w:rPr>
          <w:noProof/>
        </w:rPr>
        <w:t xml:space="preserve"> </w:t>
      </w:r>
      <w:r>
        <w:rPr>
          <w:noProof/>
        </w:rPr>
        <w:t xml:space="preserve">_20 = </w:t>
      </w:r>
      <w:r w:rsidR="008D78B7">
        <w:rPr>
          <w:noProof/>
        </w:rPr>
        <w:t>TrainingData</w:t>
      </w:r>
      <w:r>
        <w:rPr>
          <w:noProof/>
        </w:rPr>
        <w:t>(:,11);</w:t>
      </w:r>
    </w:p>
    <w:p w:rsidR="00693BA6" w:rsidRDefault="00693BA6" w:rsidP="00693BA6">
      <w:pPr>
        <w:spacing w:after="0"/>
        <w:rPr>
          <w:noProof/>
        </w:rPr>
      </w:pPr>
      <w:r>
        <w:rPr>
          <w:noProof/>
        </w:rPr>
        <w:t>TPCount_</w:t>
      </w:r>
      <w:r w:rsidR="009E2D40" w:rsidRPr="009E2D40">
        <w:rPr>
          <w:noProof/>
        </w:rPr>
        <w:t xml:space="preserve"> </w:t>
      </w:r>
      <w:r w:rsidR="009E2D40">
        <w:rPr>
          <w:noProof/>
        </w:rPr>
        <w:t>Train</w:t>
      </w:r>
      <w:r w:rsidR="009E2D40">
        <w:rPr>
          <w:noProof/>
        </w:rPr>
        <w:t xml:space="preserve"> </w:t>
      </w:r>
      <w:r>
        <w:rPr>
          <w:noProof/>
        </w:rPr>
        <w:t>_20=0;</w:t>
      </w:r>
    </w:p>
    <w:p w:rsidR="00693BA6" w:rsidRDefault="00693BA6" w:rsidP="00693BA6">
      <w:pPr>
        <w:spacing w:after="0"/>
        <w:rPr>
          <w:noProof/>
        </w:rPr>
      </w:pPr>
      <w:r>
        <w:rPr>
          <w:noProof/>
        </w:rPr>
        <w:t>FPCount_</w:t>
      </w:r>
      <w:r w:rsidR="009E2D40" w:rsidRPr="009E2D40">
        <w:rPr>
          <w:noProof/>
        </w:rPr>
        <w:t xml:space="preserve"> </w:t>
      </w:r>
      <w:r w:rsidR="009E2D40">
        <w:rPr>
          <w:noProof/>
        </w:rPr>
        <w:t>Train</w:t>
      </w:r>
      <w:r w:rsidR="009E2D40">
        <w:rPr>
          <w:noProof/>
        </w:rPr>
        <w:t xml:space="preserve"> </w:t>
      </w:r>
      <w:r>
        <w:rPr>
          <w:noProof/>
        </w:rPr>
        <w:t>_20=0;</w:t>
      </w:r>
    </w:p>
    <w:p w:rsidR="00693BA6" w:rsidRDefault="00693BA6" w:rsidP="00693BA6">
      <w:pPr>
        <w:spacing w:after="0"/>
        <w:rPr>
          <w:noProof/>
        </w:rPr>
      </w:pPr>
      <w:r>
        <w:rPr>
          <w:noProof/>
        </w:rPr>
        <w:t>FNCount_</w:t>
      </w:r>
      <w:r w:rsidR="009E2D40" w:rsidRPr="009E2D40">
        <w:rPr>
          <w:noProof/>
        </w:rPr>
        <w:t xml:space="preserve"> </w:t>
      </w:r>
      <w:r w:rsidR="009E2D40">
        <w:rPr>
          <w:noProof/>
        </w:rPr>
        <w:t>Train</w:t>
      </w:r>
      <w:r w:rsidR="009E2D40">
        <w:rPr>
          <w:noProof/>
        </w:rPr>
        <w:t xml:space="preserve"> </w:t>
      </w:r>
      <w:r>
        <w:rPr>
          <w:noProof/>
        </w:rPr>
        <w:t>_20=0;</w:t>
      </w:r>
    </w:p>
    <w:p w:rsidR="00693BA6" w:rsidRDefault="00693BA6" w:rsidP="00693BA6">
      <w:pPr>
        <w:spacing w:after="0"/>
        <w:rPr>
          <w:noProof/>
        </w:rPr>
      </w:pPr>
      <w:r>
        <w:rPr>
          <w:noProof/>
        </w:rPr>
        <w:t>TNCount_</w:t>
      </w:r>
      <w:r w:rsidR="009E2D40" w:rsidRPr="009E2D40">
        <w:rPr>
          <w:noProof/>
        </w:rPr>
        <w:t xml:space="preserve"> </w:t>
      </w:r>
      <w:r w:rsidR="009E2D40">
        <w:rPr>
          <w:noProof/>
        </w:rPr>
        <w:t>Train</w:t>
      </w:r>
      <w:r w:rsidR="009E2D40">
        <w:rPr>
          <w:noProof/>
        </w:rPr>
        <w:t xml:space="preserve"> </w:t>
      </w:r>
      <w:r>
        <w:rPr>
          <w:noProof/>
        </w:rPr>
        <w:t>_20=0;</w:t>
      </w:r>
    </w:p>
    <w:p w:rsidR="00693BA6" w:rsidRDefault="00693BA6" w:rsidP="00693BA6">
      <w:pPr>
        <w:spacing w:after="0"/>
        <w:rPr>
          <w:noProof/>
        </w:rPr>
      </w:pPr>
    </w:p>
    <w:p w:rsidR="00693BA6" w:rsidRDefault="00693BA6" w:rsidP="00693BA6">
      <w:pPr>
        <w:spacing w:after="0"/>
        <w:rPr>
          <w:noProof/>
        </w:rPr>
      </w:pPr>
      <w:r>
        <w:rPr>
          <w:noProof/>
        </w:rPr>
        <w:t>for i=1:3000</w:t>
      </w:r>
    </w:p>
    <w:p w:rsidR="00693BA6" w:rsidRDefault="00693BA6" w:rsidP="00693BA6">
      <w:pPr>
        <w:spacing w:after="0"/>
        <w:rPr>
          <w:noProof/>
        </w:rPr>
      </w:pPr>
      <w:r>
        <w:rPr>
          <w:noProof/>
        </w:rPr>
        <w:t xml:space="preserve">    if(PredictLabels_</w:t>
      </w:r>
      <w:r w:rsidR="001B7394" w:rsidRPr="001B7394">
        <w:rPr>
          <w:noProof/>
        </w:rPr>
        <w:t xml:space="preserve"> </w:t>
      </w:r>
      <w:r w:rsidR="001B7394">
        <w:rPr>
          <w:noProof/>
        </w:rPr>
        <w:t>Train</w:t>
      </w:r>
      <w:r w:rsidR="001B7394">
        <w:rPr>
          <w:noProof/>
        </w:rPr>
        <w:t xml:space="preserve"> </w:t>
      </w:r>
      <w:r>
        <w:rPr>
          <w:noProof/>
        </w:rPr>
        <w:t>_20(i) == 1 &amp;&amp; OriginalLabels_</w:t>
      </w:r>
      <w:r w:rsidR="001B7394" w:rsidRPr="001B7394">
        <w:rPr>
          <w:noProof/>
        </w:rPr>
        <w:t xml:space="preserve"> </w:t>
      </w:r>
      <w:r w:rsidR="001B7394">
        <w:rPr>
          <w:noProof/>
        </w:rPr>
        <w:t>Train</w:t>
      </w:r>
      <w:r w:rsidR="001B7394">
        <w:rPr>
          <w:noProof/>
        </w:rPr>
        <w:t xml:space="preserve"> </w:t>
      </w:r>
      <w:r>
        <w:rPr>
          <w:noProof/>
        </w:rPr>
        <w:t>_20(i) == 1)</w:t>
      </w:r>
    </w:p>
    <w:p w:rsidR="00693BA6" w:rsidRDefault="00693BA6" w:rsidP="00693BA6">
      <w:pPr>
        <w:spacing w:after="0"/>
        <w:rPr>
          <w:noProof/>
        </w:rPr>
      </w:pPr>
      <w:r>
        <w:rPr>
          <w:noProof/>
        </w:rPr>
        <w:t xml:space="preserve">        TPCount_</w:t>
      </w:r>
      <w:r w:rsidR="001B7394" w:rsidRPr="001B7394">
        <w:rPr>
          <w:noProof/>
        </w:rPr>
        <w:t xml:space="preserve"> </w:t>
      </w:r>
      <w:r w:rsidR="001B7394">
        <w:rPr>
          <w:noProof/>
        </w:rPr>
        <w:t>Train</w:t>
      </w:r>
      <w:r w:rsidR="001B7394">
        <w:rPr>
          <w:noProof/>
        </w:rPr>
        <w:t xml:space="preserve"> </w:t>
      </w:r>
      <w:r>
        <w:rPr>
          <w:noProof/>
        </w:rPr>
        <w:t>_20 = TPCount_</w:t>
      </w:r>
      <w:r w:rsidR="001B7394" w:rsidRPr="001B7394">
        <w:rPr>
          <w:noProof/>
        </w:rPr>
        <w:t xml:space="preserve"> </w:t>
      </w:r>
      <w:r w:rsidR="001B7394">
        <w:rPr>
          <w:noProof/>
        </w:rPr>
        <w:t>Train</w:t>
      </w:r>
      <w:r w:rsidR="001B7394">
        <w:rPr>
          <w:noProof/>
        </w:rPr>
        <w:t xml:space="preserve"> </w:t>
      </w:r>
      <w:r>
        <w:rPr>
          <w:noProof/>
        </w:rPr>
        <w:t>_20+1;</w:t>
      </w:r>
    </w:p>
    <w:p w:rsidR="00693BA6" w:rsidRDefault="00693BA6" w:rsidP="00693BA6">
      <w:pPr>
        <w:spacing w:after="0"/>
        <w:rPr>
          <w:noProof/>
        </w:rPr>
      </w:pPr>
      <w:r>
        <w:rPr>
          <w:noProof/>
        </w:rPr>
        <w:t xml:space="preserve">    elseif(PredictLabels_</w:t>
      </w:r>
      <w:r w:rsidR="001B7394" w:rsidRPr="001B7394">
        <w:rPr>
          <w:noProof/>
        </w:rPr>
        <w:t xml:space="preserve"> </w:t>
      </w:r>
      <w:r w:rsidR="001B7394">
        <w:rPr>
          <w:noProof/>
        </w:rPr>
        <w:t>Train</w:t>
      </w:r>
      <w:r w:rsidR="001B7394">
        <w:rPr>
          <w:noProof/>
        </w:rPr>
        <w:t xml:space="preserve"> </w:t>
      </w:r>
      <w:r>
        <w:rPr>
          <w:noProof/>
        </w:rPr>
        <w:t>_20(i) == 1 &amp;&amp; OriginalLabels_</w:t>
      </w:r>
      <w:r w:rsidR="001B7394" w:rsidRPr="001B7394">
        <w:rPr>
          <w:noProof/>
        </w:rPr>
        <w:t xml:space="preserve"> </w:t>
      </w:r>
      <w:r w:rsidR="001B7394">
        <w:rPr>
          <w:noProof/>
        </w:rPr>
        <w:t>Train</w:t>
      </w:r>
      <w:r w:rsidR="001B7394">
        <w:rPr>
          <w:noProof/>
        </w:rPr>
        <w:t xml:space="preserve"> </w:t>
      </w:r>
      <w:r>
        <w:rPr>
          <w:noProof/>
        </w:rPr>
        <w:t>_20(i) == 0)</w:t>
      </w:r>
    </w:p>
    <w:p w:rsidR="00693BA6" w:rsidRDefault="00693BA6" w:rsidP="00693BA6">
      <w:pPr>
        <w:spacing w:after="0"/>
        <w:rPr>
          <w:noProof/>
        </w:rPr>
      </w:pPr>
      <w:r>
        <w:rPr>
          <w:noProof/>
        </w:rPr>
        <w:t xml:space="preserve">        FPCount_</w:t>
      </w:r>
      <w:r w:rsidR="001B7394" w:rsidRPr="001B7394">
        <w:rPr>
          <w:noProof/>
        </w:rPr>
        <w:t xml:space="preserve"> </w:t>
      </w:r>
      <w:r w:rsidR="001B7394">
        <w:rPr>
          <w:noProof/>
        </w:rPr>
        <w:t>Train</w:t>
      </w:r>
      <w:r w:rsidR="001B7394">
        <w:rPr>
          <w:noProof/>
        </w:rPr>
        <w:t xml:space="preserve"> </w:t>
      </w:r>
      <w:r>
        <w:rPr>
          <w:noProof/>
        </w:rPr>
        <w:t>_20=FPCount_</w:t>
      </w:r>
      <w:r w:rsidR="001B7394" w:rsidRPr="001B7394">
        <w:rPr>
          <w:noProof/>
        </w:rPr>
        <w:t xml:space="preserve"> </w:t>
      </w:r>
      <w:r w:rsidR="001B7394">
        <w:rPr>
          <w:noProof/>
        </w:rPr>
        <w:t>Train</w:t>
      </w:r>
      <w:r w:rsidR="001B7394">
        <w:rPr>
          <w:noProof/>
        </w:rPr>
        <w:t xml:space="preserve"> </w:t>
      </w:r>
      <w:r>
        <w:rPr>
          <w:noProof/>
        </w:rPr>
        <w:t>_20+1;</w:t>
      </w:r>
    </w:p>
    <w:p w:rsidR="00693BA6" w:rsidRDefault="00693BA6" w:rsidP="00693BA6">
      <w:pPr>
        <w:spacing w:after="0"/>
        <w:rPr>
          <w:noProof/>
        </w:rPr>
      </w:pPr>
      <w:r>
        <w:rPr>
          <w:noProof/>
        </w:rPr>
        <w:t xml:space="preserve">    elseif(PredictLabels_</w:t>
      </w:r>
      <w:r w:rsidR="001B7394" w:rsidRPr="001B7394">
        <w:rPr>
          <w:noProof/>
        </w:rPr>
        <w:t xml:space="preserve"> </w:t>
      </w:r>
      <w:r w:rsidR="001B7394">
        <w:rPr>
          <w:noProof/>
        </w:rPr>
        <w:t>Train</w:t>
      </w:r>
      <w:r w:rsidR="001B7394">
        <w:rPr>
          <w:noProof/>
        </w:rPr>
        <w:t xml:space="preserve"> </w:t>
      </w:r>
      <w:r>
        <w:rPr>
          <w:noProof/>
        </w:rPr>
        <w:t>_20(i) == 0 &amp;&amp; OriginalLabels_</w:t>
      </w:r>
      <w:r w:rsidR="001B7394" w:rsidRPr="001B7394">
        <w:rPr>
          <w:noProof/>
        </w:rPr>
        <w:t xml:space="preserve"> </w:t>
      </w:r>
      <w:r w:rsidR="001B7394">
        <w:rPr>
          <w:noProof/>
        </w:rPr>
        <w:t>Train</w:t>
      </w:r>
      <w:r w:rsidR="001B7394">
        <w:rPr>
          <w:noProof/>
        </w:rPr>
        <w:t xml:space="preserve"> </w:t>
      </w:r>
      <w:r>
        <w:rPr>
          <w:noProof/>
        </w:rPr>
        <w:t>_20(i) == 1)</w:t>
      </w:r>
    </w:p>
    <w:p w:rsidR="00693BA6" w:rsidRDefault="00693BA6" w:rsidP="00693BA6">
      <w:pPr>
        <w:spacing w:after="0"/>
        <w:rPr>
          <w:noProof/>
        </w:rPr>
      </w:pPr>
      <w:r>
        <w:rPr>
          <w:noProof/>
        </w:rPr>
        <w:t xml:space="preserve">        FNCount_</w:t>
      </w:r>
      <w:r w:rsidR="001B7394" w:rsidRPr="001B7394">
        <w:rPr>
          <w:noProof/>
        </w:rPr>
        <w:t xml:space="preserve"> </w:t>
      </w:r>
      <w:r w:rsidR="001B7394">
        <w:rPr>
          <w:noProof/>
        </w:rPr>
        <w:t>Train</w:t>
      </w:r>
      <w:r w:rsidR="001B7394">
        <w:rPr>
          <w:noProof/>
        </w:rPr>
        <w:t xml:space="preserve"> </w:t>
      </w:r>
      <w:r>
        <w:rPr>
          <w:noProof/>
        </w:rPr>
        <w:t>_20=FNCount_</w:t>
      </w:r>
      <w:r w:rsidR="001B7394" w:rsidRPr="001B7394">
        <w:rPr>
          <w:noProof/>
        </w:rPr>
        <w:t xml:space="preserve"> </w:t>
      </w:r>
      <w:r w:rsidR="001B7394">
        <w:rPr>
          <w:noProof/>
        </w:rPr>
        <w:t>Train</w:t>
      </w:r>
      <w:r w:rsidR="001B7394">
        <w:rPr>
          <w:noProof/>
        </w:rPr>
        <w:t xml:space="preserve"> </w:t>
      </w:r>
      <w:r>
        <w:rPr>
          <w:noProof/>
        </w:rPr>
        <w:t>_20+1;</w:t>
      </w:r>
    </w:p>
    <w:p w:rsidR="00693BA6" w:rsidRDefault="00693BA6" w:rsidP="00693BA6">
      <w:pPr>
        <w:spacing w:after="0"/>
        <w:rPr>
          <w:noProof/>
        </w:rPr>
      </w:pPr>
      <w:r>
        <w:rPr>
          <w:noProof/>
        </w:rPr>
        <w:t xml:space="preserve">    elseif(PredictLabels_</w:t>
      </w:r>
      <w:r w:rsidR="009E2D40" w:rsidRPr="009E2D40">
        <w:rPr>
          <w:noProof/>
        </w:rPr>
        <w:t xml:space="preserve"> </w:t>
      </w:r>
      <w:r w:rsidR="009E2D40">
        <w:rPr>
          <w:noProof/>
        </w:rPr>
        <w:t>Train</w:t>
      </w:r>
      <w:r w:rsidR="009E2D40">
        <w:rPr>
          <w:noProof/>
        </w:rPr>
        <w:t xml:space="preserve"> </w:t>
      </w:r>
      <w:r>
        <w:rPr>
          <w:noProof/>
        </w:rPr>
        <w:t>_20(i) == 0 &amp;&amp; OriginalLabels_</w:t>
      </w:r>
      <w:r w:rsidR="001B7394" w:rsidRPr="001B7394">
        <w:rPr>
          <w:noProof/>
        </w:rPr>
        <w:t xml:space="preserve"> </w:t>
      </w:r>
      <w:r w:rsidR="001B7394">
        <w:rPr>
          <w:noProof/>
        </w:rPr>
        <w:t>Train</w:t>
      </w:r>
      <w:r w:rsidR="001B7394">
        <w:rPr>
          <w:noProof/>
        </w:rPr>
        <w:t xml:space="preserve"> </w:t>
      </w:r>
      <w:r>
        <w:rPr>
          <w:noProof/>
        </w:rPr>
        <w:t>_20(i) == 0)</w:t>
      </w:r>
    </w:p>
    <w:p w:rsidR="00693BA6" w:rsidRDefault="00693BA6" w:rsidP="00693BA6">
      <w:pPr>
        <w:spacing w:after="0"/>
        <w:rPr>
          <w:noProof/>
        </w:rPr>
      </w:pPr>
      <w:r>
        <w:rPr>
          <w:noProof/>
        </w:rPr>
        <w:t xml:space="preserve">        TNCount_</w:t>
      </w:r>
      <w:r w:rsidR="001B7394" w:rsidRPr="001B7394">
        <w:rPr>
          <w:noProof/>
        </w:rPr>
        <w:t xml:space="preserve"> </w:t>
      </w:r>
      <w:r w:rsidR="001B7394">
        <w:rPr>
          <w:noProof/>
        </w:rPr>
        <w:t>Train</w:t>
      </w:r>
      <w:r w:rsidR="001B7394">
        <w:rPr>
          <w:noProof/>
        </w:rPr>
        <w:t xml:space="preserve"> </w:t>
      </w:r>
      <w:r>
        <w:rPr>
          <w:noProof/>
        </w:rPr>
        <w:t>_20=TNCount_</w:t>
      </w:r>
      <w:r w:rsidR="001B7394" w:rsidRPr="001B7394">
        <w:rPr>
          <w:noProof/>
        </w:rPr>
        <w:t xml:space="preserve"> </w:t>
      </w:r>
      <w:r w:rsidR="001B7394">
        <w:rPr>
          <w:noProof/>
        </w:rPr>
        <w:t>Train</w:t>
      </w:r>
      <w:r w:rsidR="001B7394">
        <w:rPr>
          <w:noProof/>
        </w:rPr>
        <w:t xml:space="preserve"> </w:t>
      </w:r>
      <w:r>
        <w:rPr>
          <w:noProof/>
        </w:rPr>
        <w:t>_20+1;</w:t>
      </w:r>
    </w:p>
    <w:p w:rsidR="00693BA6" w:rsidRDefault="00693BA6" w:rsidP="00693BA6">
      <w:pPr>
        <w:spacing w:after="0"/>
        <w:rPr>
          <w:noProof/>
        </w:rPr>
      </w:pPr>
      <w:r>
        <w:rPr>
          <w:noProof/>
        </w:rPr>
        <w:t xml:space="preserve">    end</w:t>
      </w:r>
    </w:p>
    <w:p w:rsidR="00693BA6" w:rsidRDefault="00693BA6" w:rsidP="00693BA6">
      <w:pPr>
        <w:spacing w:after="0"/>
        <w:rPr>
          <w:noProof/>
        </w:rPr>
      </w:pPr>
      <w:r>
        <w:rPr>
          <w:noProof/>
        </w:rPr>
        <w:t>end</w:t>
      </w:r>
    </w:p>
    <w:p w:rsidR="00693BA6" w:rsidRDefault="00693BA6" w:rsidP="00693BA6">
      <w:pPr>
        <w:spacing w:after="0"/>
        <w:rPr>
          <w:noProof/>
        </w:rPr>
      </w:pPr>
    </w:p>
    <w:p w:rsidR="00693BA6" w:rsidRDefault="00693BA6" w:rsidP="00693BA6">
      <w:pPr>
        <w:spacing w:after="0"/>
        <w:rPr>
          <w:noProof/>
        </w:rPr>
      </w:pPr>
      <w:r>
        <w:rPr>
          <w:noProof/>
        </w:rPr>
        <w:t>Accuracy_</w:t>
      </w:r>
      <w:r w:rsidR="006A29DC" w:rsidRPr="006A29DC">
        <w:rPr>
          <w:noProof/>
        </w:rPr>
        <w:t xml:space="preserve"> </w:t>
      </w:r>
      <w:r w:rsidR="006A29DC">
        <w:rPr>
          <w:noProof/>
        </w:rPr>
        <w:t>Train</w:t>
      </w:r>
      <w:r w:rsidR="006A29DC">
        <w:rPr>
          <w:noProof/>
        </w:rPr>
        <w:t xml:space="preserve"> </w:t>
      </w:r>
      <w:r>
        <w:rPr>
          <w:noProof/>
        </w:rPr>
        <w:t>_20 = (TPCount_</w:t>
      </w:r>
      <w:r w:rsidR="006A29DC">
        <w:rPr>
          <w:noProof/>
        </w:rPr>
        <w:t>Train</w:t>
      </w:r>
      <w:r>
        <w:rPr>
          <w:noProof/>
        </w:rPr>
        <w:t>_20+TNCount_Test_20)/(TPCount_</w:t>
      </w:r>
      <w:r w:rsidR="006A29DC" w:rsidRPr="006A29DC">
        <w:rPr>
          <w:noProof/>
        </w:rPr>
        <w:t xml:space="preserve"> </w:t>
      </w:r>
      <w:r w:rsidR="006A29DC">
        <w:rPr>
          <w:noProof/>
        </w:rPr>
        <w:t>Train</w:t>
      </w:r>
      <w:r w:rsidR="006A29DC">
        <w:rPr>
          <w:noProof/>
        </w:rPr>
        <w:t>__</w:t>
      </w:r>
      <w:r>
        <w:rPr>
          <w:noProof/>
        </w:rPr>
        <w:t>20+TNCount_</w:t>
      </w:r>
      <w:r w:rsidR="006A29DC" w:rsidRPr="006A29DC">
        <w:rPr>
          <w:noProof/>
        </w:rPr>
        <w:t xml:space="preserve"> </w:t>
      </w:r>
      <w:r w:rsidR="006A29DC">
        <w:rPr>
          <w:noProof/>
        </w:rPr>
        <w:t>Train</w:t>
      </w:r>
      <w:r w:rsidR="006A29DC">
        <w:rPr>
          <w:noProof/>
        </w:rPr>
        <w:t xml:space="preserve"> </w:t>
      </w:r>
      <w:r>
        <w:rPr>
          <w:noProof/>
        </w:rPr>
        <w:t>_20+FNCount_</w:t>
      </w:r>
      <w:r w:rsidR="006A29DC" w:rsidRPr="006A29DC">
        <w:rPr>
          <w:noProof/>
        </w:rPr>
        <w:t xml:space="preserve"> </w:t>
      </w:r>
      <w:r w:rsidR="006A29DC">
        <w:rPr>
          <w:noProof/>
        </w:rPr>
        <w:t>Train</w:t>
      </w:r>
      <w:r>
        <w:rPr>
          <w:noProof/>
        </w:rPr>
        <w:t>_20+FPCount_</w:t>
      </w:r>
      <w:r w:rsidR="006A29DC" w:rsidRPr="006A29DC">
        <w:rPr>
          <w:noProof/>
        </w:rPr>
        <w:t xml:space="preserve"> </w:t>
      </w:r>
      <w:r w:rsidR="006A29DC">
        <w:rPr>
          <w:noProof/>
        </w:rPr>
        <w:t>Train</w:t>
      </w:r>
      <w:r w:rsidR="006A29DC">
        <w:rPr>
          <w:noProof/>
        </w:rPr>
        <w:t xml:space="preserve"> </w:t>
      </w:r>
      <w:r>
        <w:rPr>
          <w:noProof/>
        </w:rPr>
        <w:t>_20);</w:t>
      </w:r>
    </w:p>
    <w:p w:rsidR="00693BA6" w:rsidRDefault="00693BA6" w:rsidP="00693BA6">
      <w:pPr>
        <w:spacing w:after="0"/>
        <w:rPr>
          <w:noProof/>
        </w:rPr>
      </w:pPr>
      <w:r>
        <w:rPr>
          <w:noProof/>
        </w:rPr>
        <w:t>Recall_</w:t>
      </w:r>
      <w:r w:rsidR="006A29DC" w:rsidRPr="006A29DC">
        <w:rPr>
          <w:noProof/>
        </w:rPr>
        <w:t xml:space="preserve"> </w:t>
      </w:r>
      <w:r w:rsidR="006A29DC">
        <w:rPr>
          <w:noProof/>
        </w:rPr>
        <w:t>Train</w:t>
      </w:r>
      <w:r w:rsidR="006A29DC">
        <w:rPr>
          <w:noProof/>
        </w:rPr>
        <w:t xml:space="preserve"> </w:t>
      </w:r>
      <w:r>
        <w:rPr>
          <w:noProof/>
        </w:rPr>
        <w:t>_20 = TPCount_</w:t>
      </w:r>
      <w:r w:rsidR="006A29DC" w:rsidRPr="006A29DC">
        <w:rPr>
          <w:noProof/>
        </w:rPr>
        <w:t xml:space="preserve"> </w:t>
      </w:r>
      <w:r w:rsidR="006A29DC">
        <w:rPr>
          <w:noProof/>
        </w:rPr>
        <w:t>Train</w:t>
      </w:r>
      <w:r w:rsidR="006A29DC">
        <w:rPr>
          <w:noProof/>
        </w:rPr>
        <w:t xml:space="preserve"> </w:t>
      </w:r>
      <w:r>
        <w:rPr>
          <w:noProof/>
        </w:rPr>
        <w:t>_20/(TPCount_</w:t>
      </w:r>
      <w:r w:rsidR="006A29DC" w:rsidRPr="006A29DC">
        <w:rPr>
          <w:noProof/>
        </w:rPr>
        <w:t xml:space="preserve"> </w:t>
      </w:r>
      <w:r w:rsidR="006A29DC">
        <w:rPr>
          <w:noProof/>
        </w:rPr>
        <w:t>Train</w:t>
      </w:r>
      <w:r w:rsidR="006A29DC">
        <w:rPr>
          <w:noProof/>
        </w:rPr>
        <w:t xml:space="preserve"> </w:t>
      </w:r>
      <w:r>
        <w:rPr>
          <w:noProof/>
        </w:rPr>
        <w:t>_20+FNCount_</w:t>
      </w:r>
      <w:r w:rsidR="006A29DC" w:rsidRPr="006A29DC">
        <w:rPr>
          <w:noProof/>
        </w:rPr>
        <w:t xml:space="preserve"> </w:t>
      </w:r>
      <w:r w:rsidR="006A29DC">
        <w:rPr>
          <w:noProof/>
        </w:rPr>
        <w:t>Train</w:t>
      </w:r>
      <w:r>
        <w:rPr>
          <w:noProof/>
        </w:rPr>
        <w:t>_20);</w:t>
      </w:r>
    </w:p>
    <w:p w:rsidR="00693BA6" w:rsidRDefault="00693BA6" w:rsidP="00693BA6">
      <w:pPr>
        <w:spacing w:after="0"/>
        <w:rPr>
          <w:noProof/>
        </w:rPr>
      </w:pPr>
      <w:r>
        <w:rPr>
          <w:noProof/>
        </w:rPr>
        <w:t>Precision_</w:t>
      </w:r>
      <w:r w:rsidR="006A29DC" w:rsidRPr="006A29DC">
        <w:rPr>
          <w:noProof/>
        </w:rPr>
        <w:t xml:space="preserve"> </w:t>
      </w:r>
      <w:r w:rsidR="006A29DC">
        <w:rPr>
          <w:noProof/>
        </w:rPr>
        <w:t>Train</w:t>
      </w:r>
      <w:r w:rsidR="006A29DC">
        <w:rPr>
          <w:noProof/>
        </w:rPr>
        <w:t xml:space="preserve"> </w:t>
      </w:r>
      <w:r>
        <w:rPr>
          <w:noProof/>
        </w:rPr>
        <w:t>_20 = TPCount_</w:t>
      </w:r>
      <w:r w:rsidR="006A29DC" w:rsidRPr="006A29DC">
        <w:rPr>
          <w:noProof/>
        </w:rPr>
        <w:t xml:space="preserve"> </w:t>
      </w:r>
      <w:r w:rsidR="006A29DC">
        <w:rPr>
          <w:noProof/>
        </w:rPr>
        <w:t>Train</w:t>
      </w:r>
      <w:r>
        <w:rPr>
          <w:noProof/>
        </w:rPr>
        <w:t>_20/(TPCount_</w:t>
      </w:r>
      <w:r w:rsidR="006A29DC" w:rsidRPr="006A29DC">
        <w:rPr>
          <w:noProof/>
        </w:rPr>
        <w:t xml:space="preserve"> </w:t>
      </w:r>
      <w:r w:rsidR="006A29DC">
        <w:rPr>
          <w:noProof/>
        </w:rPr>
        <w:t>Train</w:t>
      </w:r>
      <w:r w:rsidR="006A29DC">
        <w:rPr>
          <w:noProof/>
        </w:rPr>
        <w:t xml:space="preserve"> </w:t>
      </w:r>
      <w:r>
        <w:rPr>
          <w:noProof/>
        </w:rPr>
        <w:t>_20+FPCount_</w:t>
      </w:r>
      <w:r w:rsidR="006A29DC" w:rsidRPr="006A29DC">
        <w:rPr>
          <w:noProof/>
        </w:rPr>
        <w:t xml:space="preserve"> </w:t>
      </w:r>
      <w:r w:rsidR="006A29DC">
        <w:rPr>
          <w:noProof/>
        </w:rPr>
        <w:t>Train</w:t>
      </w:r>
      <w:r>
        <w:rPr>
          <w:noProof/>
        </w:rPr>
        <w:t>_20);</w:t>
      </w:r>
    </w:p>
    <w:p w:rsidR="005E33D9" w:rsidRPr="00804816" w:rsidRDefault="005E33D9" w:rsidP="00693BA6">
      <w:pPr>
        <w:spacing w:after="0"/>
        <w:rPr>
          <w:noProof/>
        </w:rPr>
      </w:pPr>
      <w:r>
        <w:rPr>
          <w:rFonts w:ascii="Segoe UI" w:hAnsi="Segoe UI" w:cs="Segoe UI"/>
          <w:b/>
          <w:sz w:val="30"/>
          <w:szCs w:val="30"/>
          <w:u w:val="single"/>
        </w:rPr>
        <w:br/>
        <w:t>RESULTS</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5E33D9" w:rsidRPr="001936D8" w:rsidRDefault="005E33D9" w:rsidP="005E33D9">
      <w:pPr>
        <w:rPr>
          <w:noProof/>
        </w:rPr>
      </w:pPr>
      <w:r>
        <w:rPr>
          <w:noProof/>
        </w:rPr>
        <w:t>Accuracy_</w:t>
      </w:r>
      <w:r w:rsidR="000A7974">
        <w:rPr>
          <w:noProof/>
        </w:rPr>
        <w:t>Train</w:t>
      </w:r>
      <w:r>
        <w:rPr>
          <w:noProof/>
        </w:rPr>
        <w:t>_</w:t>
      </w:r>
      <w:r w:rsidR="00A81318">
        <w:rPr>
          <w:noProof/>
        </w:rPr>
        <w:t>20</w:t>
      </w:r>
      <w:r>
        <w:rPr>
          <w:noProof/>
        </w:rPr>
        <w:t xml:space="preserve"> </w:t>
      </w:r>
      <w:r w:rsidRPr="001936D8">
        <w:rPr>
          <w:noProof/>
        </w:rPr>
        <w:t xml:space="preserve">= </w:t>
      </w:r>
      <w:r w:rsidR="00DA1F41" w:rsidRPr="00DA1F41">
        <w:rPr>
          <w:noProof/>
        </w:rPr>
        <w:t>0.841666666666667</w:t>
      </w:r>
      <w:r>
        <w:rPr>
          <w:noProof/>
        </w:rPr>
        <w:br/>
        <w:t>Precision_</w:t>
      </w:r>
      <w:r w:rsidR="000A7974" w:rsidRPr="000A7974">
        <w:rPr>
          <w:noProof/>
        </w:rPr>
        <w:t xml:space="preserve"> </w:t>
      </w:r>
      <w:r w:rsidR="000A7974">
        <w:rPr>
          <w:noProof/>
        </w:rPr>
        <w:t>Train</w:t>
      </w:r>
      <w:r>
        <w:rPr>
          <w:noProof/>
        </w:rPr>
        <w:t xml:space="preserve"> _</w:t>
      </w:r>
      <w:r w:rsidR="00A81318">
        <w:rPr>
          <w:noProof/>
        </w:rPr>
        <w:t>20</w:t>
      </w:r>
      <w:r>
        <w:rPr>
          <w:noProof/>
        </w:rPr>
        <w:t xml:space="preserve"> = </w:t>
      </w:r>
      <w:r w:rsidR="00056BF9" w:rsidRPr="00056BF9">
        <w:rPr>
          <w:noProof/>
        </w:rPr>
        <w:t>0.871365204534253</w:t>
      </w:r>
      <w:r>
        <w:rPr>
          <w:noProof/>
        </w:rPr>
        <w:br/>
        <w:t>Recall_</w:t>
      </w:r>
      <w:r w:rsidR="000A7974" w:rsidRPr="000A7974">
        <w:rPr>
          <w:noProof/>
        </w:rPr>
        <w:t xml:space="preserve"> </w:t>
      </w:r>
      <w:r w:rsidR="000A7974">
        <w:rPr>
          <w:noProof/>
        </w:rPr>
        <w:t>Train</w:t>
      </w:r>
      <w:r>
        <w:rPr>
          <w:noProof/>
        </w:rPr>
        <w:t xml:space="preserve"> _</w:t>
      </w:r>
      <w:r w:rsidR="00A81318">
        <w:rPr>
          <w:noProof/>
        </w:rPr>
        <w:t>20</w:t>
      </w:r>
      <w:r>
        <w:rPr>
          <w:noProof/>
        </w:rPr>
        <w:t xml:space="preserve"> = </w:t>
      </w:r>
      <w:r w:rsidR="000C3E65" w:rsidRPr="000C3E65">
        <w:rPr>
          <w:noProof/>
        </w:rPr>
        <w:t>0.892028254288597</w:t>
      </w:r>
      <w:r w:rsidRPr="001936D8">
        <w:rPr>
          <w:noProof/>
        </w:rPr>
        <w:br/>
      </w:r>
      <w:r>
        <w:rPr>
          <w:noProof/>
        </w:rPr>
        <w:t>FNCount_</w:t>
      </w:r>
      <w:r w:rsidR="000A7974" w:rsidRPr="000A7974">
        <w:rPr>
          <w:noProof/>
        </w:rPr>
        <w:t xml:space="preserve"> </w:t>
      </w:r>
      <w:r w:rsidR="000A7974">
        <w:rPr>
          <w:noProof/>
        </w:rPr>
        <w:t>Train</w:t>
      </w:r>
      <w:r>
        <w:rPr>
          <w:noProof/>
        </w:rPr>
        <w:t xml:space="preserve"> _</w:t>
      </w:r>
      <w:r w:rsidR="00A81318">
        <w:rPr>
          <w:noProof/>
        </w:rPr>
        <w:t>20</w:t>
      </w:r>
      <w:r>
        <w:rPr>
          <w:noProof/>
        </w:rPr>
        <w:t xml:space="preserve"> </w:t>
      </w:r>
      <w:r w:rsidRPr="001936D8">
        <w:rPr>
          <w:noProof/>
        </w:rPr>
        <w:t xml:space="preserve">= </w:t>
      </w:r>
      <w:r w:rsidR="00B32411" w:rsidRPr="00B32411">
        <w:rPr>
          <w:noProof/>
        </w:rPr>
        <w:t>214</w:t>
      </w:r>
      <w:r w:rsidRPr="001936D8">
        <w:rPr>
          <w:noProof/>
        </w:rPr>
        <w:br/>
      </w:r>
      <w:r>
        <w:rPr>
          <w:noProof/>
        </w:rPr>
        <w:t>FPCount_</w:t>
      </w:r>
      <w:r w:rsidR="000A7974" w:rsidRPr="000A7974">
        <w:rPr>
          <w:noProof/>
        </w:rPr>
        <w:t xml:space="preserve"> </w:t>
      </w:r>
      <w:r w:rsidR="000A7974">
        <w:rPr>
          <w:noProof/>
        </w:rPr>
        <w:t>Train</w:t>
      </w:r>
      <w:r>
        <w:rPr>
          <w:noProof/>
        </w:rPr>
        <w:t xml:space="preserve"> _</w:t>
      </w:r>
      <w:r w:rsidR="00A81318">
        <w:rPr>
          <w:noProof/>
        </w:rPr>
        <w:t>20</w:t>
      </w:r>
      <w:r>
        <w:rPr>
          <w:noProof/>
        </w:rPr>
        <w:t xml:space="preserve"> </w:t>
      </w:r>
      <w:r w:rsidRPr="001936D8">
        <w:rPr>
          <w:noProof/>
        </w:rPr>
        <w:t xml:space="preserve">= </w:t>
      </w:r>
      <w:r w:rsidR="00346ED7" w:rsidRPr="00346ED7">
        <w:rPr>
          <w:noProof/>
        </w:rPr>
        <w:t>261</w:t>
      </w:r>
      <w:r w:rsidRPr="001936D8">
        <w:rPr>
          <w:noProof/>
        </w:rPr>
        <w:br/>
      </w:r>
      <w:r w:rsidRPr="002F7D93">
        <w:rPr>
          <w:noProof/>
        </w:rPr>
        <w:lastRenderedPageBreak/>
        <w:t>TNCount</w:t>
      </w:r>
      <w:r>
        <w:rPr>
          <w:noProof/>
        </w:rPr>
        <w:t>_</w:t>
      </w:r>
      <w:r w:rsidR="000A7974" w:rsidRPr="000A7974">
        <w:rPr>
          <w:noProof/>
        </w:rPr>
        <w:t xml:space="preserve"> </w:t>
      </w:r>
      <w:r w:rsidR="000A7974">
        <w:rPr>
          <w:noProof/>
        </w:rPr>
        <w:t>Train</w:t>
      </w:r>
      <w:r w:rsidRPr="002F7D93">
        <w:rPr>
          <w:noProof/>
        </w:rPr>
        <w:t xml:space="preserve"> _</w:t>
      </w:r>
      <w:r w:rsidR="00A81318">
        <w:rPr>
          <w:noProof/>
        </w:rPr>
        <w:t>20</w:t>
      </w:r>
      <w:r w:rsidRPr="001936D8">
        <w:rPr>
          <w:noProof/>
        </w:rPr>
        <w:t xml:space="preserve"> = </w:t>
      </w:r>
      <w:r w:rsidR="00305CA1" w:rsidRPr="00305CA1">
        <w:rPr>
          <w:noProof/>
        </w:rPr>
        <w:t>757</w:t>
      </w:r>
      <w:r>
        <w:rPr>
          <w:noProof/>
        </w:rPr>
        <w:br/>
        <w:t>TPCount_</w:t>
      </w:r>
      <w:r w:rsidR="000A7974" w:rsidRPr="000A7974">
        <w:rPr>
          <w:noProof/>
        </w:rPr>
        <w:t xml:space="preserve"> </w:t>
      </w:r>
      <w:r w:rsidR="000A7974">
        <w:rPr>
          <w:noProof/>
        </w:rPr>
        <w:t>Train</w:t>
      </w:r>
      <w:r w:rsidR="000A7974">
        <w:rPr>
          <w:noProof/>
        </w:rPr>
        <w:t xml:space="preserve"> </w:t>
      </w:r>
      <w:r w:rsidR="00A81318">
        <w:rPr>
          <w:noProof/>
        </w:rPr>
        <w:t>_</w:t>
      </w:r>
      <w:r w:rsidR="00A81318">
        <w:rPr>
          <w:noProof/>
        </w:rPr>
        <w:t>20</w:t>
      </w:r>
      <w:r>
        <w:rPr>
          <w:noProof/>
        </w:rPr>
        <w:t xml:space="preserve"> = </w:t>
      </w:r>
      <w:r w:rsidR="00305CA1" w:rsidRPr="00305CA1">
        <w:rPr>
          <w:noProof/>
        </w:rPr>
        <w:t>1768</w:t>
      </w:r>
    </w:p>
    <w:p w:rsidR="005E33D9" w:rsidRDefault="005E33D9" w:rsidP="005E33D9">
      <w:pPr>
        <w:rPr>
          <w:rFonts w:ascii="Segoe UI" w:hAnsi="Segoe UI" w:cs="Segoe UI"/>
          <w:b/>
          <w:sz w:val="30"/>
          <w:szCs w:val="30"/>
        </w:rPr>
      </w:pPr>
      <w:r>
        <w:rPr>
          <w:rFonts w:ascii="Segoe UI" w:hAnsi="Segoe UI" w:cs="Segoe UI"/>
          <w:b/>
          <w:sz w:val="30"/>
          <w:szCs w:val="30"/>
          <w:u w:val="single"/>
        </w:rPr>
        <w:t>SCREEN SHOT</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5E33D9" w:rsidRDefault="005E33D9" w:rsidP="005E33D9">
      <w:pPr>
        <w:rPr>
          <w:noProof/>
        </w:rPr>
      </w:pPr>
      <w:r>
        <w:rPr>
          <w:noProof/>
        </w:rPr>
        <w:t>Not applicable</w:t>
      </w:r>
    </w:p>
    <w:p w:rsidR="005E33D9" w:rsidRPr="00D65AD1" w:rsidRDefault="001420F3" w:rsidP="005E33D9">
      <w:pPr>
        <w:rPr>
          <w:rFonts w:ascii="Segoe UI" w:hAnsi="Segoe UI" w:cs="Segoe UI"/>
          <w:b/>
          <w:sz w:val="26"/>
          <w:szCs w:val="26"/>
          <w:u w:val="single"/>
        </w:rPr>
      </w:pPr>
      <w:r>
        <w:rPr>
          <w:rFonts w:ascii="Segoe UI" w:hAnsi="Segoe UI" w:cs="Segoe UI"/>
          <w:b/>
          <w:sz w:val="26"/>
          <w:szCs w:val="26"/>
          <w:u w:val="single"/>
        </w:rPr>
        <w:t>6</w:t>
      </w:r>
      <w:r w:rsidR="005E33D9" w:rsidRPr="00D65AD1">
        <w:rPr>
          <w:rFonts w:ascii="Segoe UI" w:hAnsi="Segoe UI" w:cs="Segoe UI"/>
          <w:b/>
          <w:sz w:val="26"/>
          <w:szCs w:val="26"/>
          <w:u w:val="single"/>
        </w:rPr>
        <w:t xml:space="preserve"> (</w:t>
      </w:r>
      <w:r w:rsidR="005E33D9">
        <w:rPr>
          <w:rFonts w:ascii="Segoe UI" w:hAnsi="Segoe UI" w:cs="Segoe UI"/>
          <w:b/>
          <w:sz w:val="26"/>
          <w:szCs w:val="26"/>
          <w:u w:val="single"/>
        </w:rPr>
        <w:t>c</w:t>
      </w:r>
      <w:r w:rsidR="005E33D9" w:rsidRPr="00D65AD1">
        <w:rPr>
          <w:rFonts w:ascii="Segoe UI" w:hAnsi="Segoe UI" w:cs="Segoe UI"/>
          <w:b/>
          <w:sz w:val="26"/>
          <w:szCs w:val="26"/>
          <w:u w:val="single"/>
        </w:rPr>
        <w:t>) bit answer</w:t>
      </w:r>
    </w:p>
    <w:p w:rsidR="005E33D9" w:rsidRPr="00B42CE5" w:rsidRDefault="005E33D9" w:rsidP="005E33D9">
      <w:pPr>
        <w:rPr>
          <w:rFonts w:ascii="Segoe UI" w:hAnsi="Segoe UI" w:cs="Segoe UI"/>
          <w:i/>
          <w:sz w:val="30"/>
          <w:szCs w:val="30"/>
          <w:u w:val="single"/>
        </w:rPr>
      </w:pPr>
      <w:r w:rsidRPr="00B42CE5">
        <w:rPr>
          <w:rFonts w:ascii="Segoe UI" w:hAnsi="Segoe UI" w:cs="Segoe UI"/>
          <w:i/>
          <w:sz w:val="30"/>
          <w:szCs w:val="30"/>
          <w:u w:val="single"/>
        </w:rPr>
        <w:t>List of steps</w:t>
      </w:r>
    </w:p>
    <w:p w:rsidR="005E33D9" w:rsidRDefault="005E33D9" w:rsidP="00A7309B">
      <w:pPr>
        <w:pStyle w:val="ListParagraph"/>
        <w:numPr>
          <w:ilvl w:val="0"/>
          <w:numId w:val="18"/>
        </w:numPr>
        <w:jc w:val="both"/>
        <w:rPr>
          <w:rFonts w:ascii="Segoe UI" w:hAnsi="Segoe UI" w:cs="Segoe UI"/>
          <w:sz w:val="26"/>
          <w:szCs w:val="26"/>
        </w:rPr>
      </w:pPr>
      <w:r>
        <w:rPr>
          <w:rFonts w:ascii="Segoe UI" w:hAnsi="Segoe UI" w:cs="Segoe UI"/>
          <w:sz w:val="26"/>
          <w:szCs w:val="26"/>
        </w:rPr>
        <w:t>To find the predicted labels and determine accuracy, precision and recall values and also the numbers of TP, TN, FN and FP we need to implement the steps mentioned above in Answer 4</w:t>
      </w:r>
    </w:p>
    <w:p w:rsidR="005E33D9" w:rsidRDefault="005E33D9" w:rsidP="00A7309B">
      <w:pPr>
        <w:pStyle w:val="ListParagraph"/>
        <w:numPr>
          <w:ilvl w:val="0"/>
          <w:numId w:val="18"/>
        </w:numPr>
        <w:jc w:val="both"/>
        <w:rPr>
          <w:rFonts w:ascii="Segoe UI" w:hAnsi="Segoe UI" w:cs="Segoe UI"/>
          <w:sz w:val="26"/>
          <w:szCs w:val="26"/>
        </w:rPr>
      </w:pPr>
      <w:r>
        <w:rPr>
          <w:rFonts w:ascii="Segoe UI" w:hAnsi="Segoe UI" w:cs="Segoe UI"/>
          <w:sz w:val="26"/>
          <w:szCs w:val="26"/>
        </w:rPr>
        <w:t xml:space="preserve">But with </w:t>
      </w:r>
      <w:r w:rsidR="00F85A3E">
        <w:rPr>
          <w:rFonts w:ascii="Segoe UI" w:hAnsi="Segoe UI" w:cs="Segoe UI"/>
          <w:sz w:val="26"/>
          <w:szCs w:val="26"/>
        </w:rPr>
        <w:t>20</w:t>
      </w:r>
      <w:r>
        <w:rPr>
          <w:rFonts w:ascii="Segoe UI" w:hAnsi="Segoe UI" w:cs="Segoe UI"/>
          <w:sz w:val="26"/>
          <w:szCs w:val="26"/>
        </w:rPr>
        <w:t xml:space="preserve"> as N value as given in the question.</w:t>
      </w:r>
    </w:p>
    <w:p w:rsidR="005E33D9" w:rsidRPr="00CD7BE3" w:rsidRDefault="005E33D9" w:rsidP="00A7309B">
      <w:pPr>
        <w:pStyle w:val="ListParagraph"/>
        <w:numPr>
          <w:ilvl w:val="0"/>
          <w:numId w:val="18"/>
        </w:numPr>
        <w:jc w:val="both"/>
        <w:rPr>
          <w:rFonts w:ascii="Segoe UI" w:hAnsi="Segoe UI" w:cs="Segoe UI"/>
          <w:sz w:val="26"/>
          <w:szCs w:val="26"/>
        </w:rPr>
      </w:pPr>
      <w:r>
        <w:rPr>
          <w:rFonts w:ascii="Segoe UI" w:hAnsi="Segoe UI" w:cs="Segoe UI"/>
          <w:sz w:val="26"/>
          <w:szCs w:val="26"/>
        </w:rPr>
        <w:t>We need to determine accuracy, precision and recall by using ValidationData and TestData obtained together</w:t>
      </w:r>
    </w:p>
    <w:p w:rsidR="005E33D9" w:rsidRDefault="005E33D9" w:rsidP="005E33D9">
      <w:pPr>
        <w:rPr>
          <w:rFonts w:ascii="Segoe UI" w:hAnsi="Segoe UI" w:cs="Segoe UI"/>
          <w:b/>
          <w:sz w:val="30"/>
          <w:szCs w:val="30"/>
        </w:rPr>
      </w:pPr>
      <w:r>
        <w:rPr>
          <w:rFonts w:ascii="Segoe UI" w:hAnsi="Segoe UI" w:cs="Segoe UI"/>
          <w:b/>
          <w:sz w:val="30"/>
          <w:szCs w:val="30"/>
          <w:u w:val="single"/>
        </w:rPr>
        <w:t>MATLAB SOURCE CODE</w:t>
      </w:r>
      <w:r w:rsidRPr="00795B20">
        <w:rPr>
          <w:rFonts w:ascii="Segoe UI" w:hAnsi="Segoe UI" w:cs="Segoe UI"/>
          <w:b/>
          <w:sz w:val="30"/>
          <w:szCs w:val="30"/>
          <w:u w:val="single"/>
        </w:rPr>
        <w:t>:</w:t>
      </w:r>
    </w:p>
    <w:p w:rsidR="005E33D9" w:rsidRPr="001936D8" w:rsidRDefault="005E33D9" w:rsidP="005E33D9">
      <w:pPr>
        <w:spacing w:after="0"/>
        <w:rPr>
          <w:noProof/>
        </w:rPr>
      </w:pPr>
      <w:r w:rsidRPr="001936D8">
        <w:rPr>
          <w:noProof/>
        </w:rPr>
        <w:t>data = xlsread('D:\My work\M.Eng 1st sem\IDA\Assignment\Homework 2\magic04.xlsx');</w:t>
      </w:r>
    </w:p>
    <w:p w:rsidR="005E33D9" w:rsidRPr="001936D8" w:rsidRDefault="005E33D9" w:rsidP="005E33D9">
      <w:pPr>
        <w:spacing w:after="0"/>
        <w:rPr>
          <w:noProof/>
        </w:rPr>
      </w:pPr>
      <w:r w:rsidRPr="001936D8">
        <w:rPr>
          <w:noProof/>
        </w:rPr>
        <w:t>NewData = data(randperm(19020),:);</w:t>
      </w:r>
    </w:p>
    <w:p w:rsidR="005E33D9" w:rsidRPr="001936D8" w:rsidRDefault="005E33D9" w:rsidP="005E33D9">
      <w:pPr>
        <w:spacing w:after="0"/>
        <w:rPr>
          <w:noProof/>
        </w:rPr>
      </w:pPr>
      <w:r w:rsidRPr="001936D8">
        <w:rPr>
          <w:noProof/>
        </w:rPr>
        <w:t>TrainingData = NewData(1:13020,:);</w:t>
      </w:r>
    </w:p>
    <w:p w:rsidR="005E33D9" w:rsidRPr="001936D8" w:rsidRDefault="005E33D9" w:rsidP="005E33D9">
      <w:pPr>
        <w:spacing w:after="0"/>
        <w:rPr>
          <w:noProof/>
        </w:rPr>
      </w:pPr>
      <w:r w:rsidRPr="001936D8">
        <w:rPr>
          <w:noProof/>
        </w:rPr>
        <w:t>ValidationData = NewData(13021:16020,:);</w:t>
      </w:r>
    </w:p>
    <w:p w:rsidR="005E33D9" w:rsidRDefault="005E33D9" w:rsidP="005E33D9">
      <w:pPr>
        <w:spacing w:after="0"/>
        <w:rPr>
          <w:noProof/>
        </w:rPr>
      </w:pPr>
      <w:r w:rsidRPr="001936D8">
        <w:rPr>
          <w:noProof/>
        </w:rPr>
        <w:t>TestData = NewData(16021:end,:);</w:t>
      </w:r>
    </w:p>
    <w:p w:rsidR="005E33D9" w:rsidRDefault="005E33D9" w:rsidP="005E33D9">
      <w:pPr>
        <w:spacing w:after="0"/>
        <w:rPr>
          <w:noProof/>
        </w:rPr>
      </w:pPr>
    </w:p>
    <w:p w:rsidR="005E33D9" w:rsidRDefault="005E33D9" w:rsidP="005E33D9">
      <w:pPr>
        <w:spacing w:after="0"/>
        <w:rPr>
          <w:noProof/>
        </w:rPr>
      </w:pPr>
      <w:r>
        <w:rPr>
          <w:noProof/>
        </w:rPr>
        <w:t>Features = TrainingData(:,1:10);</w:t>
      </w:r>
    </w:p>
    <w:p w:rsidR="005E33D9" w:rsidRDefault="005E33D9" w:rsidP="005E33D9">
      <w:pPr>
        <w:spacing w:after="0"/>
        <w:rPr>
          <w:noProof/>
        </w:rPr>
      </w:pPr>
      <w:r>
        <w:rPr>
          <w:noProof/>
        </w:rPr>
        <w:t>ClassLabels = TrainingData(:,11);</w:t>
      </w:r>
    </w:p>
    <w:p w:rsidR="005E33D9" w:rsidRDefault="005E33D9" w:rsidP="005E33D9">
      <w:pPr>
        <w:spacing w:after="0"/>
        <w:rPr>
          <w:noProof/>
        </w:rPr>
      </w:pPr>
    </w:p>
    <w:p w:rsidR="005E33D9" w:rsidRDefault="005E33D9" w:rsidP="005E33D9">
      <w:pPr>
        <w:spacing w:after="0"/>
        <w:rPr>
          <w:noProof/>
        </w:rPr>
      </w:pPr>
      <w:r>
        <w:rPr>
          <w:noProof/>
        </w:rPr>
        <w:t>dtr_</w:t>
      </w:r>
      <w:r w:rsidR="000E2057">
        <w:rPr>
          <w:noProof/>
        </w:rPr>
        <w:t>20</w:t>
      </w:r>
      <w:r>
        <w:rPr>
          <w:noProof/>
        </w:rPr>
        <w:t>=fitctree(Features, ClassLabels, 'MinLeafSize', 1000);</w:t>
      </w:r>
    </w:p>
    <w:p w:rsidR="005E33D9" w:rsidRDefault="005E33D9" w:rsidP="005E33D9">
      <w:pPr>
        <w:spacing w:after="0"/>
        <w:rPr>
          <w:noProof/>
        </w:rPr>
      </w:pPr>
      <w:r>
        <w:rPr>
          <w:noProof/>
        </w:rPr>
        <w:t>view(dtr_</w:t>
      </w:r>
      <w:r w:rsidR="000E2057">
        <w:rPr>
          <w:noProof/>
        </w:rPr>
        <w:t>20</w:t>
      </w:r>
      <w:r>
        <w:rPr>
          <w:noProof/>
        </w:rPr>
        <w:t>,'Mode','graph');</w:t>
      </w:r>
    </w:p>
    <w:p w:rsidR="003C7C99" w:rsidRDefault="003C7C99" w:rsidP="00EA24B9">
      <w:pPr>
        <w:spacing w:after="0"/>
        <w:rPr>
          <w:noProof/>
        </w:rPr>
      </w:pPr>
    </w:p>
    <w:p w:rsidR="00EA24B9" w:rsidRDefault="00EA24B9" w:rsidP="00EA24B9">
      <w:pPr>
        <w:spacing w:after="0"/>
        <w:rPr>
          <w:noProof/>
        </w:rPr>
      </w:pPr>
      <w:r>
        <w:rPr>
          <w:noProof/>
        </w:rPr>
        <w:t>TestFeatures_Val_20 = ValidationData(:,1:10);</w:t>
      </w:r>
    </w:p>
    <w:p w:rsidR="00EA24B9" w:rsidRDefault="00EA24B9" w:rsidP="00EA24B9">
      <w:pPr>
        <w:spacing w:after="0"/>
        <w:rPr>
          <w:noProof/>
        </w:rPr>
      </w:pPr>
      <w:r>
        <w:rPr>
          <w:noProof/>
        </w:rPr>
        <w:t>PredictLabels_Val_20 = predict(dtr_20,TestFeatures_Val_20);</w:t>
      </w:r>
    </w:p>
    <w:p w:rsidR="00EA24B9" w:rsidRDefault="00EA24B9" w:rsidP="00EA24B9">
      <w:pPr>
        <w:spacing w:after="0"/>
        <w:rPr>
          <w:noProof/>
        </w:rPr>
      </w:pPr>
      <w:r>
        <w:rPr>
          <w:noProof/>
        </w:rPr>
        <w:t>OriginalLabels_Val_20 = ValidationData(:,11);</w:t>
      </w:r>
    </w:p>
    <w:p w:rsidR="00EA24B9" w:rsidRDefault="00EA24B9" w:rsidP="00EA24B9">
      <w:pPr>
        <w:spacing w:after="0"/>
        <w:rPr>
          <w:noProof/>
        </w:rPr>
      </w:pPr>
      <w:r>
        <w:rPr>
          <w:noProof/>
        </w:rPr>
        <w:t>TPCount_Val_20=0;</w:t>
      </w:r>
    </w:p>
    <w:p w:rsidR="00EA24B9" w:rsidRDefault="00EA24B9" w:rsidP="00EA24B9">
      <w:pPr>
        <w:spacing w:after="0"/>
        <w:rPr>
          <w:noProof/>
        </w:rPr>
      </w:pPr>
      <w:r>
        <w:rPr>
          <w:noProof/>
        </w:rPr>
        <w:t>FPCount_Val_20=0;</w:t>
      </w:r>
    </w:p>
    <w:p w:rsidR="00EA24B9" w:rsidRDefault="00EA24B9" w:rsidP="00EA24B9">
      <w:pPr>
        <w:spacing w:after="0"/>
        <w:rPr>
          <w:noProof/>
        </w:rPr>
      </w:pPr>
      <w:r>
        <w:rPr>
          <w:noProof/>
        </w:rPr>
        <w:t>FNCount_Val_20=0;</w:t>
      </w:r>
    </w:p>
    <w:p w:rsidR="00EA24B9" w:rsidRDefault="00EA24B9" w:rsidP="00EA24B9">
      <w:pPr>
        <w:spacing w:after="0"/>
        <w:rPr>
          <w:noProof/>
        </w:rPr>
      </w:pPr>
      <w:r>
        <w:rPr>
          <w:noProof/>
        </w:rPr>
        <w:t>TNCount_Val_20=0;</w:t>
      </w:r>
    </w:p>
    <w:p w:rsidR="00EA24B9" w:rsidRDefault="00EA24B9" w:rsidP="00EA24B9">
      <w:pPr>
        <w:spacing w:after="0"/>
        <w:rPr>
          <w:noProof/>
        </w:rPr>
      </w:pPr>
      <w:r>
        <w:rPr>
          <w:noProof/>
        </w:rPr>
        <w:t>for i=1:3000</w:t>
      </w:r>
    </w:p>
    <w:p w:rsidR="00EA24B9" w:rsidRDefault="00EA24B9" w:rsidP="00EA24B9">
      <w:pPr>
        <w:spacing w:after="0"/>
        <w:rPr>
          <w:noProof/>
        </w:rPr>
      </w:pPr>
      <w:r>
        <w:rPr>
          <w:noProof/>
        </w:rPr>
        <w:t xml:space="preserve">    if(PredictLabels_Val_20(i) == 1 &amp;&amp; OriginalLabels_Val_20(i) == 1)</w:t>
      </w:r>
    </w:p>
    <w:p w:rsidR="00EA24B9" w:rsidRDefault="00EA24B9" w:rsidP="00EA24B9">
      <w:pPr>
        <w:spacing w:after="0"/>
        <w:rPr>
          <w:noProof/>
        </w:rPr>
      </w:pPr>
      <w:r>
        <w:rPr>
          <w:noProof/>
        </w:rPr>
        <w:t xml:space="preserve">        TPCount_Val_20 = TPCount_Val_20+1;</w:t>
      </w:r>
    </w:p>
    <w:p w:rsidR="00EA24B9" w:rsidRDefault="00EA24B9" w:rsidP="00EA24B9">
      <w:pPr>
        <w:spacing w:after="0"/>
        <w:rPr>
          <w:noProof/>
        </w:rPr>
      </w:pPr>
      <w:r>
        <w:rPr>
          <w:noProof/>
        </w:rPr>
        <w:t xml:space="preserve">    elseif(PredictLabels_Val_20(i) == 1 &amp;&amp; OriginalLabels_Val_20(i) == 0)</w:t>
      </w:r>
    </w:p>
    <w:p w:rsidR="00EA24B9" w:rsidRDefault="00EA24B9" w:rsidP="00EA24B9">
      <w:pPr>
        <w:spacing w:after="0"/>
        <w:rPr>
          <w:noProof/>
        </w:rPr>
      </w:pPr>
      <w:r>
        <w:rPr>
          <w:noProof/>
        </w:rPr>
        <w:t xml:space="preserve">        FPCount_Val_20=FPCount_Val_20+1;</w:t>
      </w:r>
    </w:p>
    <w:p w:rsidR="00EA24B9" w:rsidRDefault="00EA24B9" w:rsidP="00EA24B9">
      <w:pPr>
        <w:spacing w:after="0"/>
        <w:rPr>
          <w:noProof/>
        </w:rPr>
      </w:pPr>
      <w:r>
        <w:rPr>
          <w:noProof/>
        </w:rPr>
        <w:lastRenderedPageBreak/>
        <w:t xml:space="preserve">    elseif(PredictLabels_Val_20(i) == 0 &amp;&amp; OriginalLabels_Val_20(i) == 1)</w:t>
      </w:r>
    </w:p>
    <w:p w:rsidR="00EA24B9" w:rsidRDefault="00EA24B9" w:rsidP="00EA24B9">
      <w:pPr>
        <w:spacing w:after="0"/>
        <w:rPr>
          <w:noProof/>
        </w:rPr>
      </w:pPr>
      <w:r>
        <w:rPr>
          <w:noProof/>
        </w:rPr>
        <w:t xml:space="preserve">        FNCount_Val_20=FNCount_Val_20+1;</w:t>
      </w:r>
    </w:p>
    <w:p w:rsidR="00EA24B9" w:rsidRDefault="00EA24B9" w:rsidP="00EA24B9">
      <w:pPr>
        <w:spacing w:after="0"/>
        <w:rPr>
          <w:noProof/>
        </w:rPr>
      </w:pPr>
      <w:r>
        <w:rPr>
          <w:noProof/>
        </w:rPr>
        <w:t xml:space="preserve">    elseif(PredictLabels_Val_20(i) == 0 &amp;&amp; OriginalLabels_Val_20(i) == 0)</w:t>
      </w:r>
    </w:p>
    <w:p w:rsidR="00EA24B9" w:rsidRDefault="00EA24B9" w:rsidP="00EA24B9">
      <w:pPr>
        <w:spacing w:after="0"/>
        <w:rPr>
          <w:noProof/>
        </w:rPr>
      </w:pPr>
      <w:r>
        <w:rPr>
          <w:noProof/>
        </w:rPr>
        <w:t xml:space="preserve">        TNCount_Val_20=TNCount_Val_20+1;</w:t>
      </w:r>
    </w:p>
    <w:p w:rsidR="00EA24B9" w:rsidRDefault="00EA24B9" w:rsidP="00EA24B9">
      <w:pPr>
        <w:spacing w:after="0"/>
        <w:rPr>
          <w:noProof/>
        </w:rPr>
      </w:pPr>
      <w:r>
        <w:rPr>
          <w:noProof/>
        </w:rPr>
        <w:t xml:space="preserve">    end</w:t>
      </w:r>
    </w:p>
    <w:p w:rsidR="00EA24B9" w:rsidRDefault="00EA24B9" w:rsidP="00EA24B9">
      <w:pPr>
        <w:spacing w:after="0"/>
        <w:rPr>
          <w:noProof/>
        </w:rPr>
      </w:pPr>
      <w:r>
        <w:rPr>
          <w:noProof/>
        </w:rPr>
        <w:t>end</w:t>
      </w:r>
    </w:p>
    <w:p w:rsidR="00EA24B9" w:rsidRDefault="00EA24B9" w:rsidP="00EA24B9">
      <w:pPr>
        <w:spacing w:after="0"/>
        <w:rPr>
          <w:noProof/>
        </w:rPr>
      </w:pPr>
      <w:r>
        <w:rPr>
          <w:noProof/>
        </w:rPr>
        <w:t>Accuracy_Val_20 = (TPCount_Val_20+TNCount_Val_20)/(TPCount_Val_20+TNCount_Val_20+FNCount_Val_20+FPCount_Val_20);</w:t>
      </w:r>
    </w:p>
    <w:p w:rsidR="00EA24B9" w:rsidRDefault="00EA24B9" w:rsidP="00EA24B9">
      <w:pPr>
        <w:spacing w:after="0"/>
        <w:rPr>
          <w:noProof/>
        </w:rPr>
      </w:pPr>
      <w:r>
        <w:rPr>
          <w:noProof/>
        </w:rPr>
        <w:t>Recall_Val_20 = TPCount_Val_20/(TPCount_Val_20+FNCount_Val_20);</w:t>
      </w:r>
    </w:p>
    <w:p w:rsidR="00EA24B9" w:rsidRDefault="00EA24B9" w:rsidP="00EA24B9">
      <w:pPr>
        <w:spacing w:after="0"/>
        <w:rPr>
          <w:noProof/>
        </w:rPr>
      </w:pPr>
      <w:r>
        <w:rPr>
          <w:noProof/>
        </w:rPr>
        <w:t>Precision_Val_20 = TPCount_Val_20/(TPCount_Val_20+FPCount_Val_20);</w:t>
      </w:r>
    </w:p>
    <w:p w:rsidR="00EA24B9" w:rsidRDefault="00EA24B9" w:rsidP="00EA24B9">
      <w:pPr>
        <w:spacing w:after="0"/>
        <w:rPr>
          <w:noProof/>
        </w:rPr>
      </w:pPr>
    </w:p>
    <w:p w:rsidR="005E33D9" w:rsidRPr="00804816" w:rsidRDefault="005E33D9" w:rsidP="00EA24B9">
      <w:pPr>
        <w:spacing w:after="0"/>
        <w:rPr>
          <w:noProof/>
        </w:rPr>
      </w:pPr>
      <w:r>
        <w:rPr>
          <w:rFonts w:ascii="Segoe UI" w:hAnsi="Segoe UI" w:cs="Segoe UI"/>
          <w:b/>
          <w:sz w:val="30"/>
          <w:szCs w:val="30"/>
          <w:u w:val="single"/>
        </w:rPr>
        <w:t>RESULTS</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5E33D9" w:rsidRPr="001936D8" w:rsidRDefault="005E33D9" w:rsidP="005E33D9">
      <w:pPr>
        <w:rPr>
          <w:noProof/>
        </w:rPr>
      </w:pPr>
      <w:r>
        <w:rPr>
          <w:noProof/>
        </w:rPr>
        <w:t>Accuracy_Val _</w:t>
      </w:r>
      <w:r w:rsidR="00177323">
        <w:rPr>
          <w:noProof/>
        </w:rPr>
        <w:t>20</w:t>
      </w:r>
      <w:r>
        <w:rPr>
          <w:noProof/>
        </w:rPr>
        <w:t xml:space="preserve"> </w:t>
      </w:r>
      <w:r w:rsidRPr="001936D8">
        <w:rPr>
          <w:noProof/>
        </w:rPr>
        <w:t xml:space="preserve">= </w:t>
      </w:r>
      <w:r w:rsidR="009E5F8C" w:rsidRPr="009E5F8C">
        <w:rPr>
          <w:noProof/>
        </w:rPr>
        <w:t>0.831333333333333</w:t>
      </w:r>
      <w:r>
        <w:rPr>
          <w:noProof/>
        </w:rPr>
        <w:br/>
        <w:t>Precision_Val _</w:t>
      </w:r>
      <w:r w:rsidR="00177323">
        <w:rPr>
          <w:noProof/>
        </w:rPr>
        <w:t>20</w:t>
      </w:r>
      <w:r>
        <w:rPr>
          <w:noProof/>
        </w:rPr>
        <w:t xml:space="preserve"> = </w:t>
      </w:r>
      <w:r w:rsidR="00A877AC" w:rsidRPr="00A877AC">
        <w:rPr>
          <w:noProof/>
        </w:rPr>
        <w:t>0.855182926829268</w:t>
      </w:r>
      <w:r>
        <w:rPr>
          <w:noProof/>
        </w:rPr>
        <w:br/>
        <w:t>Recall_Val _</w:t>
      </w:r>
      <w:r w:rsidR="00177323">
        <w:rPr>
          <w:noProof/>
        </w:rPr>
        <w:t>20</w:t>
      </w:r>
      <w:r>
        <w:rPr>
          <w:noProof/>
        </w:rPr>
        <w:t xml:space="preserve"> = </w:t>
      </w:r>
      <w:r w:rsidR="00337DB8" w:rsidRPr="00337DB8">
        <w:rPr>
          <w:noProof/>
        </w:rPr>
        <w:t>0.883928571428571</w:t>
      </w:r>
      <w:r w:rsidRPr="001936D8">
        <w:rPr>
          <w:noProof/>
        </w:rPr>
        <w:br/>
      </w:r>
      <w:r>
        <w:rPr>
          <w:noProof/>
        </w:rPr>
        <w:t xml:space="preserve">FNCount_Val </w:t>
      </w:r>
      <w:r w:rsidR="00177323">
        <w:rPr>
          <w:noProof/>
        </w:rPr>
        <w:t>_</w:t>
      </w:r>
      <w:r w:rsidR="00177323">
        <w:rPr>
          <w:noProof/>
        </w:rPr>
        <w:t>20</w:t>
      </w:r>
      <w:r w:rsidR="00177323">
        <w:rPr>
          <w:noProof/>
        </w:rPr>
        <w:t xml:space="preserve"> </w:t>
      </w:r>
      <w:r w:rsidRPr="001936D8">
        <w:rPr>
          <w:noProof/>
        </w:rPr>
        <w:t xml:space="preserve">= </w:t>
      </w:r>
      <w:r w:rsidR="00D1353F" w:rsidRPr="00D1353F">
        <w:rPr>
          <w:noProof/>
        </w:rPr>
        <w:t>221</w:t>
      </w:r>
      <w:r w:rsidRPr="001936D8">
        <w:rPr>
          <w:noProof/>
        </w:rPr>
        <w:br/>
      </w:r>
      <w:r>
        <w:rPr>
          <w:noProof/>
        </w:rPr>
        <w:t>FPCount_Val _</w:t>
      </w:r>
      <w:r w:rsidR="00177323">
        <w:rPr>
          <w:noProof/>
        </w:rPr>
        <w:t>20</w:t>
      </w:r>
      <w:r>
        <w:rPr>
          <w:noProof/>
        </w:rPr>
        <w:t xml:space="preserve"> </w:t>
      </w:r>
      <w:r w:rsidRPr="001936D8">
        <w:rPr>
          <w:noProof/>
        </w:rPr>
        <w:t xml:space="preserve">= </w:t>
      </w:r>
      <w:r w:rsidR="00213BF0" w:rsidRPr="00213BF0">
        <w:rPr>
          <w:noProof/>
        </w:rPr>
        <w:t>285</w:t>
      </w:r>
      <w:r w:rsidRPr="001936D8">
        <w:rPr>
          <w:noProof/>
        </w:rPr>
        <w:br/>
      </w:r>
      <w:r w:rsidRPr="002F7D93">
        <w:rPr>
          <w:noProof/>
        </w:rPr>
        <w:t>TNCount</w:t>
      </w:r>
      <w:r>
        <w:rPr>
          <w:noProof/>
        </w:rPr>
        <w:t>_Val</w:t>
      </w:r>
      <w:r w:rsidRPr="002F7D93">
        <w:rPr>
          <w:noProof/>
        </w:rPr>
        <w:t xml:space="preserve"> _</w:t>
      </w:r>
      <w:r w:rsidR="00177323">
        <w:rPr>
          <w:noProof/>
        </w:rPr>
        <w:t>20</w:t>
      </w:r>
      <w:r w:rsidRPr="001936D8">
        <w:rPr>
          <w:noProof/>
        </w:rPr>
        <w:t xml:space="preserve"> = </w:t>
      </w:r>
      <w:r w:rsidR="008C760A" w:rsidRPr="008C760A">
        <w:rPr>
          <w:noProof/>
        </w:rPr>
        <w:t>811</w:t>
      </w:r>
      <w:r>
        <w:rPr>
          <w:noProof/>
        </w:rPr>
        <w:br/>
        <w:t>TPCount_Val _</w:t>
      </w:r>
      <w:r w:rsidR="00177323">
        <w:rPr>
          <w:noProof/>
        </w:rPr>
        <w:t>20</w:t>
      </w:r>
      <w:r>
        <w:rPr>
          <w:noProof/>
        </w:rPr>
        <w:t xml:space="preserve"> = </w:t>
      </w:r>
      <w:r w:rsidR="003A4130" w:rsidRPr="003A4130">
        <w:rPr>
          <w:noProof/>
        </w:rPr>
        <w:t>1683</w:t>
      </w:r>
    </w:p>
    <w:p w:rsidR="005E33D9" w:rsidRDefault="005E33D9" w:rsidP="005E33D9">
      <w:pPr>
        <w:rPr>
          <w:rFonts w:ascii="Segoe UI" w:hAnsi="Segoe UI" w:cs="Segoe UI"/>
          <w:b/>
          <w:sz w:val="30"/>
          <w:szCs w:val="30"/>
        </w:rPr>
      </w:pPr>
      <w:r>
        <w:rPr>
          <w:rFonts w:ascii="Segoe UI" w:hAnsi="Segoe UI" w:cs="Segoe UI"/>
          <w:b/>
          <w:sz w:val="30"/>
          <w:szCs w:val="30"/>
          <w:u w:val="single"/>
        </w:rPr>
        <w:t>SCREEN SHOT</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5E33D9" w:rsidRDefault="005E33D9" w:rsidP="00C9735D">
      <w:pPr>
        <w:rPr>
          <w:noProof/>
        </w:rPr>
      </w:pPr>
      <w:r>
        <w:rPr>
          <w:noProof/>
        </w:rPr>
        <w:t>Not applicable</w:t>
      </w:r>
    </w:p>
    <w:p w:rsidR="00D13AE3" w:rsidRDefault="00D13AE3" w:rsidP="00D13AE3">
      <w:pPr>
        <w:rPr>
          <w:rFonts w:ascii="Segoe UI" w:hAnsi="Segoe UI" w:cs="Segoe UI"/>
          <w:b/>
          <w:sz w:val="30"/>
          <w:szCs w:val="30"/>
          <w:u w:val="single"/>
        </w:rPr>
      </w:pPr>
      <w:r>
        <w:rPr>
          <w:rFonts w:ascii="Segoe UI" w:hAnsi="Segoe UI" w:cs="Segoe UI"/>
          <w:b/>
          <w:sz w:val="30"/>
          <w:szCs w:val="30"/>
          <w:u w:val="single"/>
        </w:rPr>
        <w:t>ANSWER</w:t>
      </w:r>
      <w:r>
        <w:rPr>
          <w:rFonts w:ascii="Segoe UI" w:hAnsi="Segoe UI" w:cs="Segoe UI"/>
          <w:b/>
          <w:sz w:val="30"/>
          <w:szCs w:val="30"/>
          <w:u w:val="single"/>
        </w:rPr>
        <w:t xml:space="preserve"> 7</w:t>
      </w:r>
      <w:r w:rsidRPr="00795B20">
        <w:rPr>
          <w:rFonts w:ascii="Segoe UI" w:hAnsi="Segoe UI" w:cs="Segoe UI"/>
          <w:b/>
          <w:sz w:val="30"/>
          <w:szCs w:val="30"/>
          <w:u w:val="single"/>
        </w:rPr>
        <w:t>:</w:t>
      </w:r>
    </w:p>
    <w:p w:rsidR="00D13AE3" w:rsidRPr="00B42CE5" w:rsidRDefault="00D13AE3" w:rsidP="00D13AE3">
      <w:pPr>
        <w:rPr>
          <w:rFonts w:ascii="Segoe UI" w:hAnsi="Segoe UI" w:cs="Segoe UI"/>
          <w:i/>
          <w:sz w:val="30"/>
          <w:szCs w:val="30"/>
          <w:u w:val="single"/>
        </w:rPr>
      </w:pPr>
      <w:r w:rsidRPr="00B42CE5">
        <w:rPr>
          <w:rFonts w:ascii="Segoe UI" w:hAnsi="Segoe UI" w:cs="Segoe UI"/>
          <w:i/>
          <w:sz w:val="30"/>
          <w:szCs w:val="30"/>
          <w:u w:val="single"/>
        </w:rPr>
        <w:t>List of steps</w:t>
      </w:r>
    </w:p>
    <w:p w:rsidR="00D13AE3" w:rsidRDefault="00535871" w:rsidP="00D13AE3">
      <w:pPr>
        <w:pStyle w:val="ListParagraph"/>
        <w:numPr>
          <w:ilvl w:val="0"/>
          <w:numId w:val="19"/>
        </w:numPr>
        <w:jc w:val="both"/>
        <w:rPr>
          <w:rFonts w:ascii="Segoe UI" w:hAnsi="Segoe UI" w:cs="Segoe UI"/>
          <w:sz w:val="26"/>
          <w:szCs w:val="26"/>
        </w:rPr>
      </w:pPr>
      <w:r>
        <w:rPr>
          <w:rFonts w:ascii="Segoe UI" w:hAnsi="Segoe UI" w:cs="Segoe UI"/>
          <w:sz w:val="26"/>
          <w:szCs w:val="26"/>
        </w:rPr>
        <w:t>Firstly we need to implement the steps mentioned in Answer 4 above and repeat for all the values of N as mentioned in the question.</w:t>
      </w:r>
    </w:p>
    <w:p w:rsidR="00341B95" w:rsidRDefault="00341B95" w:rsidP="00D13AE3">
      <w:pPr>
        <w:pStyle w:val="ListParagraph"/>
        <w:numPr>
          <w:ilvl w:val="0"/>
          <w:numId w:val="19"/>
        </w:numPr>
        <w:jc w:val="both"/>
        <w:rPr>
          <w:rFonts w:ascii="Segoe UI" w:hAnsi="Segoe UI" w:cs="Segoe UI"/>
          <w:sz w:val="26"/>
          <w:szCs w:val="26"/>
        </w:rPr>
      </w:pPr>
      <w:r>
        <w:rPr>
          <w:rFonts w:ascii="Segoe UI" w:hAnsi="Segoe UI" w:cs="Segoe UI"/>
          <w:sz w:val="26"/>
          <w:szCs w:val="26"/>
        </w:rPr>
        <w:t>Then we should find accuracy of the training data for the set of N as mentioned and store it in an array of accuracy data</w:t>
      </w:r>
    </w:p>
    <w:p w:rsidR="00341B95" w:rsidRDefault="00341B95" w:rsidP="00D13AE3">
      <w:pPr>
        <w:pStyle w:val="ListParagraph"/>
        <w:numPr>
          <w:ilvl w:val="0"/>
          <w:numId w:val="19"/>
        </w:numPr>
        <w:jc w:val="both"/>
        <w:rPr>
          <w:rFonts w:ascii="Segoe UI" w:hAnsi="Segoe UI" w:cs="Segoe UI"/>
          <w:sz w:val="26"/>
          <w:szCs w:val="26"/>
        </w:rPr>
      </w:pPr>
      <w:r>
        <w:rPr>
          <w:rFonts w:ascii="Segoe UI" w:hAnsi="Segoe UI" w:cs="Segoe UI"/>
          <w:sz w:val="26"/>
          <w:szCs w:val="26"/>
        </w:rPr>
        <w:t>Later we need to find accuracy of the validation data for the set of N as mentioned and store it in an array of Validation data</w:t>
      </w:r>
    </w:p>
    <w:p w:rsidR="001814F0" w:rsidRDefault="001814F0" w:rsidP="00D13AE3">
      <w:pPr>
        <w:pStyle w:val="ListParagraph"/>
        <w:numPr>
          <w:ilvl w:val="0"/>
          <w:numId w:val="19"/>
        </w:numPr>
        <w:jc w:val="both"/>
        <w:rPr>
          <w:rFonts w:ascii="Segoe UI" w:hAnsi="Segoe UI" w:cs="Segoe UI"/>
          <w:sz w:val="26"/>
          <w:szCs w:val="26"/>
        </w:rPr>
      </w:pPr>
      <w:r>
        <w:rPr>
          <w:rFonts w:ascii="Segoe UI" w:hAnsi="Segoe UI" w:cs="Segoe UI"/>
          <w:sz w:val="26"/>
          <w:szCs w:val="26"/>
        </w:rPr>
        <w:t>Simultaneously we should find the number of nodes of the decision tree for the various values of N as mentioned in the Question and store it in an array of Nodes array</w:t>
      </w:r>
    </w:p>
    <w:p w:rsidR="001C2182" w:rsidRDefault="009949B0" w:rsidP="00D13AE3">
      <w:pPr>
        <w:pStyle w:val="ListParagraph"/>
        <w:numPr>
          <w:ilvl w:val="0"/>
          <w:numId w:val="19"/>
        </w:numPr>
        <w:jc w:val="both"/>
        <w:rPr>
          <w:rFonts w:ascii="Segoe UI" w:hAnsi="Segoe UI" w:cs="Segoe UI"/>
          <w:sz w:val="26"/>
          <w:szCs w:val="26"/>
        </w:rPr>
      </w:pPr>
      <w:r>
        <w:rPr>
          <w:rFonts w:ascii="Segoe UI" w:hAnsi="Segoe UI" w:cs="Segoe UI"/>
          <w:sz w:val="26"/>
          <w:szCs w:val="26"/>
        </w:rPr>
        <w:t>Using plot function we need to plot all the graphs</w:t>
      </w:r>
    </w:p>
    <w:p w:rsidR="00314CF4" w:rsidRPr="00314CF4" w:rsidRDefault="00314CF4" w:rsidP="00314CF4">
      <w:pPr>
        <w:jc w:val="both"/>
        <w:rPr>
          <w:rFonts w:ascii="Segoe UI" w:hAnsi="Segoe UI" w:cs="Segoe UI"/>
          <w:sz w:val="26"/>
          <w:szCs w:val="26"/>
        </w:rPr>
      </w:pPr>
    </w:p>
    <w:p w:rsidR="00D13AE3" w:rsidRDefault="00D13AE3" w:rsidP="00D13AE3">
      <w:pPr>
        <w:rPr>
          <w:rFonts w:ascii="Segoe UI" w:hAnsi="Segoe UI" w:cs="Segoe UI"/>
          <w:b/>
          <w:sz w:val="30"/>
          <w:szCs w:val="30"/>
        </w:rPr>
      </w:pPr>
      <w:r>
        <w:rPr>
          <w:rFonts w:ascii="Segoe UI" w:hAnsi="Segoe UI" w:cs="Segoe UI"/>
          <w:b/>
          <w:sz w:val="30"/>
          <w:szCs w:val="30"/>
          <w:u w:val="single"/>
        </w:rPr>
        <w:lastRenderedPageBreak/>
        <w:t>MATLAB SOURCE CODE</w:t>
      </w:r>
      <w:r w:rsidRPr="00795B20">
        <w:rPr>
          <w:rFonts w:ascii="Segoe UI" w:hAnsi="Segoe UI" w:cs="Segoe UI"/>
          <w:b/>
          <w:sz w:val="30"/>
          <w:szCs w:val="30"/>
          <w:u w:val="single"/>
        </w:rPr>
        <w:t>:</w:t>
      </w:r>
    </w:p>
    <w:p w:rsidR="00D13AE3" w:rsidRDefault="008A4A27" w:rsidP="00D13AE3">
      <w:pPr>
        <w:spacing w:after="0"/>
        <w:rPr>
          <w:noProof/>
        </w:rPr>
      </w:pPr>
      <w:r>
        <w:rPr>
          <w:noProof/>
        </w:rPr>
        <w:t>Below is the part of the code we use to plot the graphs, all the remaining steps are the same of previous problems.</w:t>
      </w:r>
    </w:p>
    <w:p w:rsidR="008522CA" w:rsidRDefault="008522CA" w:rsidP="008522CA">
      <w:pPr>
        <w:spacing w:after="0"/>
        <w:rPr>
          <w:noProof/>
        </w:rPr>
      </w:pPr>
      <w:r>
        <w:rPr>
          <w:noProof/>
        </w:rPr>
        <w:t>Total_accuracy_train = [accuracy_train_5,accuracy_train_10,accuracy_train_20,accuracy_train_50,accuracy_train_100,accuracy_train_125,accuracy_train_250,accuracy_train_500,accuracy_train_750,accuracy_1000];</w:t>
      </w:r>
    </w:p>
    <w:p w:rsidR="008522CA" w:rsidRDefault="008522CA" w:rsidP="008522CA">
      <w:pPr>
        <w:spacing w:after="0"/>
        <w:rPr>
          <w:noProof/>
        </w:rPr>
      </w:pPr>
      <w:r>
        <w:rPr>
          <w:noProof/>
        </w:rPr>
        <w:t>Total_accuracy_validation = [accuracy_vald_5,accuracy_vald_10,accuracy_vald_20,accuracy_vald_50,accuracy_vald_100,accuracy_vald_125,accuracy_vald_250,accuracy_vald_500,accuracy_vald_750,accuracy_vd_1000];</w:t>
      </w:r>
    </w:p>
    <w:p w:rsidR="008522CA" w:rsidRDefault="008522CA" w:rsidP="008522CA">
      <w:pPr>
        <w:spacing w:after="0"/>
        <w:rPr>
          <w:noProof/>
        </w:rPr>
      </w:pPr>
      <w:r>
        <w:rPr>
          <w:noProof/>
        </w:rPr>
        <w:t>Total_noof_nodes = [num_nodes_train_5,num_nodes_train_10,num_nodes_train_20,num_nodes_train_50,num_nodes_train_100,num_nodes_train_125,num_nodes_train_250,num_nodes_train_500,num_nodes_train_750,num_nodes_training_data_dtr_1000];</w:t>
      </w:r>
    </w:p>
    <w:p w:rsidR="008522CA" w:rsidRDefault="007D01E7" w:rsidP="008522CA">
      <w:pPr>
        <w:spacing w:after="0"/>
        <w:rPr>
          <w:noProof/>
        </w:rPr>
      </w:pPr>
      <w:r>
        <w:rPr>
          <w:noProof/>
        </w:rPr>
        <w:t>figure()</w:t>
      </w:r>
    </w:p>
    <w:p w:rsidR="008522CA" w:rsidRDefault="008522CA" w:rsidP="008522CA">
      <w:pPr>
        <w:spacing w:after="0"/>
        <w:rPr>
          <w:noProof/>
        </w:rPr>
      </w:pPr>
      <w:r>
        <w:rPr>
          <w:noProof/>
        </w:rPr>
        <w:t>hold all</w:t>
      </w:r>
    </w:p>
    <w:p w:rsidR="008522CA" w:rsidRDefault="008522CA" w:rsidP="008522CA">
      <w:pPr>
        <w:spacing w:after="0"/>
        <w:rPr>
          <w:noProof/>
        </w:rPr>
      </w:pPr>
      <w:r>
        <w:rPr>
          <w:noProof/>
        </w:rPr>
        <w:t>N = [1000,750,500,250,125,100,50,20,10,5];</w:t>
      </w:r>
    </w:p>
    <w:p w:rsidR="008522CA" w:rsidRDefault="008522CA" w:rsidP="008522CA">
      <w:pPr>
        <w:spacing w:after="0"/>
        <w:rPr>
          <w:noProof/>
        </w:rPr>
      </w:pPr>
      <w:r>
        <w:rPr>
          <w:noProof/>
        </w:rPr>
        <w:t>plot(Total_accuracy_train,Total_accuracy_validation);</w:t>
      </w:r>
    </w:p>
    <w:p w:rsidR="008522CA" w:rsidRDefault="007D01E7" w:rsidP="008522CA">
      <w:pPr>
        <w:spacing w:after="0"/>
        <w:rPr>
          <w:noProof/>
        </w:rPr>
      </w:pPr>
      <w:r>
        <w:rPr>
          <w:noProof/>
        </w:rPr>
        <w:t>figure()</w:t>
      </w:r>
    </w:p>
    <w:p w:rsidR="008522CA" w:rsidRDefault="008522CA" w:rsidP="008522CA">
      <w:pPr>
        <w:spacing w:after="0"/>
        <w:rPr>
          <w:noProof/>
        </w:rPr>
      </w:pPr>
      <w:r>
        <w:rPr>
          <w:noProof/>
        </w:rPr>
        <w:t>hold all</w:t>
      </w:r>
    </w:p>
    <w:p w:rsidR="008522CA" w:rsidRDefault="008522CA" w:rsidP="008522CA">
      <w:pPr>
        <w:spacing w:after="0"/>
        <w:rPr>
          <w:noProof/>
        </w:rPr>
      </w:pPr>
      <w:r>
        <w:rPr>
          <w:noProof/>
        </w:rPr>
        <w:t>plot(Total_noof_nodes,Total_accuracy_train);</w:t>
      </w:r>
    </w:p>
    <w:p w:rsidR="008522CA" w:rsidRDefault="007D01E7" w:rsidP="008522CA">
      <w:pPr>
        <w:spacing w:after="0"/>
        <w:rPr>
          <w:noProof/>
        </w:rPr>
      </w:pPr>
      <w:r>
        <w:rPr>
          <w:noProof/>
        </w:rPr>
        <w:t>figure()</w:t>
      </w:r>
    </w:p>
    <w:p w:rsidR="008522CA" w:rsidRDefault="008522CA" w:rsidP="008522CA">
      <w:pPr>
        <w:spacing w:after="0"/>
        <w:rPr>
          <w:noProof/>
        </w:rPr>
      </w:pPr>
      <w:r>
        <w:rPr>
          <w:noProof/>
        </w:rPr>
        <w:t>hold all</w:t>
      </w:r>
    </w:p>
    <w:p w:rsidR="008522CA" w:rsidRDefault="008522CA" w:rsidP="008522CA">
      <w:pPr>
        <w:spacing w:after="0"/>
        <w:rPr>
          <w:noProof/>
        </w:rPr>
      </w:pPr>
      <w:r>
        <w:rPr>
          <w:noProof/>
        </w:rPr>
        <w:t>plot(Total_noof_nodes,Total_accuracy_validation);</w:t>
      </w:r>
    </w:p>
    <w:p w:rsidR="008522CA" w:rsidRDefault="007D01E7" w:rsidP="008522CA">
      <w:pPr>
        <w:spacing w:after="0"/>
        <w:rPr>
          <w:noProof/>
        </w:rPr>
      </w:pPr>
      <w:r>
        <w:rPr>
          <w:noProof/>
        </w:rPr>
        <w:t>figure()</w:t>
      </w:r>
    </w:p>
    <w:p w:rsidR="008522CA" w:rsidRDefault="008522CA" w:rsidP="008522CA">
      <w:pPr>
        <w:spacing w:after="0"/>
        <w:rPr>
          <w:noProof/>
        </w:rPr>
      </w:pPr>
      <w:r>
        <w:rPr>
          <w:noProof/>
        </w:rPr>
        <w:t>hold all</w:t>
      </w:r>
    </w:p>
    <w:p w:rsidR="008522CA" w:rsidRDefault="008522CA" w:rsidP="008522CA">
      <w:pPr>
        <w:spacing w:after="0"/>
        <w:rPr>
          <w:noProof/>
        </w:rPr>
      </w:pPr>
      <w:r>
        <w:rPr>
          <w:noProof/>
        </w:rPr>
        <w:t>plot(Total_noof_nodes,N);</w:t>
      </w:r>
    </w:p>
    <w:p w:rsidR="00D13AE3" w:rsidRDefault="00D13AE3" w:rsidP="00D13AE3">
      <w:pPr>
        <w:spacing w:after="0"/>
        <w:rPr>
          <w:rFonts w:ascii="Segoe UI" w:hAnsi="Segoe UI" w:cs="Segoe UI"/>
          <w:b/>
          <w:sz w:val="30"/>
          <w:szCs w:val="30"/>
        </w:rPr>
      </w:pPr>
      <w:r>
        <w:rPr>
          <w:rFonts w:ascii="Segoe UI" w:hAnsi="Segoe UI" w:cs="Segoe UI"/>
          <w:b/>
          <w:sz w:val="30"/>
          <w:szCs w:val="30"/>
          <w:u w:val="single"/>
        </w:rPr>
        <w:t>RESULTS</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547DDB" w:rsidRDefault="00547DDB" w:rsidP="00D13AE3">
      <w:pPr>
        <w:spacing w:after="0"/>
        <w:rPr>
          <w:noProof/>
        </w:rPr>
      </w:pPr>
      <w:r w:rsidRPr="00547DDB">
        <w:rPr>
          <w:noProof/>
        </w:rPr>
        <w:t>Total_accuracy_train</w:t>
      </w:r>
      <w:r>
        <w:rPr>
          <w:noProof/>
        </w:rPr>
        <w:t xml:space="preserve"> = </w:t>
      </w:r>
      <w:r w:rsidR="008D32A8" w:rsidRPr="008D32A8">
        <w:rPr>
          <w:noProof/>
        </w:rPr>
        <w:t>[0.931566820276498,0.904608294930876,0.881797235023042,0.861136712749616,0.850000000000000,0.845161290322581,0.832872503840246,0.818125960061444,0.805376344086022,0.800537634408602]</w:t>
      </w:r>
    </w:p>
    <w:p w:rsidR="00547DDB" w:rsidRDefault="00547DDB" w:rsidP="00D13AE3">
      <w:pPr>
        <w:spacing w:after="0"/>
        <w:rPr>
          <w:noProof/>
        </w:rPr>
      </w:pPr>
      <w:r w:rsidRPr="00547DDB">
        <w:rPr>
          <w:noProof/>
        </w:rPr>
        <w:t>Total_accuracy_validation</w:t>
      </w:r>
      <w:r>
        <w:rPr>
          <w:noProof/>
        </w:rPr>
        <w:t xml:space="preserve"> = </w:t>
      </w:r>
      <w:r w:rsidR="008D32A8" w:rsidRPr="008D32A8">
        <w:rPr>
          <w:noProof/>
        </w:rPr>
        <w:t>[0.821666666666667,0.832666666666667,0.841666666666667,0.844666666666667,0.832666666666667,0.829333333333333,0.817333333333333,0.811333333333333,0.792000000000000,0.791666666666667]</w:t>
      </w:r>
    </w:p>
    <w:p w:rsidR="00547DDB" w:rsidRPr="00804816" w:rsidRDefault="00547DDB" w:rsidP="00D13AE3">
      <w:pPr>
        <w:spacing w:after="0"/>
        <w:rPr>
          <w:noProof/>
        </w:rPr>
      </w:pPr>
      <w:r w:rsidRPr="00547DDB">
        <w:rPr>
          <w:noProof/>
        </w:rPr>
        <w:t>Total_no</w:t>
      </w:r>
      <w:r w:rsidR="009C4AAD">
        <w:rPr>
          <w:noProof/>
        </w:rPr>
        <w:t>of</w:t>
      </w:r>
      <w:r w:rsidRPr="00547DDB">
        <w:rPr>
          <w:noProof/>
        </w:rPr>
        <w:t>_nodes</w:t>
      </w:r>
      <w:r>
        <w:rPr>
          <w:noProof/>
        </w:rPr>
        <w:t>=</w:t>
      </w:r>
      <w:r w:rsidRPr="00547DDB">
        <w:t xml:space="preserve"> </w:t>
      </w:r>
      <w:r w:rsidR="008D32A8" w:rsidRPr="008D32A8">
        <w:rPr>
          <w:noProof/>
        </w:rPr>
        <w:t>[983,499,223,77,47,41,19,13,11,9]</w:t>
      </w:r>
    </w:p>
    <w:p w:rsidR="00547DDB" w:rsidRDefault="00547DDB" w:rsidP="001C2182">
      <w:pPr>
        <w:rPr>
          <w:rFonts w:ascii="Segoe UI" w:hAnsi="Segoe UI" w:cs="Segoe UI"/>
          <w:b/>
          <w:sz w:val="30"/>
          <w:szCs w:val="30"/>
          <w:u w:val="single"/>
        </w:rPr>
      </w:pPr>
    </w:p>
    <w:p w:rsidR="000B7EB5" w:rsidRDefault="000B7EB5" w:rsidP="001C2182">
      <w:pPr>
        <w:rPr>
          <w:rFonts w:ascii="Segoe UI" w:hAnsi="Segoe UI" w:cs="Segoe UI"/>
          <w:b/>
          <w:sz w:val="30"/>
          <w:szCs w:val="30"/>
          <w:u w:val="single"/>
        </w:rPr>
      </w:pPr>
    </w:p>
    <w:p w:rsidR="000B7EB5" w:rsidRDefault="000B7EB5" w:rsidP="001C2182">
      <w:pPr>
        <w:rPr>
          <w:rFonts w:ascii="Segoe UI" w:hAnsi="Segoe UI" w:cs="Segoe UI"/>
          <w:b/>
          <w:sz w:val="30"/>
          <w:szCs w:val="30"/>
          <w:u w:val="single"/>
        </w:rPr>
      </w:pPr>
    </w:p>
    <w:p w:rsidR="001C2182" w:rsidRDefault="001C2182" w:rsidP="001C2182">
      <w:pPr>
        <w:rPr>
          <w:rFonts w:ascii="Segoe UI" w:hAnsi="Segoe UI" w:cs="Segoe UI"/>
          <w:b/>
          <w:sz w:val="30"/>
          <w:szCs w:val="30"/>
        </w:rPr>
      </w:pPr>
      <w:r>
        <w:rPr>
          <w:rFonts w:ascii="Segoe UI" w:hAnsi="Segoe UI" w:cs="Segoe UI"/>
          <w:b/>
          <w:sz w:val="30"/>
          <w:szCs w:val="30"/>
          <w:u w:val="single"/>
        </w:rPr>
        <w:lastRenderedPageBreak/>
        <w:t>SCREEN SHOT</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D13AE3" w:rsidRDefault="006415B6" w:rsidP="00C9735D">
      <w:pPr>
        <w:rPr>
          <w:noProof/>
        </w:rPr>
      </w:pPr>
      <w:r>
        <w:rPr>
          <w:noProof/>
        </w:rPr>
        <w:drawing>
          <wp:inline distT="0" distB="0" distL="0" distR="0" wp14:anchorId="3C81D233" wp14:editId="2701BAB6">
            <wp:extent cx="5943600" cy="32334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33420"/>
                    </a:xfrm>
                    <a:prstGeom prst="rect">
                      <a:avLst/>
                    </a:prstGeom>
                  </pic:spPr>
                </pic:pic>
              </a:graphicData>
            </a:graphic>
          </wp:inline>
        </w:drawing>
      </w:r>
    </w:p>
    <w:p w:rsidR="006415B6" w:rsidRDefault="006415B6" w:rsidP="00E55B09">
      <w:pPr>
        <w:jc w:val="center"/>
        <w:rPr>
          <w:noProof/>
        </w:rPr>
      </w:pPr>
      <w:r>
        <w:rPr>
          <w:noProof/>
        </w:rPr>
        <w:t>Plot for accuracy with training data v/s accuracy with validation data</w:t>
      </w:r>
    </w:p>
    <w:p w:rsidR="00E55B09" w:rsidRDefault="00BE1499" w:rsidP="00E55B09">
      <w:pPr>
        <w:jc w:val="center"/>
        <w:rPr>
          <w:noProof/>
        </w:rPr>
      </w:pPr>
      <w:r>
        <w:rPr>
          <w:noProof/>
        </w:rPr>
        <w:drawing>
          <wp:inline distT="0" distB="0" distL="0" distR="0" wp14:anchorId="29CF61CC" wp14:editId="54BF836A">
            <wp:extent cx="5943600" cy="32042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04210"/>
                    </a:xfrm>
                    <a:prstGeom prst="rect">
                      <a:avLst/>
                    </a:prstGeom>
                  </pic:spPr>
                </pic:pic>
              </a:graphicData>
            </a:graphic>
          </wp:inline>
        </w:drawing>
      </w:r>
    </w:p>
    <w:p w:rsidR="00BE1499" w:rsidRDefault="00BE1499" w:rsidP="00BE1499">
      <w:pPr>
        <w:jc w:val="center"/>
        <w:rPr>
          <w:noProof/>
        </w:rPr>
      </w:pPr>
      <w:r>
        <w:rPr>
          <w:noProof/>
        </w:rPr>
        <w:t xml:space="preserve">Plot for </w:t>
      </w:r>
      <w:r>
        <w:rPr>
          <w:noProof/>
        </w:rPr>
        <w:t>number of nodes</w:t>
      </w:r>
      <w:r>
        <w:rPr>
          <w:noProof/>
        </w:rPr>
        <w:t xml:space="preserve"> v/s accuracy with training data</w:t>
      </w:r>
    </w:p>
    <w:p w:rsidR="00BE1499" w:rsidRDefault="00734344" w:rsidP="00734344">
      <w:pPr>
        <w:jc w:val="center"/>
        <w:rPr>
          <w:noProof/>
        </w:rPr>
      </w:pPr>
      <w:r>
        <w:rPr>
          <w:noProof/>
        </w:rPr>
        <w:lastRenderedPageBreak/>
        <w:drawing>
          <wp:inline distT="0" distB="0" distL="0" distR="0" wp14:anchorId="5CAF6DD5" wp14:editId="20323050">
            <wp:extent cx="5943600" cy="32391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39135"/>
                    </a:xfrm>
                    <a:prstGeom prst="rect">
                      <a:avLst/>
                    </a:prstGeom>
                  </pic:spPr>
                </pic:pic>
              </a:graphicData>
            </a:graphic>
          </wp:inline>
        </w:drawing>
      </w:r>
    </w:p>
    <w:p w:rsidR="00734344" w:rsidRDefault="00734344" w:rsidP="00734344">
      <w:pPr>
        <w:jc w:val="center"/>
        <w:rPr>
          <w:noProof/>
        </w:rPr>
      </w:pPr>
      <w:r>
        <w:rPr>
          <w:noProof/>
        </w:rPr>
        <w:t xml:space="preserve">Plot for number of nodes v/s accuracy with </w:t>
      </w:r>
      <w:r>
        <w:rPr>
          <w:noProof/>
        </w:rPr>
        <w:t>validation</w:t>
      </w:r>
      <w:r>
        <w:rPr>
          <w:noProof/>
        </w:rPr>
        <w:t xml:space="preserve"> data</w:t>
      </w:r>
    </w:p>
    <w:p w:rsidR="00FE149B" w:rsidRDefault="00CA4779" w:rsidP="00734344">
      <w:pPr>
        <w:jc w:val="center"/>
        <w:rPr>
          <w:noProof/>
        </w:rPr>
      </w:pPr>
      <w:r>
        <w:rPr>
          <w:noProof/>
        </w:rPr>
        <w:drawing>
          <wp:inline distT="0" distB="0" distL="0" distR="0" wp14:anchorId="0F5E628E" wp14:editId="68C57FFA">
            <wp:extent cx="5943600" cy="31870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87065"/>
                    </a:xfrm>
                    <a:prstGeom prst="rect">
                      <a:avLst/>
                    </a:prstGeom>
                  </pic:spPr>
                </pic:pic>
              </a:graphicData>
            </a:graphic>
          </wp:inline>
        </w:drawing>
      </w:r>
    </w:p>
    <w:p w:rsidR="00CA4779" w:rsidRDefault="00CA4779" w:rsidP="00562F32">
      <w:pPr>
        <w:jc w:val="center"/>
        <w:rPr>
          <w:noProof/>
        </w:rPr>
      </w:pPr>
      <w:r>
        <w:rPr>
          <w:noProof/>
        </w:rPr>
        <w:t xml:space="preserve">Plot for number of nodes v/s </w:t>
      </w:r>
      <w:r w:rsidR="009B0F1D">
        <w:rPr>
          <w:noProof/>
        </w:rPr>
        <w:t>N number of records</w:t>
      </w:r>
    </w:p>
    <w:p w:rsidR="005B599D" w:rsidRDefault="005B599D" w:rsidP="00AA67D1">
      <w:pPr>
        <w:rPr>
          <w:rFonts w:ascii="Segoe UI" w:hAnsi="Segoe UI" w:cs="Segoe UI"/>
          <w:b/>
          <w:sz w:val="30"/>
          <w:szCs w:val="30"/>
          <w:u w:val="single"/>
        </w:rPr>
      </w:pPr>
    </w:p>
    <w:p w:rsidR="005B599D" w:rsidRDefault="005B599D" w:rsidP="00AA67D1">
      <w:pPr>
        <w:rPr>
          <w:rFonts w:ascii="Segoe UI" w:hAnsi="Segoe UI" w:cs="Segoe UI"/>
          <w:b/>
          <w:sz w:val="30"/>
          <w:szCs w:val="30"/>
          <w:u w:val="single"/>
        </w:rPr>
      </w:pPr>
    </w:p>
    <w:p w:rsidR="00AA67D1" w:rsidRDefault="00AA67D1" w:rsidP="00AA67D1">
      <w:pPr>
        <w:rPr>
          <w:rFonts w:ascii="Segoe UI" w:hAnsi="Segoe UI" w:cs="Segoe UI"/>
          <w:b/>
          <w:sz w:val="30"/>
          <w:szCs w:val="30"/>
          <w:u w:val="single"/>
        </w:rPr>
      </w:pPr>
      <w:r>
        <w:rPr>
          <w:rFonts w:ascii="Segoe UI" w:hAnsi="Segoe UI" w:cs="Segoe UI"/>
          <w:b/>
          <w:sz w:val="30"/>
          <w:szCs w:val="30"/>
          <w:u w:val="single"/>
        </w:rPr>
        <w:lastRenderedPageBreak/>
        <w:t>ANSWER</w:t>
      </w:r>
      <w:r>
        <w:rPr>
          <w:rFonts w:ascii="Segoe UI" w:hAnsi="Segoe UI" w:cs="Segoe UI"/>
          <w:b/>
          <w:sz w:val="30"/>
          <w:szCs w:val="30"/>
          <w:u w:val="single"/>
        </w:rPr>
        <w:t xml:space="preserve"> 8</w:t>
      </w:r>
      <w:r w:rsidRPr="00795B20">
        <w:rPr>
          <w:rFonts w:ascii="Segoe UI" w:hAnsi="Segoe UI" w:cs="Segoe UI"/>
          <w:b/>
          <w:sz w:val="30"/>
          <w:szCs w:val="30"/>
          <w:u w:val="single"/>
        </w:rPr>
        <w:t>:</w:t>
      </w:r>
    </w:p>
    <w:p w:rsidR="00AA67D1" w:rsidRDefault="00AA67D1" w:rsidP="00AA67D1">
      <w:pPr>
        <w:rPr>
          <w:rFonts w:ascii="Segoe UI" w:hAnsi="Segoe UI" w:cs="Segoe UI"/>
          <w:i/>
          <w:sz w:val="30"/>
          <w:szCs w:val="30"/>
          <w:u w:val="single"/>
        </w:rPr>
      </w:pPr>
      <w:r w:rsidRPr="00B42CE5">
        <w:rPr>
          <w:rFonts w:ascii="Segoe UI" w:hAnsi="Segoe UI" w:cs="Segoe UI"/>
          <w:i/>
          <w:sz w:val="30"/>
          <w:szCs w:val="30"/>
          <w:u w:val="single"/>
        </w:rPr>
        <w:t>List of steps</w:t>
      </w:r>
    </w:p>
    <w:p w:rsidR="00670807" w:rsidRDefault="00BC0B4B" w:rsidP="00670807">
      <w:pPr>
        <w:pStyle w:val="ListParagraph"/>
        <w:numPr>
          <w:ilvl w:val="0"/>
          <w:numId w:val="23"/>
        </w:numPr>
        <w:rPr>
          <w:rFonts w:ascii="Segoe UI" w:hAnsi="Segoe UI" w:cs="Segoe UI"/>
          <w:sz w:val="26"/>
          <w:szCs w:val="26"/>
        </w:rPr>
      </w:pPr>
      <w:r>
        <w:rPr>
          <w:rFonts w:ascii="Segoe UI" w:hAnsi="Segoe UI" w:cs="Segoe UI"/>
          <w:sz w:val="26"/>
          <w:szCs w:val="26"/>
        </w:rPr>
        <w:t>From the results obtained in Answer 7, we plot the graph.</w:t>
      </w:r>
    </w:p>
    <w:p w:rsidR="00BC0B4B" w:rsidRDefault="00BC0B4B" w:rsidP="00670807">
      <w:pPr>
        <w:pStyle w:val="ListParagraph"/>
        <w:numPr>
          <w:ilvl w:val="0"/>
          <w:numId w:val="23"/>
        </w:numPr>
        <w:rPr>
          <w:rFonts w:ascii="Segoe UI" w:hAnsi="Segoe UI" w:cs="Segoe UI"/>
          <w:sz w:val="26"/>
          <w:szCs w:val="26"/>
        </w:rPr>
      </w:pPr>
      <w:r>
        <w:rPr>
          <w:rFonts w:ascii="Segoe UI" w:hAnsi="Segoe UI" w:cs="Segoe UI"/>
          <w:sz w:val="26"/>
          <w:szCs w:val="26"/>
        </w:rPr>
        <w:t>From the graph we get find the number of nodes for which the accuracy of data is high</w:t>
      </w:r>
    </w:p>
    <w:p w:rsidR="0078184D" w:rsidRPr="00670807" w:rsidRDefault="0078184D" w:rsidP="00670807">
      <w:pPr>
        <w:pStyle w:val="ListParagraph"/>
        <w:numPr>
          <w:ilvl w:val="0"/>
          <w:numId w:val="23"/>
        </w:numPr>
        <w:rPr>
          <w:rFonts w:ascii="Segoe UI" w:hAnsi="Segoe UI" w:cs="Segoe UI"/>
          <w:sz w:val="26"/>
          <w:szCs w:val="26"/>
        </w:rPr>
      </w:pPr>
      <w:r>
        <w:rPr>
          <w:rFonts w:ascii="Segoe UI" w:hAnsi="Segoe UI" w:cs="Segoe UI"/>
          <w:sz w:val="26"/>
          <w:szCs w:val="26"/>
        </w:rPr>
        <w:t xml:space="preserve">Later implement the steps mentioned in answer 4 for N=3000 </w:t>
      </w:r>
      <w:r w:rsidR="004C529E">
        <w:rPr>
          <w:rFonts w:ascii="Segoe UI" w:hAnsi="Segoe UI" w:cs="Segoe UI"/>
          <w:sz w:val="26"/>
          <w:szCs w:val="26"/>
        </w:rPr>
        <w:t xml:space="preserve">records </w:t>
      </w:r>
      <w:r>
        <w:rPr>
          <w:rFonts w:ascii="Segoe UI" w:hAnsi="Segoe UI" w:cs="Segoe UI"/>
          <w:sz w:val="26"/>
          <w:szCs w:val="26"/>
        </w:rPr>
        <w:t>and find accuracy, precision and recall</w:t>
      </w:r>
    </w:p>
    <w:p w:rsidR="00AA67D1" w:rsidRDefault="00AA67D1" w:rsidP="00AA67D1">
      <w:pPr>
        <w:rPr>
          <w:rFonts w:ascii="Segoe UI" w:hAnsi="Segoe UI" w:cs="Segoe UI"/>
          <w:b/>
          <w:sz w:val="30"/>
          <w:szCs w:val="30"/>
        </w:rPr>
      </w:pPr>
      <w:r>
        <w:rPr>
          <w:rFonts w:ascii="Segoe UI" w:hAnsi="Segoe UI" w:cs="Segoe UI"/>
          <w:b/>
          <w:sz w:val="30"/>
          <w:szCs w:val="30"/>
          <w:u w:val="single"/>
        </w:rPr>
        <w:t>MATLAB SOURCE CODE</w:t>
      </w:r>
      <w:r w:rsidRPr="00795B20">
        <w:rPr>
          <w:rFonts w:ascii="Segoe UI" w:hAnsi="Segoe UI" w:cs="Segoe UI"/>
          <w:b/>
          <w:sz w:val="30"/>
          <w:szCs w:val="30"/>
          <w:u w:val="single"/>
        </w:rPr>
        <w:t>:</w:t>
      </w:r>
    </w:p>
    <w:p w:rsidR="00AA67D1" w:rsidRDefault="00AA67D1" w:rsidP="00AA67D1">
      <w:pPr>
        <w:spacing w:after="0"/>
        <w:rPr>
          <w:noProof/>
        </w:rPr>
      </w:pPr>
      <w:r>
        <w:rPr>
          <w:noProof/>
        </w:rPr>
        <w:t xml:space="preserve">Below is the part of the code we use to plot the graphs, all the remaining </w:t>
      </w:r>
      <w:r w:rsidR="00B1447C">
        <w:rPr>
          <w:noProof/>
        </w:rPr>
        <w:t>code</w:t>
      </w:r>
      <w:r>
        <w:rPr>
          <w:noProof/>
        </w:rPr>
        <w:t xml:space="preserve"> </w:t>
      </w:r>
      <w:r w:rsidR="00B1447C">
        <w:rPr>
          <w:noProof/>
        </w:rPr>
        <w:t>is same as the above questions</w:t>
      </w:r>
      <w:r>
        <w:rPr>
          <w:noProof/>
        </w:rPr>
        <w:t>.</w:t>
      </w:r>
    </w:p>
    <w:p w:rsidR="00AA67D1" w:rsidRDefault="00AA67D1" w:rsidP="00AA67D1">
      <w:pPr>
        <w:spacing w:after="0"/>
        <w:rPr>
          <w:noProof/>
        </w:rPr>
      </w:pPr>
      <w:r>
        <w:rPr>
          <w:noProof/>
        </w:rPr>
        <w:t>Total_accuracy_train = [accuracy_train_5,accuracy_train_10,accuracy_train_20,accuracy_train_50,accuracy_train_100,accuracy_train_125,accuracy_train_250,accuracy_train_500,accuracy_train_750,accuracy_1000];</w:t>
      </w:r>
    </w:p>
    <w:p w:rsidR="00AA67D1" w:rsidRDefault="00AA67D1" w:rsidP="00AA67D1">
      <w:pPr>
        <w:spacing w:after="0"/>
        <w:rPr>
          <w:noProof/>
        </w:rPr>
      </w:pPr>
      <w:r>
        <w:rPr>
          <w:noProof/>
        </w:rPr>
        <w:t>Total_accuracy_validation = [accuracy_vald_5,accuracy_vald_10,accuracy_vald_20,accuracy_vald_50,accuracy_vald_100,accuracy_vald_125,accuracy_vald_250,accuracy_vald_500,accuracy_vald_750,accuracy_vd_1000];</w:t>
      </w:r>
    </w:p>
    <w:p w:rsidR="00AA67D1" w:rsidRDefault="00AA67D1" w:rsidP="00AA67D1">
      <w:pPr>
        <w:spacing w:after="0"/>
        <w:rPr>
          <w:noProof/>
        </w:rPr>
      </w:pPr>
      <w:r>
        <w:rPr>
          <w:noProof/>
        </w:rPr>
        <w:t>Total_noof_nodes = [num_nodes_train_5,num_nodes_train_10,num_nodes_train_20,num_nodes_train_50,num_nodes_train_100,num_nodes_train_125,num_nodes_train_250,num_nodes_train_500,num_nodes_train_750,num_nodes_training_data_dtr_1000];</w:t>
      </w:r>
    </w:p>
    <w:p w:rsidR="00AA67D1" w:rsidRDefault="003D5DCB" w:rsidP="00AA67D1">
      <w:pPr>
        <w:spacing w:after="0"/>
        <w:rPr>
          <w:noProof/>
        </w:rPr>
      </w:pPr>
      <w:r>
        <w:rPr>
          <w:noProof/>
        </w:rPr>
        <w:t>figure()</w:t>
      </w:r>
    </w:p>
    <w:p w:rsidR="00AA67D1" w:rsidRDefault="00AA67D1" w:rsidP="00AA67D1">
      <w:pPr>
        <w:spacing w:after="0"/>
        <w:rPr>
          <w:noProof/>
        </w:rPr>
      </w:pPr>
      <w:r>
        <w:rPr>
          <w:noProof/>
        </w:rPr>
        <w:t>hold all</w:t>
      </w:r>
    </w:p>
    <w:p w:rsidR="00873CB9" w:rsidRDefault="00AA67D1" w:rsidP="00BE5346">
      <w:pPr>
        <w:spacing w:after="0"/>
        <w:rPr>
          <w:noProof/>
        </w:rPr>
      </w:pPr>
      <w:r>
        <w:rPr>
          <w:noProof/>
        </w:rPr>
        <w:t>plot(Total_noof_no</w:t>
      </w:r>
      <w:r w:rsidR="00BE5346">
        <w:rPr>
          <w:noProof/>
        </w:rPr>
        <w:t>des,Total_accuracy_validation);</w:t>
      </w:r>
    </w:p>
    <w:p w:rsidR="00BE5346" w:rsidRDefault="00BE5346" w:rsidP="00BE5346">
      <w:pPr>
        <w:spacing w:after="0"/>
        <w:rPr>
          <w:noProof/>
        </w:rPr>
      </w:pPr>
    </w:p>
    <w:p w:rsidR="00BE5346" w:rsidRDefault="00BE5346" w:rsidP="00BE5346">
      <w:pPr>
        <w:spacing w:after="0"/>
        <w:rPr>
          <w:i/>
          <w:noProof/>
        </w:rPr>
      </w:pPr>
      <w:r w:rsidRPr="00274142">
        <w:rPr>
          <w:i/>
          <w:noProof/>
        </w:rPr>
        <w:t>//Remaining code is same as code in Answer for just replacing N=3000</w:t>
      </w:r>
    </w:p>
    <w:p w:rsidR="003A6887" w:rsidRDefault="003A6887" w:rsidP="00BE5346">
      <w:pPr>
        <w:spacing w:after="0"/>
        <w:rPr>
          <w:i/>
          <w:noProof/>
        </w:rPr>
      </w:pPr>
    </w:p>
    <w:p w:rsidR="003A6887" w:rsidRDefault="003A6887" w:rsidP="00BE5346">
      <w:pPr>
        <w:spacing w:after="0"/>
        <w:rPr>
          <w:i/>
          <w:noProof/>
        </w:rPr>
      </w:pPr>
    </w:p>
    <w:p w:rsidR="003A6887" w:rsidRDefault="003A6887" w:rsidP="00BE5346">
      <w:pPr>
        <w:spacing w:after="0"/>
        <w:rPr>
          <w:i/>
          <w:noProof/>
        </w:rPr>
      </w:pPr>
    </w:p>
    <w:p w:rsidR="003A6887" w:rsidRDefault="003A6887" w:rsidP="00BE5346">
      <w:pPr>
        <w:spacing w:after="0"/>
        <w:rPr>
          <w:i/>
          <w:noProof/>
        </w:rPr>
      </w:pPr>
    </w:p>
    <w:p w:rsidR="003A6887" w:rsidRDefault="003A6887" w:rsidP="00BE5346">
      <w:pPr>
        <w:spacing w:after="0"/>
        <w:rPr>
          <w:i/>
          <w:noProof/>
        </w:rPr>
      </w:pPr>
    </w:p>
    <w:p w:rsidR="003A6887" w:rsidRDefault="003A6887" w:rsidP="00BE5346">
      <w:pPr>
        <w:spacing w:after="0"/>
        <w:rPr>
          <w:i/>
          <w:noProof/>
        </w:rPr>
      </w:pPr>
    </w:p>
    <w:p w:rsidR="003A6887" w:rsidRDefault="003A6887" w:rsidP="00BE5346">
      <w:pPr>
        <w:spacing w:after="0"/>
        <w:rPr>
          <w:i/>
          <w:noProof/>
        </w:rPr>
      </w:pPr>
    </w:p>
    <w:p w:rsidR="003A6887" w:rsidRDefault="003A6887" w:rsidP="00BE5346">
      <w:pPr>
        <w:spacing w:after="0"/>
        <w:rPr>
          <w:i/>
          <w:noProof/>
        </w:rPr>
      </w:pPr>
    </w:p>
    <w:p w:rsidR="003A6887" w:rsidRDefault="003A6887" w:rsidP="00BE5346">
      <w:pPr>
        <w:spacing w:after="0"/>
        <w:rPr>
          <w:i/>
          <w:noProof/>
        </w:rPr>
      </w:pPr>
    </w:p>
    <w:p w:rsidR="003A6887" w:rsidRDefault="003A6887" w:rsidP="00BE5346">
      <w:pPr>
        <w:spacing w:after="0"/>
        <w:rPr>
          <w:i/>
          <w:noProof/>
        </w:rPr>
      </w:pPr>
    </w:p>
    <w:p w:rsidR="003A6887" w:rsidRDefault="003A6887" w:rsidP="00BE5346">
      <w:pPr>
        <w:spacing w:after="0"/>
        <w:rPr>
          <w:i/>
          <w:noProof/>
        </w:rPr>
      </w:pPr>
    </w:p>
    <w:p w:rsidR="003A6887" w:rsidRDefault="003A6887" w:rsidP="00BE5346">
      <w:pPr>
        <w:spacing w:after="0"/>
        <w:rPr>
          <w:i/>
          <w:noProof/>
        </w:rPr>
      </w:pPr>
    </w:p>
    <w:p w:rsidR="003A6887" w:rsidRDefault="003A6887" w:rsidP="00BE5346">
      <w:pPr>
        <w:spacing w:after="0"/>
        <w:rPr>
          <w:i/>
          <w:noProof/>
        </w:rPr>
      </w:pPr>
    </w:p>
    <w:p w:rsidR="003A6887" w:rsidRDefault="003A6887" w:rsidP="00AA67D1">
      <w:pPr>
        <w:rPr>
          <w:rFonts w:ascii="Segoe UI" w:hAnsi="Segoe UI" w:cs="Segoe UI"/>
          <w:b/>
          <w:sz w:val="30"/>
          <w:szCs w:val="30"/>
          <w:u w:val="single"/>
        </w:rPr>
      </w:pPr>
    </w:p>
    <w:p w:rsidR="00AA67D1" w:rsidRDefault="00AA67D1" w:rsidP="00AA67D1">
      <w:pPr>
        <w:rPr>
          <w:rFonts w:ascii="Segoe UI" w:hAnsi="Segoe UI" w:cs="Segoe UI"/>
          <w:b/>
          <w:sz w:val="30"/>
          <w:szCs w:val="30"/>
        </w:rPr>
      </w:pPr>
      <w:bookmarkStart w:id="0" w:name="_GoBack"/>
      <w:bookmarkEnd w:id="0"/>
      <w:r>
        <w:rPr>
          <w:rFonts w:ascii="Segoe UI" w:hAnsi="Segoe UI" w:cs="Segoe UI"/>
          <w:b/>
          <w:sz w:val="30"/>
          <w:szCs w:val="30"/>
          <w:u w:val="single"/>
        </w:rPr>
        <w:lastRenderedPageBreak/>
        <w:t>SCREEN SHOT</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9C6492" w:rsidRDefault="0039439E" w:rsidP="00AA67D1">
      <w:pPr>
        <w:jc w:val="both"/>
        <w:rPr>
          <w:noProof/>
        </w:rPr>
      </w:pPr>
      <w:r>
        <w:rPr>
          <w:noProof/>
        </w:rPr>
        <w:drawing>
          <wp:inline distT="0" distB="0" distL="0" distR="0" wp14:anchorId="549B7A8B" wp14:editId="05A877A5">
            <wp:extent cx="5943600" cy="31978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97860"/>
                    </a:xfrm>
                    <a:prstGeom prst="rect">
                      <a:avLst/>
                    </a:prstGeom>
                  </pic:spPr>
                </pic:pic>
              </a:graphicData>
            </a:graphic>
          </wp:inline>
        </w:drawing>
      </w:r>
    </w:p>
    <w:p w:rsidR="00873CB9" w:rsidRDefault="00873CB9" w:rsidP="00873CB9">
      <w:pPr>
        <w:spacing w:after="0"/>
        <w:rPr>
          <w:rFonts w:ascii="Segoe UI" w:hAnsi="Segoe UI" w:cs="Segoe UI"/>
          <w:b/>
          <w:sz w:val="30"/>
          <w:szCs w:val="30"/>
          <w:u w:val="single"/>
        </w:rPr>
      </w:pPr>
    </w:p>
    <w:p w:rsidR="00873CB9" w:rsidRDefault="00873CB9" w:rsidP="00873CB9">
      <w:pPr>
        <w:spacing w:after="0"/>
        <w:rPr>
          <w:rFonts w:ascii="Segoe UI" w:hAnsi="Segoe UI" w:cs="Segoe UI"/>
          <w:b/>
          <w:sz w:val="30"/>
          <w:szCs w:val="30"/>
        </w:rPr>
      </w:pPr>
      <w:r>
        <w:rPr>
          <w:rFonts w:ascii="Segoe UI" w:hAnsi="Segoe UI" w:cs="Segoe UI"/>
          <w:b/>
          <w:sz w:val="30"/>
          <w:szCs w:val="30"/>
          <w:u w:val="single"/>
        </w:rPr>
        <w:t>RESULTS</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873CB9" w:rsidRDefault="00E47A3C" w:rsidP="008D575D">
      <w:pPr>
        <w:spacing w:after="0"/>
        <w:rPr>
          <w:noProof/>
        </w:rPr>
      </w:pPr>
      <w:r>
        <w:rPr>
          <w:noProof/>
        </w:rPr>
        <w:t xml:space="preserve">From the graph obtained we get to know that for number of </w:t>
      </w:r>
      <w:r w:rsidRPr="004A78F5">
        <w:rPr>
          <w:b/>
          <w:noProof/>
        </w:rPr>
        <w:t>nodes = 203</w:t>
      </w:r>
      <w:r>
        <w:rPr>
          <w:noProof/>
        </w:rPr>
        <w:t xml:space="preserve"> we get </w:t>
      </w:r>
      <w:r w:rsidR="00951E18">
        <w:rPr>
          <w:noProof/>
        </w:rPr>
        <w:t>the decision tree as the best model for the training data.</w:t>
      </w:r>
    </w:p>
    <w:p w:rsidR="00B53CEA" w:rsidRPr="001704E1" w:rsidRDefault="00B53CEA" w:rsidP="00B53CEA">
      <w:pPr>
        <w:spacing w:after="0"/>
        <w:rPr>
          <w:noProof/>
        </w:rPr>
      </w:pPr>
      <w:r>
        <w:rPr>
          <w:noProof/>
        </w:rPr>
        <w:t>Accuracy_</w:t>
      </w:r>
      <w:r w:rsidR="0098079A">
        <w:rPr>
          <w:noProof/>
        </w:rPr>
        <w:t>test</w:t>
      </w:r>
      <w:r>
        <w:rPr>
          <w:noProof/>
        </w:rPr>
        <w:t xml:space="preserve"> _</w:t>
      </w:r>
      <w:r>
        <w:rPr>
          <w:noProof/>
        </w:rPr>
        <w:t>3000</w:t>
      </w:r>
      <w:r>
        <w:rPr>
          <w:noProof/>
        </w:rPr>
        <w:t xml:space="preserve"> </w:t>
      </w:r>
      <w:r w:rsidRPr="001936D8">
        <w:rPr>
          <w:noProof/>
        </w:rPr>
        <w:t xml:space="preserve">= </w:t>
      </w:r>
      <w:r w:rsidR="00B656E1" w:rsidRPr="00B656E1">
        <w:rPr>
          <w:noProof/>
        </w:rPr>
        <w:t>0.859666666666667</w:t>
      </w:r>
      <w:r>
        <w:rPr>
          <w:noProof/>
        </w:rPr>
        <w:br/>
        <w:t>Precision_</w:t>
      </w:r>
      <w:r w:rsidR="0098079A">
        <w:rPr>
          <w:noProof/>
        </w:rPr>
        <w:t>test</w:t>
      </w:r>
      <w:r>
        <w:rPr>
          <w:noProof/>
        </w:rPr>
        <w:t>_</w:t>
      </w:r>
      <w:r>
        <w:rPr>
          <w:noProof/>
        </w:rPr>
        <w:t>3000</w:t>
      </w:r>
      <w:r>
        <w:rPr>
          <w:noProof/>
        </w:rPr>
        <w:t xml:space="preserve"> = </w:t>
      </w:r>
      <w:r w:rsidR="00D04312" w:rsidRPr="00D04312">
        <w:rPr>
          <w:noProof/>
        </w:rPr>
        <w:t>0.876561719140430</w:t>
      </w:r>
      <w:r>
        <w:rPr>
          <w:noProof/>
        </w:rPr>
        <w:br/>
        <w:t>Recall_</w:t>
      </w:r>
      <w:r w:rsidR="0098079A">
        <w:rPr>
          <w:noProof/>
        </w:rPr>
        <w:t>test</w:t>
      </w:r>
      <w:r>
        <w:rPr>
          <w:noProof/>
        </w:rPr>
        <w:t xml:space="preserve"> _</w:t>
      </w:r>
      <w:r>
        <w:rPr>
          <w:noProof/>
        </w:rPr>
        <w:t>3000</w:t>
      </w:r>
      <w:r>
        <w:rPr>
          <w:noProof/>
        </w:rPr>
        <w:t xml:space="preserve"> = </w:t>
      </w:r>
      <w:r w:rsidR="004D21F4" w:rsidRPr="004D21F4">
        <w:rPr>
          <w:noProof/>
        </w:rPr>
        <w:t>0.909751037344398</w:t>
      </w:r>
    </w:p>
    <w:sectPr w:rsidR="00B53CEA" w:rsidRPr="00170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91570"/>
    <w:multiLevelType w:val="hybridMultilevel"/>
    <w:tmpl w:val="3C8C26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66E32"/>
    <w:multiLevelType w:val="hybridMultilevel"/>
    <w:tmpl w:val="E8ACC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C3D6E"/>
    <w:multiLevelType w:val="hybridMultilevel"/>
    <w:tmpl w:val="3C8C26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32653"/>
    <w:multiLevelType w:val="hybridMultilevel"/>
    <w:tmpl w:val="3C8C26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66221"/>
    <w:multiLevelType w:val="hybridMultilevel"/>
    <w:tmpl w:val="AB046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25CC5"/>
    <w:multiLevelType w:val="hybridMultilevel"/>
    <w:tmpl w:val="E8ACC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B96E6D"/>
    <w:multiLevelType w:val="hybridMultilevel"/>
    <w:tmpl w:val="32BCB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C51893"/>
    <w:multiLevelType w:val="hybridMultilevel"/>
    <w:tmpl w:val="A7305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145CFD"/>
    <w:multiLevelType w:val="hybridMultilevel"/>
    <w:tmpl w:val="3C8C26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329B4"/>
    <w:multiLevelType w:val="hybridMultilevel"/>
    <w:tmpl w:val="3C8C26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7042E"/>
    <w:multiLevelType w:val="hybridMultilevel"/>
    <w:tmpl w:val="E8ACC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546447"/>
    <w:multiLevelType w:val="hybridMultilevel"/>
    <w:tmpl w:val="3C8C26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495D53"/>
    <w:multiLevelType w:val="hybridMultilevel"/>
    <w:tmpl w:val="E8ACC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012696"/>
    <w:multiLevelType w:val="hybridMultilevel"/>
    <w:tmpl w:val="3C8C26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764035"/>
    <w:multiLevelType w:val="hybridMultilevel"/>
    <w:tmpl w:val="1C44B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FD2C86"/>
    <w:multiLevelType w:val="hybridMultilevel"/>
    <w:tmpl w:val="A11C47F6"/>
    <w:lvl w:ilvl="0" w:tplc="DCA09BA6">
      <w:start w:val="1"/>
      <w:numFmt w:val="decimal"/>
      <w:lvlText w:val="%1."/>
      <w:lvlJc w:val="left"/>
      <w:pPr>
        <w:ind w:left="1080" w:hanging="360"/>
      </w:pPr>
      <w:rPr>
        <w:rFonts w:hint="default"/>
        <w:i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75D19DE"/>
    <w:multiLevelType w:val="hybridMultilevel"/>
    <w:tmpl w:val="E8ACC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F12DEB"/>
    <w:multiLevelType w:val="hybridMultilevel"/>
    <w:tmpl w:val="1CF8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9840E4"/>
    <w:multiLevelType w:val="hybridMultilevel"/>
    <w:tmpl w:val="1CF8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13207F"/>
    <w:multiLevelType w:val="hybridMultilevel"/>
    <w:tmpl w:val="E8ACC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B04306"/>
    <w:multiLevelType w:val="hybridMultilevel"/>
    <w:tmpl w:val="1CF8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6115C9"/>
    <w:multiLevelType w:val="hybridMultilevel"/>
    <w:tmpl w:val="E8ACC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DE3535"/>
    <w:multiLevelType w:val="hybridMultilevel"/>
    <w:tmpl w:val="E8ACC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0"/>
  </w:num>
  <w:num w:numId="4">
    <w:abstractNumId w:val="9"/>
  </w:num>
  <w:num w:numId="5">
    <w:abstractNumId w:val="2"/>
  </w:num>
  <w:num w:numId="6">
    <w:abstractNumId w:val="13"/>
  </w:num>
  <w:num w:numId="7">
    <w:abstractNumId w:val="8"/>
  </w:num>
  <w:num w:numId="8">
    <w:abstractNumId w:val="11"/>
  </w:num>
  <w:num w:numId="9">
    <w:abstractNumId w:val="3"/>
  </w:num>
  <w:num w:numId="10">
    <w:abstractNumId w:val="1"/>
  </w:num>
  <w:num w:numId="11">
    <w:abstractNumId w:val="5"/>
  </w:num>
  <w:num w:numId="12">
    <w:abstractNumId w:val="22"/>
  </w:num>
  <w:num w:numId="13">
    <w:abstractNumId w:val="21"/>
  </w:num>
  <w:num w:numId="14">
    <w:abstractNumId w:val="16"/>
  </w:num>
  <w:num w:numId="15">
    <w:abstractNumId w:val="10"/>
  </w:num>
  <w:num w:numId="16">
    <w:abstractNumId w:val="19"/>
  </w:num>
  <w:num w:numId="17">
    <w:abstractNumId w:val="18"/>
  </w:num>
  <w:num w:numId="18">
    <w:abstractNumId w:val="7"/>
  </w:num>
  <w:num w:numId="19">
    <w:abstractNumId w:val="20"/>
  </w:num>
  <w:num w:numId="20">
    <w:abstractNumId w:val="17"/>
  </w:num>
  <w:num w:numId="21">
    <w:abstractNumId w:val="4"/>
  </w:num>
  <w:num w:numId="22">
    <w:abstractNumId w:val="1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1AF"/>
    <w:rsid w:val="000017F2"/>
    <w:rsid w:val="00006177"/>
    <w:rsid w:val="00012F06"/>
    <w:rsid w:val="00026E40"/>
    <w:rsid w:val="00056BF9"/>
    <w:rsid w:val="00066EE8"/>
    <w:rsid w:val="000A05A6"/>
    <w:rsid w:val="000A7974"/>
    <w:rsid w:val="000B7EB5"/>
    <w:rsid w:val="000C2B44"/>
    <w:rsid w:val="000C3E65"/>
    <w:rsid w:val="000C6CE3"/>
    <w:rsid w:val="000D332C"/>
    <w:rsid w:val="000E2057"/>
    <w:rsid w:val="000F34E3"/>
    <w:rsid w:val="001010A9"/>
    <w:rsid w:val="00102BA7"/>
    <w:rsid w:val="00105EB9"/>
    <w:rsid w:val="00117B41"/>
    <w:rsid w:val="0012051B"/>
    <w:rsid w:val="00120551"/>
    <w:rsid w:val="00120EF5"/>
    <w:rsid w:val="001420F3"/>
    <w:rsid w:val="00142A14"/>
    <w:rsid w:val="00143C8E"/>
    <w:rsid w:val="001704E1"/>
    <w:rsid w:val="00177323"/>
    <w:rsid w:val="001814F0"/>
    <w:rsid w:val="001936D8"/>
    <w:rsid w:val="001B31AF"/>
    <w:rsid w:val="001B3483"/>
    <w:rsid w:val="001B7394"/>
    <w:rsid w:val="001C2182"/>
    <w:rsid w:val="002138C6"/>
    <w:rsid w:val="00213BF0"/>
    <w:rsid w:val="002275EC"/>
    <w:rsid w:val="002455C1"/>
    <w:rsid w:val="00255868"/>
    <w:rsid w:val="002637E9"/>
    <w:rsid w:val="002639E1"/>
    <w:rsid w:val="00273972"/>
    <w:rsid w:val="00274142"/>
    <w:rsid w:val="002842A0"/>
    <w:rsid w:val="00286FB2"/>
    <w:rsid w:val="00287732"/>
    <w:rsid w:val="0029431A"/>
    <w:rsid w:val="002E2ACF"/>
    <w:rsid w:val="002F7D93"/>
    <w:rsid w:val="00300B87"/>
    <w:rsid w:val="00304AE7"/>
    <w:rsid w:val="00305CA1"/>
    <w:rsid w:val="00307213"/>
    <w:rsid w:val="00314CF4"/>
    <w:rsid w:val="003259A4"/>
    <w:rsid w:val="00327AEE"/>
    <w:rsid w:val="00332BF4"/>
    <w:rsid w:val="00335CD4"/>
    <w:rsid w:val="003372C2"/>
    <w:rsid w:val="00337DB8"/>
    <w:rsid w:val="00341B95"/>
    <w:rsid w:val="00346ED7"/>
    <w:rsid w:val="003539DD"/>
    <w:rsid w:val="0036379C"/>
    <w:rsid w:val="0037329E"/>
    <w:rsid w:val="00373BC9"/>
    <w:rsid w:val="00373FE7"/>
    <w:rsid w:val="00380337"/>
    <w:rsid w:val="0039439E"/>
    <w:rsid w:val="003A4130"/>
    <w:rsid w:val="003A6887"/>
    <w:rsid w:val="003A7539"/>
    <w:rsid w:val="003C4596"/>
    <w:rsid w:val="003C7C99"/>
    <w:rsid w:val="003D5DCB"/>
    <w:rsid w:val="003E6487"/>
    <w:rsid w:val="0040099F"/>
    <w:rsid w:val="00405EDA"/>
    <w:rsid w:val="004175CD"/>
    <w:rsid w:val="004271C6"/>
    <w:rsid w:val="0046099C"/>
    <w:rsid w:val="004614CC"/>
    <w:rsid w:val="00461E64"/>
    <w:rsid w:val="00462771"/>
    <w:rsid w:val="00471D65"/>
    <w:rsid w:val="004A06B3"/>
    <w:rsid w:val="004A2066"/>
    <w:rsid w:val="004A78F5"/>
    <w:rsid w:val="004A7C59"/>
    <w:rsid w:val="004B0A56"/>
    <w:rsid w:val="004C529E"/>
    <w:rsid w:val="004D2026"/>
    <w:rsid w:val="004D21F4"/>
    <w:rsid w:val="004D682E"/>
    <w:rsid w:val="004E364D"/>
    <w:rsid w:val="004E57EC"/>
    <w:rsid w:val="004F2C77"/>
    <w:rsid w:val="00510B50"/>
    <w:rsid w:val="00531F23"/>
    <w:rsid w:val="00535871"/>
    <w:rsid w:val="00547DDB"/>
    <w:rsid w:val="0055557E"/>
    <w:rsid w:val="0056138B"/>
    <w:rsid w:val="00562F32"/>
    <w:rsid w:val="00564177"/>
    <w:rsid w:val="0057133D"/>
    <w:rsid w:val="00590E5D"/>
    <w:rsid w:val="005A2066"/>
    <w:rsid w:val="005A2453"/>
    <w:rsid w:val="005A3D0B"/>
    <w:rsid w:val="005A6E58"/>
    <w:rsid w:val="005B599D"/>
    <w:rsid w:val="005B68AD"/>
    <w:rsid w:val="005C1D25"/>
    <w:rsid w:val="005C25A6"/>
    <w:rsid w:val="005E33D9"/>
    <w:rsid w:val="005E4DB9"/>
    <w:rsid w:val="005F0123"/>
    <w:rsid w:val="00621FC6"/>
    <w:rsid w:val="00634F22"/>
    <w:rsid w:val="00635839"/>
    <w:rsid w:val="006415B6"/>
    <w:rsid w:val="00643A0F"/>
    <w:rsid w:val="00645005"/>
    <w:rsid w:val="00650A74"/>
    <w:rsid w:val="00661C06"/>
    <w:rsid w:val="00667942"/>
    <w:rsid w:val="00670807"/>
    <w:rsid w:val="00681B01"/>
    <w:rsid w:val="00691C6C"/>
    <w:rsid w:val="00693BA6"/>
    <w:rsid w:val="006A29DC"/>
    <w:rsid w:val="006B4F6C"/>
    <w:rsid w:val="006B6589"/>
    <w:rsid w:val="006F39AE"/>
    <w:rsid w:val="00704622"/>
    <w:rsid w:val="007054D6"/>
    <w:rsid w:val="00723321"/>
    <w:rsid w:val="00733E04"/>
    <w:rsid w:val="00734344"/>
    <w:rsid w:val="00740993"/>
    <w:rsid w:val="00772E77"/>
    <w:rsid w:val="0077537A"/>
    <w:rsid w:val="0078184D"/>
    <w:rsid w:val="00784F94"/>
    <w:rsid w:val="0078784F"/>
    <w:rsid w:val="0079327D"/>
    <w:rsid w:val="00795B20"/>
    <w:rsid w:val="007A3811"/>
    <w:rsid w:val="007A68AD"/>
    <w:rsid w:val="007B6FF3"/>
    <w:rsid w:val="007B76C8"/>
    <w:rsid w:val="007C1149"/>
    <w:rsid w:val="007D01E7"/>
    <w:rsid w:val="007D3A47"/>
    <w:rsid w:val="007F1220"/>
    <w:rsid w:val="007F1845"/>
    <w:rsid w:val="00804816"/>
    <w:rsid w:val="008126AD"/>
    <w:rsid w:val="008126BB"/>
    <w:rsid w:val="008206D6"/>
    <w:rsid w:val="00822AAE"/>
    <w:rsid w:val="00837779"/>
    <w:rsid w:val="00845D7F"/>
    <w:rsid w:val="008522CA"/>
    <w:rsid w:val="00860460"/>
    <w:rsid w:val="0086395D"/>
    <w:rsid w:val="00867344"/>
    <w:rsid w:val="00867ECC"/>
    <w:rsid w:val="00873CB9"/>
    <w:rsid w:val="008835EF"/>
    <w:rsid w:val="008869CB"/>
    <w:rsid w:val="00891F3A"/>
    <w:rsid w:val="008956BD"/>
    <w:rsid w:val="0089599A"/>
    <w:rsid w:val="008A4A27"/>
    <w:rsid w:val="008B2BBA"/>
    <w:rsid w:val="008C08BC"/>
    <w:rsid w:val="008C497E"/>
    <w:rsid w:val="008C6A03"/>
    <w:rsid w:val="008C760A"/>
    <w:rsid w:val="008D32A8"/>
    <w:rsid w:val="008D575D"/>
    <w:rsid w:val="008D78B7"/>
    <w:rsid w:val="008F1F5D"/>
    <w:rsid w:val="008F365C"/>
    <w:rsid w:val="0091020F"/>
    <w:rsid w:val="00914EF6"/>
    <w:rsid w:val="0091790E"/>
    <w:rsid w:val="00943B0F"/>
    <w:rsid w:val="00945F43"/>
    <w:rsid w:val="009468C9"/>
    <w:rsid w:val="00951E18"/>
    <w:rsid w:val="00953528"/>
    <w:rsid w:val="009605A7"/>
    <w:rsid w:val="00963D76"/>
    <w:rsid w:val="009708D2"/>
    <w:rsid w:val="00970C11"/>
    <w:rsid w:val="0097471B"/>
    <w:rsid w:val="00977088"/>
    <w:rsid w:val="0098079A"/>
    <w:rsid w:val="009949B0"/>
    <w:rsid w:val="009B0F1D"/>
    <w:rsid w:val="009B6B00"/>
    <w:rsid w:val="009B75BC"/>
    <w:rsid w:val="009C1816"/>
    <w:rsid w:val="009C4AAD"/>
    <w:rsid w:val="009C6492"/>
    <w:rsid w:val="009E2932"/>
    <w:rsid w:val="009E2D40"/>
    <w:rsid w:val="009E3A3B"/>
    <w:rsid w:val="009E4AE2"/>
    <w:rsid w:val="009E5F8C"/>
    <w:rsid w:val="009E79BF"/>
    <w:rsid w:val="00A100D8"/>
    <w:rsid w:val="00A10F73"/>
    <w:rsid w:val="00A13254"/>
    <w:rsid w:val="00A16B13"/>
    <w:rsid w:val="00A300A6"/>
    <w:rsid w:val="00A3026D"/>
    <w:rsid w:val="00A54A2E"/>
    <w:rsid w:val="00A67784"/>
    <w:rsid w:val="00A7309B"/>
    <w:rsid w:val="00A748DE"/>
    <w:rsid w:val="00A77B6C"/>
    <w:rsid w:val="00A81318"/>
    <w:rsid w:val="00A877AC"/>
    <w:rsid w:val="00A92300"/>
    <w:rsid w:val="00AA3BFD"/>
    <w:rsid w:val="00AA67D1"/>
    <w:rsid w:val="00AB0E39"/>
    <w:rsid w:val="00AC1F66"/>
    <w:rsid w:val="00AC2141"/>
    <w:rsid w:val="00AC5BF0"/>
    <w:rsid w:val="00AD2BB7"/>
    <w:rsid w:val="00AD6C94"/>
    <w:rsid w:val="00AE0F62"/>
    <w:rsid w:val="00AF70C4"/>
    <w:rsid w:val="00B064E5"/>
    <w:rsid w:val="00B1027C"/>
    <w:rsid w:val="00B1191C"/>
    <w:rsid w:val="00B1447C"/>
    <w:rsid w:val="00B32411"/>
    <w:rsid w:val="00B354A2"/>
    <w:rsid w:val="00B411C5"/>
    <w:rsid w:val="00B42A65"/>
    <w:rsid w:val="00B42CE5"/>
    <w:rsid w:val="00B42E77"/>
    <w:rsid w:val="00B43B4C"/>
    <w:rsid w:val="00B505BA"/>
    <w:rsid w:val="00B53CEA"/>
    <w:rsid w:val="00B607BA"/>
    <w:rsid w:val="00B656E1"/>
    <w:rsid w:val="00B8118E"/>
    <w:rsid w:val="00B859DF"/>
    <w:rsid w:val="00B931BC"/>
    <w:rsid w:val="00B94B39"/>
    <w:rsid w:val="00BC0B4B"/>
    <w:rsid w:val="00BC3E3F"/>
    <w:rsid w:val="00BD18D0"/>
    <w:rsid w:val="00BD2248"/>
    <w:rsid w:val="00BE1499"/>
    <w:rsid w:val="00BE2366"/>
    <w:rsid w:val="00BE5346"/>
    <w:rsid w:val="00BE7708"/>
    <w:rsid w:val="00BF01C1"/>
    <w:rsid w:val="00BF6886"/>
    <w:rsid w:val="00C00C16"/>
    <w:rsid w:val="00C13A16"/>
    <w:rsid w:val="00C35213"/>
    <w:rsid w:val="00C557FC"/>
    <w:rsid w:val="00C74A9E"/>
    <w:rsid w:val="00C76B31"/>
    <w:rsid w:val="00C836F4"/>
    <w:rsid w:val="00C9735D"/>
    <w:rsid w:val="00CA4779"/>
    <w:rsid w:val="00CC25BA"/>
    <w:rsid w:val="00CC7234"/>
    <w:rsid w:val="00CD7BE3"/>
    <w:rsid w:val="00CE2BCA"/>
    <w:rsid w:val="00CF7B98"/>
    <w:rsid w:val="00CF7CAA"/>
    <w:rsid w:val="00D04312"/>
    <w:rsid w:val="00D06C3E"/>
    <w:rsid w:val="00D06DC5"/>
    <w:rsid w:val="00D1353F"/>
    <w:rsid w:val="00D13AE3"/>
    <w:rsid w:val="00D20639"/>
    <w:rsid w:val="00D22F82"/>
    <w:rsid w:val="00D26D4B"/>
    <w:rsid w:val="00D41F52"/>
    <w:rsid w:val="00D5715F"/>
    <w:rsid w:val="00D571D7"/>
    <w:rsid w:val="00D62641"/>
    <w:rsid w:val="00D6316D"/>
    <w:rsid w:val="00D65AD1"/>
    <w:rsid w:val="00D66A6A"/>
    <w:rsid w:val="00D77D28"/>
    <w:rsid w:val="00D824A8"/>
    <w:rsid w:val="00D8452B"/>
    <w:rsid w:val="00D85254"/>
    <w:rsid w:val="00D87498"/>
    <w:rsid w:val="00D9552B"/>
    <w:rsid w:val="00DA1F41"/>
    <w:rsid w:val="00DA52F7"/>
    <w:rsid w:val="00DC5730"/>
    <w:rsid w:val="00DC57BF"/>
    <w:rsid w:val="00DC5E2F"/>
    <w:rsid w:val="00E0054A"/>
    <w:rsid w:val="00E016C1"/>
    <w:rsid w:val="00E10CB8"/>
    <w:rsid w:val="00E21D22"/>
    <w:rsid w:val="00E32B2E"/>
    <w:rsid w:val="00E4608E"/>
    <w:rsid w:val="00E47A3C"/>
    <w:rsid w:val="00E55B09"/>
    <w:rsid w:val="00E82F3D"/>
    <w:rsid w:val="00E90033"/>
    <w:rsid w:val="00EA24B9"/>
    <w:rsid w:val="00EB02CD"/>
    <w:rsid w:val="00EB36E8"/>
    <w:rsid w:val="00EC704E"/>
    <w:rsid w:val="00EE6A31"/>
    <w:rsid w:val="00EE6E62"/>
    <w:rsid w:val="00F01DD6"/>
    <w:rsid w:val="00F06D7F"/>
    <w:rsid w:val="00F12C66"/>
    <w:rsid w:val="00F17D53"/>
    <w:rsid w:val="00F22049"/>
    <w:rsid w:val="00F304C0"/>
    <w:rsid w:val="00F60FC7"/>
    <w:rsid w:val="00F67387"/>
    <w:rsid w:val="00F711C1"/>
    <w:rsid w:val="00F85A3E"/>
    <w:rsid w:val="00FA02A1"/>
    <w:rsid w:val="00FB0D22"/>
    <w:rsid w:val="00FB3AEB"/>
    <w:rsid w:val="00FB4C9C"/>
    <w:rsid w:val="00FB7BAF"/>
    <w:rsid w:val="00FC15C9"/>
    <w:rsid w:val="00FC33CC"/>
    <w:rsid w:val="00FD602A"/>
    <w:rsid w:val="00FE1463"/>
    <w:rsid w:val="00FE149B"/>
    <w:rsid w:val="00FF1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AA697-3338-405B-9EDA-E47A36207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4C0"/>
    <w:pPr>
      <w:ind w:left="720"/>
      <w:contextualSpacing/>
    </w:pPr>
  </w:style>
  <w:style w:type="character" w:styleId="PlaceholderText">
    <w:name w:val="Placeholder Text"/>
    <w:basedOn w:val="DefaultParagraphFont"/>
    <w:uiPriority w:val="99"/>
    <w:semiHidden/>
    <w:rsid w:val="00F220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r\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1DE7ABC3-C356-49F3-B2A3-F16CB2A482E0}">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Template>
  <TotalTime>268</TotalTime>
  <Pages>19</Pages>
  <Words>2838</Words>
  <Characters>16179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Sreekhar Ale</dc:creator>
  <cp:keywords/>
  <dc:description/>
  <cp:lastModifiedBy>Sreekhar Ale</cp:lastModifiedBy>
  <cp:revision>230</cp:revision>
  <dcterms:created xsi:type="dcterms:W3CDTF">2015-09-24T23:30:00Z</dcterms:created>
  <dcterms:modified xsi:type="dcterms:W3CDTF">2015-09-25T03:58:00Z</dcterms:modified>
</cp:coreProperties>
</file>